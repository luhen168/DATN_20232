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30535A" w:rsidRPr="000B0D00" w14:paraId="78520372" w14:textId="77777777" w:rsidTr="00C25F7E">
        <w:trPr>
          <w:trHeight w:val="14134"/>
        </w:trPr>
        <w:tc>
          <w:tcPr>
            <w:tcW w:w="9288" w:type="dxa"/>
          </w:tcPr>
          <w:p w14:paraId="346BF221" w14:textId="5FFB4B9F" w:rsidR="0019409F" w:rsidRDefault="00976F31" w:rsidP="006A41E5">
            <w:pPr>
              <w:jc w:val="center"/>
              <w:rPr>
                <w:b/>
                <w:bCs/>
              </w:rPr>
            </w:pPr>
            <w:r>
              <w:t>q</w:t>
            </w:r>
            <w:r w:rsidR="0030535A" w:rsidRPr="00E41E7A">
              <w:br w:type="page"/>
            </w:r>
            <w:bookmarkStart w:id="0" w:name="_Ref141561228"/>
            <w:bookmarkEnd w:id="0"/>
            <w:r w:rsidR="004F1972">
              <w:t xml:space="preserve"> </w:t>
            </w:r>
            <w:r w:rsidR="0019409F">
              <w:rPr>
                <w:b/>
                <w:bCs/>
              </w:rPr>
              <w:t>ĐẠI HỌC BÁCH KHOA HÀ NỘI</w:t>
            </w:r>
          </w:p>
          <w:p w14:paraId="6C3F2BE7" w14:textId="2C34A98A" w:rsidR="0030535A" w:rsidRPr="00E85917" w:rsidRDefault="0088481F" w:rsidP="004A172F">
            <w:pPr>
              <w:spacing w:after="0" w:line="240" w:lineRule="auto"/>
              <w:jc w:val="center"/>
              <w:rPr>
                <w:b/>
                <w:sz w:val="32"/>
                <w:szCs w:val="32"/>
              </w:rPr>
            </w:pPr>
            <w:r>
              <w:rPr>
                <w:b/>
                <w:sz w:val="32"/>
                <w:szCs w:val="32"/>
              </w:rPr>
              <w:t>TRƯỜNG ĐIỆN – ĐIỆN TỬ</w:t>
            </w:r>
          </w:p>
          <w:p w14:paraId="4E842871" w14:textId="77777777" w:rsidR="0030535A" w:rsidRDefault="0030535A" w:rsidP="004A172F"/>
          <w:p w14:paraId="3F1043B4" w14:textId="0B27B5BA" w:rsidR="0030535A" w:rsidRPr="00CD628E" w:rsidRDefault="00CD628E" w:rsidP="00CD628E">
            <w:pPr>
              <w:jc w:val="center"/>
              <w:rPr>
                <w:lang w:val="vi-VN"/>
              </w:rPr>
            </w:pPr>
            <w:r>
              <w:rPr>
                <w:noProof/>
              </w:rPr>
              <w:drawing>
                <wp:inline distT="0" distB="0" distL="0" distR="0" wp14:anchorId="2C830037" wp14:editId="01604C63">
                  <wp:extent cx="716280" cy="1058705"/>
                  <wp:effectExtent l="0" t="0" r="7620" b="8255"/>
                  <wp:docPr id="7" name="Hình ảnh 7"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11" cstate="print"/>
                          <a:srcRect/>
                          <a:stretch>
                            <a:fillRect/>
                          </a:stretch>
                        </pic:blipFill>
                        <pic:spPr bwMode="auto">
                          <a:xfrm>
                            <a:off x="0" y="0"/>
                            <a:ext cx="730061" cy="1079074"/>
                          </a:xfrm>
                          <a:prstGeom prst="rect">
                            <a:avLst/>
                          </a:prstGeom>
                          <a:noFill/>
                          <a:ln w="9525">
                            <a:noFill/>
                            <a:miter lim="800000"/>
                            <a:headEnd/>
                            <a:tailEnd/>
                          </a:ln>
                        </pic:spPr>
                      </pic:pic>
                    </a:graphicData>
                  </a:graphic>
                </wp:inline>
              </w:drawing>
            </w:r>
          </w:p>
          <w:p w14:paraId="0D20E3C5" w14:textId="77777777" w:rsidR="00786A9A" w:rsidRDefault="00786A9A" w:rsidP="004A172F">
            <w:pPr>
              <w:jc w:val="center"/>
              <w:rPr>
                <w:bCs/>
                <w:sz w:val="18"/>
                <w:szCs w:val="12"/>
                <w:lang w:val="vi-VN"/>
              </w:rPr>
            </w:pPr>
          </w:p>
          <w:p w14:paraId="164210F8" w14:textId="77777777" w:rsidR="00AB56C6" w:rsidRDefault="00AB56C6" w:rsidP="004A172F">
            <w:pPr>
              <w:jc w:val="center"/>
              <w:rPr>
                <w:bCs/>
                <w:sz w:val="18"/>
                <w:szCs w:val="12"/>
                <w:lang w:val="vi-VN"/>
              </w:rPr>
            </w:pPr>
          </w:p>
          <w:p w14:paraId="1620A4A8" w14:textId="5345E381" w:rsidR="00AB56C6" w:rsidRPr="006A41E5" w:rsidRDefault="006A41E5" w:rsidP="00CD4024">
            <w:pPr>
              <w:jc w:val="center"/>
              <w:rPr>
                <w:bCs/>
                <w:sz w:val="36"/>
                <w:szCs w:val="36"/>
                <w:lang w:val="vi-VN"/>
              </w:rPr>
            </w:pPr>
            <w:r w:rsidRPr="006A41E5">
              <w:rPr>
                <w:bCs/>
                <w:sz w:val="36"/>
                <w:szCs w:val="36"/>
                <w:lang w:val="vi-VN"/>
              </w:rPr>
              <w:t>BÁO CÁO ĐỒ ÁN TỐT NGHIỆP CỬ NHÂN</w:t>
            </w:r>
          </w:p>
          <w:p w14:paraId="21A3B1F5" w14:textId="77777777" w:rsidR="008628BA" w:rsidRPr="008628BA" w:rsidRDefault="008628BA" w:rsidP="00CD4024">
            <w:pPr>
              <w:jc w:val="center"/>
              <w:rPr>
                <w:bCs/>
                <w:sz w:val="28"/>
                <w:szCs w:val="28"/>
                <w:lang w:val="vi-VN"/>
              </w:rPr>
            </w:pPr>
          </w:p>
          <w:p w14:paraId="0F697E03" w14:textId="46A0273C" w:rsidR="00CB3E62" w:rsidRPr="00944A1F" w:rsidRDefault="00CB3E62" w:rsidP="00CB3E62">
            <w:pPr>
              <w:rPr>
                <w:b/>
                <w:bCs/>
                <w:sz w:val="28"/>
                <w:szCs w:val="28"/>
                <w:lang w:val="de-DE"/>
              </w:rPr>
            </w:pPr>
            <w:r w:rsidRPr="00944A1F">
              <w:rPr>
                <w:b/>
                <w:bCs/>
                <w:sz w:val="28"/>
                <w:szCs w:val="28"/>
                <w:lang w:val="de-DE"/>
              </w:rPr>
              <w:t xml:space="preserve">Tên </w:t>
            </w:r>
            <w:r w:rsidR="00AD38CF">
              <w:rPr>
                <w:b/>
                <w:bCs/>
                <w:sz w:val="28"/>
                <w:szCs w:val="28"/>
                <w:lang w:val="de-DE"/>
              </w:rPr>
              <w:t>đề</w:t>
            </w:r>
            <w:r w:rsidR="00AD38CF">
              <w:rPr>
                <w:b/>
                <w:bCs/>
                <w:sz w:val="28"/>
                <w:szCs w:val="28"/>
                <w:lang w:val="vi-VN"/>
              </w:rPr>
              <w:t xml:space="preserve"> tài</w:t>
            </w:r>
            <w:r w:rsidRPr="00944A1F">
              <w:rPr>
                <w:b/>
                <w:bCs/>
                <w:sz w:val="28"/>
                <w:szCs w:val="28"/>
                <w:lang w:val="de-DE"/>
              </w:rPr>
              <w:t>:</w:t>
            </w:r>
          </w:p>
          <w:p w14:paraId="635B4655" w14:textId="3C388255" w:rsidR="00CB3E62" w:rsidRDefault="00AD38CF" w:rsidP="0011159A">
            <w:pPr>
              <w:jc w:val="center"/>
              <w:rPr>
                <w:b/>
                <w:bCs/>
                <w:sz w:val="28"/>
                <w:szCs w:val="28"/>
                <w:lang w:val="vi-VN"/>
              </w:rPr>
            </w:pPr>
            <w:r>
              <w:rPr>
                <w:b/>
                <w:bCs/>
                <w:sz w:val="28"/>
                <w:szCs w:val="28"/>
                <w:lang w:val="vi-VN"/>
              </w:rPr>
              <w:t>..........</w:t>
            </w:r>
          </w:p>
          <w:p w14:paraId="3FA620F7" w14:textId="6B90CB95" w:rsidR="00CB3E62" w:rsidRDefault="007C67CB" w:rsidP="00CD4024">
            <w:pPr>
              <w:spacing w:before="0" w:after="0" w:line="240" w:lineRule="auto"/>
              <w:jc w:val="left"/>
              <w:rPr>
                <w:sz w:val="28"/>
                <w:szCs w:val="28"/>
                <w:lang w:val="vi-VN"/>
              </w:rPr>
            </w:pPr>
            <w:r>
              <w:rPr>
                <w:sz w:val="28"/>
                <w:szCs w:val="28"/>
                <w:lang w:val="vi-VN"/>
              </w:rPr>
              <w:t xml:space="preserve">        </w:t>
            </w:r>
            <w:r w:rsidR="00CB3E62" w:rsidRPr="0011159A">
              <w:rPr>
                <w:sz w:val="28"/>
                <w:szCs w:val="28"/>
                <w:lang w:val="de-DE"/>
              </w:rPr>
              <w:t xml:space="preserve">Giảng viên hướng dẫn: </w:t>
            </w:r>
            <w:r>
              <w:rPr>
                <w:sz w:val="28"/>
                <w:szCs w:val="28"/>
                <w:lang w:val="vi-VN"/>
              </w:rPr>
              <w:t xml:space="preserve">      </w:t>
            </w:r>
            <w:r w:rsidR="00CB3E62" w:rsidRPr="0011159A">
              <w:rPr>
                <w:sz w:val="28"/>
                <w:szCs w:val="28"/>
                <w:lang w:val="de-DE"/>
              </w:rPr>
              <w:t xml:space="preserve">PGS. TS. NGUYỄN ĐỨC </w:t>
            </w:r>
            <w:r w:rsidR="00CD4024">
              <w:rPr>
                <w:sz w:val="28"/>
                <w:szCs w:val="28"/>
                <w:lang w:val="de-DE"/>
              </w:rPr>
              <w:t>MINH</w:t>
            </w:r>
          </w:p>
          <w:p w14:paraId="03F5A137" w14:textId="4A42B18E" w:rsidR="00CD4024" w:rsidRPr="00CD4024" w:rsidRDefault="00CD4024" w:rsidP="00CD4024">
            <w:pPr>
              <w:spacing w:before="0" w:after="0" w:line="240" w:lineRule="auto"/>
              <w:jc w:val="left"/>
              <w:rPr>
                <w:sz w:val="28"/>
                <w:szCs w:val="28"/>
                <w:lang w:val="vi-VN"/>
              </w:rPr>
            </w:pPr>
            <w:r>
              <w:rPr>
                <w:sz w:val="28"/>
                <w:szCs w:val="28"/>
                <w:lang w:val="vi-VN"/>
              </w:rPr>
              <w:t xml:space="preserve">                                                    TS. HOÀNG PHƯƠNG CHI</w:t>
            </w:r>
          </w:p>
          <w:p w14:paraId="47BD54E3" w14:textId="6016D27A" w:rsidR="00942938" w:rsidRPr="008628BA" w:rsidRDefault="00CD628E" w:rsidP="00104E84">
            <w:pPr>
              <w:jc w:val="left"/>
              <w:rPr>
                <w:sz w:val="28"/>
                <w:szCs w:val="28"/>
                <w:lang w:val="vi-VN"/>
              </w:rPr>
            </w:pPr>
            <w:r>
              <w:rPr>
                <w:sz w:val="28"/>
                <w:szCs w:val="28"/>
                <w:lang w:val="vi-VN"/>
              </w:rPr>
              <w:t xml:space="preserve">        </w:t>
            </w:r>
            <w:r w:rsidR="00CB3E62" w:rsidRPr="0011159A">
              <w:rPr>
                <w:sz w:val="28"/>
                <w:szCs w:val="28"/>
                <w:lang w:val="de-DE"/>
              </w:rPr>
              <w:t>Nhóm sinh viên thực hiện:</w:t>
            </w:r>
          </w:p>
          <w:tbl>
            <w:tblPr>
              <w:tblStyle w:val="TableGrid"/>
              <w:tblW w:w="0" w:type="auto"/>
              <w:tblInd w:w="1533" w:type="dxa"/>
              <w:tblLook w:val="04A0" w:firstRow="1" w:lastRow="0" w:firstColumn="1" w:lastColumn="0" w:noHBand="0" w:noVBand="1"/>
            </w:tblPr>
            <w:tblGrid>
              <w:gridCol w:w="720"/>
              <w:gridCol w:w="2520"/>
              <w:gridCol w:w="1336"/>
              <w:gridCol w:w="1420"/>
            </w:tblGrid>
            <w:tr w:rsidR="00847258" w14:paraId="323BD6FD" w14:textId="77777777" w:rsidTr="00CD4024">
              <w:trPr>
                <w:trHeight w:val="391"/>
              </w:trPr>
              <w:tc>
                <w:tcPr>
                  <w:tcW w:w="720" w:type="dxa"/>
                </w:tcPr>
                <w:p w14:paraId="1EEF6BF9" w14:textId="20729665" w:rsidR="00847258" w:rsidRPr="00942938" w:rsidRDefault="00847258" w:rsidP="00D95904">
                  <w:pPr>
                    <w:framePr w:hSpace="180" w:wrap="around" w:vAnchor="text" w:hAnchor="text" w:y="1"/>
                    <w:spacing w:before="0" w:after="0" w:line="240" w:lineRule="auto"/>
                    <w:suppressOverlap/>
                    <w:jc w:val="center"/>
                    <w:rPr>
                      <w:szCs w:val="24"/>
                      <w:lang w:val="vi-VN"/>
                    </w:rPr>
                  </w:pPr>
                  <w:r w:rsidRPr="00942938">
                    <w:rPr>
                      <w:szCs w:val="24"/>
                      <w:lang w:val="vi-VN"/>
                    </w:rPr>
                    <w:t>STT</w:t>
                  </w:r>
                </w:p>
              </w:tc>
              <w:tc>
                <w:tcPr>
                  <w:tcW w:w="2520" w:type="dxa"/>
                </w:tcPr>
                <w:p w14:paraId="620DF66A" w14:textId="48451EB0" w:rsidR="00847258" w:rsidRPr="00942938" w:rsidRDefault="00847258" w:rsidP="00D95904">
                  <w:pPr>
                    <w:framePr w:hSpace="180" w:wrap="around" w:vAnchor="text" w:hAnchor="text" w:y="1"/>
                    <w:spacing w:before="0" w:after="0" w:line="240" w:lineRule="auto"/>
                    <w:suppressOverlap/>
                    <w:jc w:val="center"/>
                    <w:rPr>
                      <w:szCs w:val="24"/>
                      <w:lang w:val="vi-VN"/>
                    </w:rPr>
                  </w:pPr>
                  <w:r w:rsidRPr="00942938">
                    <w:rPr>
                      <w:szCs w:val="24"/>
                      <w:lang w:val="vi-VN"/>
                    </w:rPr>
                    <w:t>Họ và tên sinh viên</w:t>
                  </w:r>
                </w:p>
              </w:tc>
              <w:tc>
                <w:tcPr>
                  <w:tcW w:w="1336" w:type="dxa"/>
                </w:tcPr>
                <w:p w14:paraId="4CB31ADF" w14:textId="2CE69701" w:rsidR="00847258" w:rsidRPr="00942938" w:rsidRDefault="00847258" w:rsidP="00D95904">
                  <w:pPr>
                    <w:framePr w:hSpace="180" w:wrap="around" w:vAnchor="text" w:hAnchor="text" w:y="1"/>
                    <w:spacing w:before="0" w:after="0" w:line="240" w:lineRule="auto"/>
                    <w:suppressOverlap/>
                    <w:jc w:val="center"/>
                    <w:rPr>
                      <w:szCs w:val="24"/>
                      <w:lang w:val="vi-VN"/>
                    </w:rPr>
                  </w:pPr>
                  <w:r w:rsidRPr="00942938">
                    <w:rPr>
                      <w:szCs w:val="24"/>
                      <w:lang w:val="vi-VN"/>
                    </w:rPr>
                    <w:t>MSSV</w:t>
                  </w:r>
                </w:p>
              </w:tc>
              <w:tc>
                <w:tcPr>
                  <w:tcW w:w="1420" w:type="dxa"/>
                </w:tcPr>
                <w:p w14:paraId="0E1AB91A" w14:textId="14923698" w:rsidR="00847258" w:rsidRPr="00942938" w:rsidRDefault="00847258" w:rsidP="00D95904">
                  <w:pPr>
                    <w:framePr w:hSpace="180" w:wrap="around" w:vAnchor="text" w:hAnchor="text" w:y="1"/>
                    <w:spacing w:before="0" w:after="0" w:line="240" w:lineRule="auto"/>
                    <w:suppressOverlap/>
                    <w:jc w:val="center"/>
                    <w:rPr>
                      <w:szCs w:val="24"/>
                      <w:lang w:val="vi-VN"/>
                    </w:rPr>
                  </w:pPr>
                  <w:r w:rsidRPr="00942938">
                    <w:rPr>
                      <w:szCs w:val="24"/>
                      <w:lang w:val="vi-VN"/>
                    </w:rPr>
                    <w:t>Lớp</w:t>
                  </w:r>
                </w:p>
              </w:tc>
            </w:tr>
            <w:tr w:rsidR="00847258" w14:paraId="64B0882B" w14:textId="77777777" w:rsidTr="00CD4024">
              <w:trPr>
                <w:trHeight w:val="383"/>
              </w:trPr>
              <w:tc>
                <w:tcPr>
                  <w:tcW w:w="720" w:type="dxa"/>
                </w:tcPr>
                <w:p w14:paraId="3CB378C2" w14:textId="22161157" w:rsidR="00847258" w:rsidRPr="00942938" w:rsidRDefault="00847258" w:rsidP="00D95904">
                  <w:pPr>
                    <w:framePr w:hSpace="180" w:wrap="around" w:vAnchor="text" w:hAnchor="text" w:y="1"/>
                    <w:spacing w:before="0" w:after="0" w:line="240" w:lineRule="auto"/>
                    <w:suppressOverlap/>
                    <w:jc w:val="center"/>
                    <w:rPr>
                      <w:szCs w:val="24"/>
                      <w:lang w:val="vi-VN"/>
                    </w:rPr>
                  </w:pPr>
                  <w:r w:rsidRPr="00942938">
                    <w:rPr>
                      <w:szCs w:val="24"/>
                      <w:lang w:val="vi-VN"/>
                    </w:rPr>
                    <w:t>1</w:t>
                  </w:r>
                </w:p>
              </w:tc>
              <w:tc>
                <w:tcPr>
                  <w:tcW w:w="2520" w:type="dxa"/>
                </w:tcPr>
                <w:p w14:paraId="4C2C83F1" w14:textId="38418B1A" w:rsidR="00847258" w:rsidRPr="00942938" w:rsidRDefault="00847258" w:rsidP="00D95904">
                  <w:pPr>
                    <w:framePr w:hSpace="180" w:wrap="around" w:vAnchor="text" w:hAnchor="text" w:y="1"/>
                    <w:spacing w:before="0" w:after="0" w:line="240" w:lineRule="auto"/>
                    <w:suppressOverlap/>
                    <w:jc w:val="center"/>
                    <w:rPr>
                      <w:szCs w:val="24"/>
                      <w:lang w:val="vi-VN"/>
                    </w:rPr>
                  </w:pPr>
                  <w:r w:rsidRPr="00942938">
                    <w:rPr>
                      <w:szCs w:val="24"/>
                      <w:lang w:val="de-DE"/>
                    </w:rPr>
                    <w:t>Lê Thành Luân</w:t>
                  </w:r>
                </w:p>
              </w:tc>
              <w:tc>
                <w:tcPr>
                  <w:tcW w:w="1336" w:type="dxa"/>
                </w:tcPr>
                <w:p w14:paraId="62CE89BE" w14:textId="796A3DAE" w:rsidR="00847258" w:rsidRPr="00942938" w:rsidRDefault="00847258" w:rsidP="00D95904">
                  <w:pPr>
                    <w:framePr w:hSpace="180" w:wrap="around" w:vAnchor="text" w:hAnchor="text" w:y="1"/>
                    <w:spacing w:before="0" w:after="0" w:line="240" w:lineRule="auto"/>
                    <w:suppressOverlap/>
                    <w:jc w:val="center"/>
                    <w:rPr>
                      <w:szCs w:val="24"/>
                      <w:lang w:val="vi-VN"/>
                    </w:rPr>
                  </w:pPr>
                  <w:r w:rsidRPr="00942938">
                    <w:rPr>
                      <w:szCs w:val="24"/>
                      <w:lang w:val="de-DE"/>
                    </w:rPr>
                    <w:t>20203494</w:t>
                  </w:r>
                </w:p>
              </w:tc>
              <w:tc>
                <w:tcPr>
                  <w:tcW w:w="1420" w:type="dxa"/>
                </w:tcPr>
                <w:p w14:paraId="28872C05" w14:textId="339AFD53" w:rsidR="00847258" w:rsidRPr="00942938" w:rsidRDefault="00847258" w:rsidP="00D95904">
                  <w:pPr>
                    <w:framePr w:hSpace="180" w:wrap="around" w:vAnchor="text" w:hAnchor="text" w:y="1"/>
                    <w:spacing w:before="0" w:after="0" w:line="240" w:lineRule="auto"/>
                    <w:suppressOverlap/>
                    <w:jc w:val="center"/>
                    <w:rPr>
                      <w:szCs w:val="24"/>
                      <w:lang w:val="vi-VN"/>
                    </w:rPr>
                  </w:pPr>
                  <w:r w:rsidRPr="00942938">
                    <w:rPr>
                      <w:szCs w:val="24"/>
                      <w:lang w:val="de-DE"/>
                    </w:rPr>
                    <w:t>ET1 08 K65</w:t>
                  </w:r>
                </w:p>
              </w:tc>
            </w:tr>
            <w:tr w:rsidR="00847258" w14:paraId="3B06D661" w14:textId="77777777" w:rsidTr="00CD4024">
              <w:trPr>
                <w:trHeight w:val="391"/>
              </w:trPr>
              <w:tc>
                <w:tcPr>
                  <w:tcW w:w="720" w:type="dxa"/>
                </w:tcPr>
                <w:p w14:paraId="6364B6FB" w14:textId="0716F1DA" w:rsidR="00847258" w:rsidRPr="00942938" w:rsidRDefault="00847258" w:rsidP="00D95904">
                  <w:pPr>
                    <w:framePr w:hSpace="180" w:wrap="around" w:vAnchor="text" w:hAnchor="text" w:y="1"/>
                    <w:spacing w:before="0" w:after="0" w:line="240" w:lineRule="auto"/>
                    <w:suppressOverlap/>
                    <w:jc w:val="center"/>
                    <w:rPr>
                      <w:szCs w:val="24"/>
                      <w:lang w:val="vi-VN"/>
                    </w:rPr>
                  </w:pPr>
                  <w:r w:rsidRPr="00942938">
                    <w:rPr>
                      <w:szCs w:val="24"/>
                      <w:lang w:val="vi-VN"/>
                    </w:rPr>
                    <w:t>2</w:t>
                  </w:r>
                </w:p>
              </w:tc>
              <w:tc>
                <w:tcPr>
                  <w:tcW w:w="2520" w:type="dxa"/>
                </w:tcPr>
                <w:p w14:paraId="29CCA176" w14:textId="2C14096A" w:rsidR="00847258" w:rsidRPr="00942938" w:rsidRDefault="00847258" w:rsidP="00D95904">
                  <w:pPr>
                    <w:framePr w:hSpace="180" w:wrap="around" w:vAnchor="text" w:hAnchor="text" w:y="1"/>
                    <w:spacing w:before="0" w:after="0" w:line="240" w:lineRule="auto"/>
                    <w:suppressOverlap/>
                    <w:jc w:val="center"/>
                    <w:rPr>
                      <w:szCs w:val="24"/>
                      <w:lang w:val="vi-VN"/>
                    </w:rPr>
                  </w:pPr>
                  <w:r w:rsidRPr="00942938">
                    <w:rPr>
                      <w:szCs w:val="24"/>
                      <w:lang w:val="de-DE"/>
                    </w:rPr>
                    <w:t>Hà Văn Đức</w:t>
                  </w:r>
                </w:p>
              </w:tc>
              <w:tc>
                <w:tcPr>
                  <w:tcW w:w="1336" w:type="dxa"/>
                </w:tcPr>
                <w:p w14:paraId="2A5B0363" w14:textId="078E298C" w:rsidR="00847258" w:rsidRPr="00942938" w:rsidRDefault="00847258" w:rsidP="00D95904">
                  <w:pPr>
                    <w:framePr w:hSpace="180" w:wrap="around" w:vAnchor="text" w:hAnchor="text" w:y="1"/>
                    <w:spacing w:before="0" w:after="0" w:line="240" w:lineRule="auto"/>
                    <w:suppressOverlap/>
                    <w:jc w:val="center"/>
                    <w:rPr>
                      <w:szCs w:val="24"/>
                      <w:lang w:val="vi-VN"/>
                    </w:rPr>
                  </w:pPr>
                  <w:r w:rsidRPr="00942938">
                    <w:rPr>
                      <w:szCs w:val="24"/>
                      <w:lang w:val="de-DE"/>
                    </w:rPr>
                    <w:t>20203677</w:t>
                  </w:r>
                </w:p>
              </w:tc>
              <w:tc>
                <w:tcPr>
                  <w:tcW w:w="1420" w:type="dxa"/>
                </w:tcPr>
                <w:p w14:paraId="009DA670" w14:textId="768DA202" w:rsidR="00847258" w:rsidRPr="00942938" w:rsidRDefault="00847258" w:rsidP="00D95904">
                  <w:pPr>
                    <w:framePr w:hSpace="180" w:wrap="around" w:vAnchor="text" w:hAnchor="text" w:y="1"/>
                    <w:spacing w:before="0" w:after="0" w:line="240" w:lineRule="auto"/>
                    <w:suppressOverlap/>
                    <w:jc w:val="center"/>
                    <w:rPr>
                      <w:szCs w:val="24"/>
                      <w:lang w:val="vi-VN"/>
                    </w:rPr>
                  </w:pPr>
                  <w:r w:rsidRPr="00942938">
                    <w:rPr>
                      <w:szCs w:val="24"/>
                      <w:lang w:val="de-DE"/>
                    </w:rPr>
                    <w:t>ET1 08 K65</w:t>
                  </w:r>
                </w:p>
              </w:tc>
            </w:tr>
            <w:tr w:rsidR="00847258" w14:paraId="23607EBD" w14:textId="77777777" w:rsidTr="00CD4024">
              <w:trPr>
                <w:trHeight w:val="391"/>
              </w:trPr>
              <w:tc>
                <w:tcPr>
                  <w:tcW w:w="720" w:type="dxa"/>
                </w:tcPr>
                <w:p w14:paraId="105B09DB" w14:textId="73D5D538" w:rsidR="00847258" w:rsidRPr="00942938" w:rsidRDefault="00847258" w:rsidP="00D95904">
                  <w:pPr>
                    <w:framePr w:hSpace="180" w:wrap="around" w:vAnchor="text" w:hAnchor="text" w:y="1"/>
                    <w:spacing w:before="0" w:after="0" w:line="240" w:lineRule="auto"/>
                    <w:suppressOverlap/>
                    <w:jc w:val="center"/>
                    <w:rPr>
                      <w:szCs w:val="24"/>
                      <w:lang w:val="vi-VN"/>
                    </w:rPr>
                  </w:pPr>
                  <w:r w:rsidRPr="00942938">
                    <w:rPr>
                      <w:szCs w:val="24"/>
                      <w:lang w:val="vi-VN"/>
                    </w:rPr>
                    <w:t>3</w:t>
                  </w:r>
                </w:p>
              </w:tc>
              <w:tc>
                <w:tcPr>
                  <w:tcW w:w="2520" w:type="dxa"/>
                </w:tcPr>
                <w:p w14:paraId="0F95C17F" w14:textId="38C1A597" w:rsidR="00847258" w:rsidRPr="00942938" w:rsidRDefault="00847258" w:rsidP="00D95904">
                  <w:pPr>
                    <w:framePr w:hSpace="180" w:wrap="around" w:vAnchor="text" w:hAnchor="text" w:y="1"/>
                    <w:spacing w:before="0" w:after="0" w:line="240" w:lineRule="auto"/>
                    <w:suppressOverlap/>
                    <w:jc w:val="center"/>
                    <w:rPr>
                      <w:szCs w:val="24"/>
                      <w:lang w:val="vi-VN"/>
                    </w:rPr>
                  </w:pPr>
                  <w:r w:rsidRPr="00942938">
                    <w:rPr>
                      <w:szCs w:val="24"/>
                      <w:lang w:val="de-DE"/>
                    </w:rPr>
                    <w:t>Trần Minh Đức</w:t>
                  </w:r>
                </w:p>
              </w:tc>
              <w:tc>
                <w:tcPr>
                  <w:tcW w:w="1336" w:type="dxa"/>
                </w:tcPr>
                <w:p w14:paraId="7F2CDBAE" w14:textId="2CC286D6" w:rsidR="00847258" w:rsidRPr="00942938" w:rsidRDefault="00847258" w:rsidP="00D95904">
                  <w:pPr>
                    <w:framePr w:hSpace="180" w:wrap="around" w:vAnchor="text" w:hAnchor="text" w:y="1"/>
                    <w:spacing w:before="0" w:after="0" w:line="240" w:lineRule="auto"/>
                    <w:suppressOverlap/>
                    <w:jc w:val="center"/>
                    <w:rPr>
                      <w:szCs w:val="24"/>
                      <w:lang w:val="vi-VN"/>
                    </w:rPr>
                  </w:pPr>
                  <w:r w:rsidRPr="00942938">
                    <w:rPr>
                      <w:szCs w:val="24"/>
                      <w:lang w:val="de-DE"/>
                    </w:rPr>
                    <w:t>20203370</w:t>
                  </w:r>
                </w:p>
              </w:tc>
              <w:tc>
                <w:tcPr>
                  <w:tcW w:w="1420" w:type="dxa"/>
                </w:tcPr>
                <w:p w14:paraId="76F4AB67" w14:textId="035DE624" w:rsidR="00847258" w:rsidRPr="00942938" w:rsidRDefault="00847258" w:rsidP="00D95904">
                  <w:pPr>
                    <w:framePr w:hSpace="180" w:wrap="around" w:vAnchor="text" w:hAnchor="text" w:y="1"/>
                    <w:spacing w:before="0" w:after="0" w:line="240" w:lineRule="auto"/>
                    <w:suppressOverlap/>
                    <w:jc w:val="center"/>
                    <w:rPr>
                      <w:szCs w:val="24"/>
                      <w:lang w:val="vi-VN"/>
                    </w:rPr>
                  </w:pPr>
                  <w:r w:rsidRPr="00942938">
                    <w:rPr>
                      <w:szCs w:val="24"/>
                      <w:lang w:val="de-DE"/>
                    </w:rPr>
                    <w:t>ET1 06 K65</w:t>
                  </w:r>
                </w:p>
              </w:tc>
            </w:tr>
            <w:tr w:rsidR="00847258" w14:paraId="67803168" w14:textId="77777777" w:rsidTr="00CD4024">
              <w:trPr>
                <w:trHeight w:val="391"/>
              </w:trPr>
              <w:tc>
                <w:tcPr>
                  <w:tcW w:w="720" w:type="dxa"/>
                </w:tcPr>
                <w:p w14:paraId="47EAD6ED" w14:textId="744D4F9C" w:rsidR="00847258" w:rsidRPr="00942938" w:rsidRDefault="00847258" w:rsidP="00D95904">
                  <w:pPr>
                    <w:framePr w:hSpace="180" w:wrap="around" w:vAnchor="text" w:hAnchor="text" w:y="1"/>
                    <w:spacing w:before="0" w:after="0" w:line="240" w:lineRule="auto"/>
                    <w:suppressOverlap/>
                    <w:jc w:val="center"/>
                    <w:rPr>
                      <w:szCs w:val="24"/>
                      <w:lang w:val="vi-VN"/>
                    </w:rPr>
                  </w:pPr>
                  <w:r w:rsidRPr="00942938">
                    <w:rPr>
                      <w:szCs w:val="24"/>
                      <w:lang w:val="vi-VN"/>
                    </w:rPr>
                    <w:t>4</w:t>
                  </w:r>
                </w:p>
              </w:tc>
              <w:tc>
                <w:tcPr>
                  <w:tcW w:w="2520" w:type="dxa"/>
                </w:tcPr>
                <w:p w14:paraId="174419C4" w14:textId="5535AB0F" w:rsidR="00847258" w:rsidRPr="00942938" w:rsidRDefault="00847258" w:rsidP="00D95904">
                  <w:pPr>
                    <w:framePr w:hSpace="180" w:wrap="around" w:vAnchor="text" w:hAnchor="text" w:y="1"/>
                    <w:spacing w:before="0" w:after="0" w:line="240" w:lineRule="auto"/>
                    <w:suppressOverlap/>
                    <w:jc w:val="center"/>
                    <w:rPr>
                      <w:szCs w:val="24"/>
                      <w:lang w:val="vi-VN"/>
                    </w:rPr>
                  </w:pPr>
                  <w:r w:rsidRPr="00942938">
                    <w:rPr>
                      <w:szCs w:val="24"/>
                      <w:lang w:val="de-DE"/>
                    </w:rPr>
                    <w:t>Phạm Thị Xuân Mai</w:t>
                  </w:r>
                </w:p>
              </w:tc>
              <w:tc>
                <w:tcPr>
                  <w:tcW w:w="1336" w:type="dxa"/>
                </w:tcPr>
                <w:p w14:paraId="2A9D3B9D" w14:textId="36E64FCB" w:rsidR="00847258" w:rsidRPr="00942938" w:rsidRDefault="00847258" w:rsidP="00D95904">
                  <w:pPr>
                    <w:framePr w:hSpace="180" w:wrap="around" w:vAnchor="text" w:hAnchor="text" w:y="1"/>
                    <w:spacing w:before="0" w:after="0" w:line="240" w:lineRule="auto"/>
                    <w:suppressOverlap/>
                    <w:jc w:val="center"/>
                    <w:rPr>
                      <w:szCs w:val="24"/>
                      <w:lang w:val="vi-VN"/>
                    </w:rPr>
                  </w:pPr>
                  <w:r w:rsidRPr="00942938">
                    <w:rPr>
                      <w:szCs w:val="24"/>
                      <w:lang w:val="de-DE"/>
                    </w:rPr>
                    <w:t>20203734</w:t>
                  </w:r>
                </w:p>
              </w:tc>
              <w:tc>
                <w:tcPr>
                  <w:tcW w:w="1420" w:type="dxa"/>
                </w:tcPr>
                <w:p w14:paraId="6D04AD7B" w14:textId="000CED3F" w:rsidR="00847258" w:rsidRPr="00942938" w:rsidRDefault="00847258" w:rsidP="00D95904">
                  <w:pPr>
                    <w:framePr w:hSpace="180" w:wrap="around" w:vAnchor="text" w:hAnchor="text" w:y="1"/>
                    <w:spacing w:before="0" w:after="0" w:line="240" w:lineRule="auto"/>
                    <w:suppressOverlap/>
                    <w:jc w:val="center"/>
                    <w:rPr>
                      <w:szCs w:val="24"/>
                      <w:lang w:val="vi-VN"/>
                    </w:rPr>
                  </w:pPr>
                  <w:r w:rsidRPr="00942938">
                    <w:rPr>
                      <w:szCs w:val="24"/>
                      <w:lang w:val="de-DE"/>
                    </w:rPr>
                    <w:t>ET1 06 K65</w:t>
                  </w:r>
                </w:p>
              </w:tc>
            </w:tr>
            <w:tr w:rsidR="00847258" w14:paraId="11FDA599" w14:textId="77777777" w:rsidTr="00CD4024">
              <w:trPr>
                <w:trHeight w:val="383"/>
              </w:trPr>
              <w:tc>
                <w:tcPr>
                  <w:tcW w:w="720" w:type="dxa"/>
                </w:tcPr>
                <w:p w14:paraId="3BF44803" w14:textId="62E2E55E" w:rsidR="00847258" w:rsidRPr="00942938" w:rsidRDefault="00847258" w:rsidP="00D95904">
                  <w:pPr>
                    <w:framePr w:hSpace="180" w:wrap="around" w:vAnchor="text" w:hAnchor="text" w:y="1"/>
                    <w:spacing w:before="0" w:after="0" w:line="240" w:lineRule="auto"/>
                    <w:suppressOverlap/>
                    <w:jc w:val="center"/>
                    <w:rPr>
                      <w:szCs w:val="24"/>
                      <w:lang w:val="vi-VN"/>
                    </w:rPr>
                  </w:pPr>
                  <w:r w:rsidRPr="00942938">
                    <w:rPr>
                      <w:szCs w:val="24"/>
                      <w:lang w:val="vi-VN"/>
                    </w:rPr>
                    <w:t>5</w:t>
                  </w:r>
                </w:p>
              </w:tc>
              <w:tc>
                <w:tcPr>
                  <w:tcW w:w="2520" w:type="dxa"/>
                </w:tcPr>
                <w:p w14:paraId="257B5DC7" w14:textId="4BD1DB54" w:rsidR="00847258" w:rsidRPr="00942938" w:rsidRDefault="00847258" w:rsidP="00D95904">
                  <w:pPr>
                    <w:framePr w:hSpace="180" w:wrap="around" w:vAnchor="text" w:hAnchor="text" w:y="1"/>
                    <w:spacing w:before="0" w:after="0" w:line="240" w:lineRule="auto"/>
                    <w:suppressOverlap/>
                    <w:jc w:val="center"/>
                    <w:rPr>
                      <w:szCs w:val="24"/>
                      <w:lang w:val="vi-VN"/>
                    </w:rPr>
                  </w:pPr>
                  <w:r w:rsidRPr="00942938">
                    <w:rPr>
                      <w:szCs w:val="24"/>
                      <w:lang w:val="de-DE"/>
                    </w:rPr>
                    <w:t>Phạm Hồng Thi</w:t>
                  </w:r>
                </w:p>
              </w:tc>
              <w:tc>
                <w:tcPr>
                  <w:tcW w:w="1336" w:type="dxa"/>
                </w:tcPr>
                <w:p w14:paraId="08C96819" w14:textId="04B4A3C5" w:rsidR="00847258" w:rsidRPr="00942938" w:rsidRDefault="00847258" w:rsidP="00D95904">
                  <w:pPr>
                    <w:framePr w:hSpace="180" w:wrap="around" w:vAnchor="text" w:hAnchor="text" w:y="1"/>
                    <w:spacing w:before="0" w:after="0" w:line="240" w:lineRule="auto"/>
                    <w:suppressOverlap/>
                    <w:jc w:val="center"/>
                    <w:rPr>
                      <w:szCs w:val="24"/>
                      <w:lang w:val="vi-VN"/>
                    </w:rPr>
                  </w:pPr>
                  <w:r w:rsidRPr="00942938">
                    <w:rPr>
                      <w:szCs w:val="24"/>
                      <w:lang w:val="de-DE"/>
                    </w:rPr>
                    <w:t>20203767</w:t>
                  </w:r>
                </w:p>
              </w:tc>
              <w:tc>
                <w:tcPr>
                  <w:tcW w:w="1420" w:type="dxa"/>
                </w:tcPr>
                <w:p w14:paraId="31AB4187" w14:textId="704D681E" w:rsidR="00847258" w:rsidRPr="00942938" w:rsidRDefault="00847258" w:rsidP="00D95904">
                  <w:pPr>
                    <w:framePr w:hSpace="180" w:wrap="around" w:vAnchor="text" w:hAnchor="text" w:y="1"/>
                    <w:spacing w:before="0" w:after="0" w:line="240" w:lineRule="auto"/>
                    <w:suppressOverlap/>
                    <w:jc w:val="center"/>
                    <w:rPr>
                      <w:szCs w:val="24"/>
                      <w:lang w:val="vi-VN"/>
                    </w:rPr>
                  </w:pPr>
                  <w:r w:rsidRPr="00942938">
                    <w:rPr>
                      <w:szCs w:val="24"/>
                      <w:lang w:val="de-DE"/>
                    </w:rPr>
                    <w:t>ET1 02 K65</w:t>
                  </w:r>
                </w:p>
              </w:tc>
            </w:tr>
          </w:tbl>
          <w:p w14:paraId="741F71E2" w14:textId="77777777" w:rsidR="00CD4024" w:rsidRPr="00847258" w:rsidRDefault="00CD4024" w:rsidP="00104E84">
            <w:pPr>
              <w:jc w:val="left"/>
              <w:rPr>
                <w:sz w:val="28"/>
                <w:szCs w:val="28"/>
                <w:lang w:val="vi-VN"/>
              </w:rPr>
            </w:pPr>
          </w:p>
          <w:p w14:paraId="6BC911E5" w14:textId="77777777" w:rsidR="00104E84" w:rsidRPr="00104E84" w:rsidRDefault="00104E84" w:rsidP="003405F9">
            <w:pPr>
              <w:ind w:left="2103"/>
              <w:jc w:val="left"/>
              <w:rPr>
                <w:sz w:val="28"/>
                <w:szCs w:val="28"/>
                <w:lang w:val="de-DE"/>
              </w:rPr>
            </w:pPr>
            <w:r w:rsidRPr="00104E84">
              <w:rPr>
                <w:sz w:val="28"/>
                <w:szCs w:val="28"/>
                <w:lang w:val="de-DE"/>
              </w:rPr>
              <w:t>Trường/ Khoa/ Viện: Trường Điện - Điện tử</w:t>
            </w:r>
          </w:p>
          <w:p w14:paraId="5A1F6802" w14:textId="77777777" w:rsidR="00654173" w:rsidRDefault="00654173" w:rsidP="0030535A">
            <w:pPr>
              <w:rPr>
                <w:sz w:val="28"/>
                <w:szCs w:val="28"/>
                <w:lang w:val="de-DE"/>
              </w:rPr>
            </w:pPr>
          </w:p>
          <w:p w14:paraId="672B2218" w14:textId="77777777" w:rsidR="005F3496" w:rsidRDefault="005F3496" w:rsidP="0030535A">
            <w:pPr>
              <w:rPr>
                <w:sz w:val="28"/>
                <w:szCs w:val="28"/>
                <w:lang w:val="de-DE"/>
              </w:rPr>
            </w:pPr>
          </w:p>
          <w:p w14:paraId="1CE7831C" w14:textId="77777777" w:rsidR="005F3496" w:rsidRDefault="005F3496" w:rsidP="0030535A">
            <w:pPr>
              <w:rPr>
                <w:sz w:val="28"/>
                <w:szCs w:val="28"/>
                <w:lang w:val="vi-VN"/>
              </w:rPr>
            </w:pPr>
          </w:p>
          <w:p w14:paraId="6B996F5C" w14:textId="530E82E9" w:rsidR="00BF0A5E" w:rsidRPr="00395D20" w:rsidRDefault="00BF0A5E" w:rsidP="004F1972">
            <w:pPr>
              <w:spacing w:before="0" w:after="0" w:line="240" w:lineRule="auto"/>
              <w:jc w:val="center"/>
              <w:rPr>
                <w:sz w:val="28"/>
                <w:szCs w:val="28"/>
                <w:lang w:val="vi-VN"/>
              </w:rPr>
            </w:pPr>
            <w:r w:rsidRPr="00E85917">
              <w:rPr>
                <w:sz w:val="28"/>
                <w:szCs w:val="28"/>
                <w:lang w:val="de-DE"/>
              </w:rPr>
              <w:t>Hà Nộ</w:t>
            </w:r>
            <w:r w:rsidR="0041090F">
              <w:rPr>
                <w:sz w:val="28"/>
                <w:szCs w:val="28"/>
                <w:lang w:val="de-DE"/>
              </w:rPr>
              <w:t>i,</w:t>
            </w:r>
            <w:r w:rsidRPr="00E85917">
              <w:rPr>
                <w:sz w:val="28"/>
                <w:szCs w:val="28"/>
                <w:lang w:val="de-DE"/>
              </w:rPr>
              <w:t xml:space="preserve"> </w:t>
            </w:r>
            <w:r w:rsidR="00395D20">
              <w:rPr>
                <w:sz w:val="28"/>
                <w:szCs w:val="28"/>
                <w:lang w:val="de-DE"/>
              </w:rPr>
              <w:t>5</w:t>
            </w:r>
            <w:r w:rsidRPr="00E85917">
              <w:rPr>
                <w:sz w:val="28"/>
                <w:szCs w:val="28"/>
                <w:lang w:val="de-DE"/>
              </w:rPr>
              <w:t>-</w:t>
            </w:r>
            <w:r w:rsidR="00395D20">
              <w:rPr>
                <w:sz w:val="28"/>
                <w:szCs w:val="28"/>
                <w:lang w:val="de-DE"/>
              </w:rPr>
              <w:t>2024</w:t>
            </w:r>
          </w:p>
        </w:tc>
      </w:tr>
    </w:tbl>
    <w:p w14:paraId="7D5B2352" w14:textId="77777777" w:rsidR="00B836A5" w:rsidRPr="004072DC" w:rsidRDefault="00B836A5" w:rsidP="004072DC">
      <w:pPr>
        <w:pStyle w:val="Heading1"/>
        <w:numPr>
          <w:ilvl w:val="0"/>
          <w:numId w:val="0"/>
        </w:numPr>
        <w:jc w:val="both"/>
        <w:rPr>
          <w:lang w:val="vi-VN"/>
        </w:rPr>
        <w:sectPr w:rsidR="00B836A5" w:rsidRPr="004072DC" w:rsidSect="00CC3E48">
          <w:footerReference w:type="even" r:id="rId12"/>
          <w:footerReference w:type="default" r:id="rId13"/>
          <w:pgSz w:w="11906" w:h="16838" w:code="9"/>
          <w:pgMar w:top="1134" w:right="1134" w:bottom="1418" w:left="1701" w:header="851" w:footer="431" w:gutter="0"/>
          <w:pgNumType w:fmt="upperLetter" w:start="1"/>
          <w:cols w:space="454"/>
          <w:docGrid w:type="lines" w:linePitch="360"/>
        </w:sectPr>
      </w:pPr>
    </w:p>
    <w:p w14:paraId="501A41F0" w14:textId="1975C7A9" w:rsidR="00C82B07" w:rsidRPr="00D45A66" w:rsidRDefault="00C82B07" w:rsidP="004072DC">
      <w:pPr>
        <w:tabs>
          <w:tab w:val="left" w:pos="2649"/>
        </w:tabs>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14:paraId="07041D14" w14:textId="217B0D59" w:rsidR="00855AB7" w:rsidRDefault="001E4C07">
      <w:pPr>
        <w:pStyle w:val="TOC1"/>
        <w:rPr>
          <w:rFonts w:asciiTheme="minorHAnsi" w:eastAsiaTheme="minorEastAsia" w:hAnsiTheme="minorHAnsi" w:cstheme="minorBidi"/>
          <w:b w:val="0"/>
          <w:noProof/>
          <w:sz w:val="24"/>
          <w:szCs w:val="24"/>
          <w14:ligatures w14:val="standardContextual"/>
        </w:rPr>
      </w:pPr>
      <w:r>
        <w:fldChar w:fldCharType="begin"/>
      </w:r>
      <w:r w:rsidR="007F7646">
        <w:instrText xml:space="preserve"> TOC \o "1-3" \h \z \u </w:instrText>
      </w:r>
      <w:r>
        <w:fldChar w:fldCharType="separate"/>
      </w:r>
      <w:hyperlink w:anchor="_Toc169614539" w:history="1">
        <w:r w:rsidR="00855AB7" w:rsidRPr="00103CF9">
          <w:rPr>
            <w:rStyle w:val="Hyperlink"/>
            <w:noProof/>
          </w:rPr>
          <w:t>DANH MỤC KÝ HIỆU VÀ CHỮ VIẾT TẮT</w:t>
        </w:r>
        <w:r w:rsidR="00855AB7">
          <w:rPr>
            <w:noProof/>
            <w:webHidden/>
          </w:rPr>
          <w:tab/>
        </w:r>
        <w:r w:rsidR="00855AB7">
          <w:rPr>
            <w:noProof/>
            <w:webHidden/>
          </w:rPr>
          <w:fldChar w:fldCharType="begin"/>
        </w:r>
        <w:r w:rsidR="00855AB7">
          <w:rPr>
            <w:noProof/>
            <w:webHidden/>
          </w:rPr>
          <w:instrText xml:space="preserve"> PAGEREF _Toc169614539 \h </w:instrText>
        </w:r>
        <w:r w:rsidR="00855AB7">
          <w:rPr>
            <w:noProof/>
            <w:webHidden/>
          </w:rPr>
        </w:r>
        <w:r w:rsidR="00855AB7">
          <w:rPr>
            <w:noProof/>
            <w:webHidden/>
          </w:rPr>
          <w:fldChar w:fldCharType="separate"/>
        </w:r>
        <w:r w:rsidR="00855AB7">
          <w:rPr>
            <w:noProof/>
            <w:webHidden/>
          </w:rPr>
          <w:t>i</w:t>
        </w:r>
        <w:r w:rsidR="00855AB7">
          <w:rPr>
            <w:noProof/>
            <w:webHidden/>
          </w:rPr>
          <w:fldChar w:fldCharType="end"/>
        </w:r>
      </w:hyperlink>
    </w:p>
    <w:p w14:paraId="43DC433C" w14:textId="453DEA83" w:rsidR="00855AB7" w:rsidRDefault="00000000">
      <w:pPr>
        <w:pStyle w:val="TOC1"/>
        <w:rPr>
          <w:rFonts w:asciiTheme="minorHAnsi" w:eastAsiaTheme="minorEastAsia" w:hAnsiTheme="minorHAnsi" w:cstheme="minorBidi"/>
          <w:b w:val="0"/>
          <w:noProof/>
          <w:sz w:val="24"/>
          <w:szCs w:val="24"/>
          <w14:ligatures w14:val="standardContextual"/>
        </w:rPr>
      </w:pPr>
      <w:hyperlink w:anchor="_Toc169614540" w:history="1">
        <w:r w:rsidR="00855AB7" w:rsidRPr="00103CF9">
          <w:rPr>
            <w:rStyle w:val="Hyperlink"/>
            <w:noProof/>
          </w:rPr>
          <w:t>DANH MỤC HÌNH VẼ</w:t>
        </w:r>
        <w:r w:rsidR="00855AB7">
          <w:rPr>
            <w:noProof/>
            <w:webHidden/>
          </w:rPr>
          <w:tab/>
        </w:r>
        <w:r w:rsidR="00855AB7">
          <w:rPr>
            <w:noProof/>
            <w:webHidden/>
          </w:rPr>
          <w:fldChar w:fldCharType="begin"/>
        </w:r>
        <w:r w:rsidR="00855AB7">
          <w:rPr>
            <w:noProof/>
            <w:webHidden/>
          </w:rPr>
          <w:instrText xml:space="preserve"> PAGEREF _Toc169614540 \h </w:instrText>
        </w:r>
        <w:r w:rsidR="00855AB7">
          <w:rPr>
            <w:noProof/>
            <w:webHidden/>
          </w:rPr>
        </w:r>
        <w:r w:rsidR="00855AB7">
          <w:rPr>
            <w:noProof/>
            <w:webHidden/>
          </w:rPr>
          <w:fldChar w:fldCharType="separate"/>
        </w:r>
        <w:r w:rsidR="00855AB7">
          <w:rPr>
            <w:noProof/>
            <w:webHidden/>
          </w:rPr>
          <w:t>ii</w:t>
        </w:r>
        <w:r w:rsidR="00855AB7">
          <w:rPr>
            <w:noProof/>
            <w:webHidden/>
          </w:rPr>
          <w:fldChar w:fldCharType="end"/>
        </w:r>
      </w:hyperlink>
    </w:p>
    <w:p w14:paraId="740C2CC3" w14:textId="058B0FE3" w:rsidR="00855AB7" w:rsidRDefault="00000000">
      <w:pPr>
        <w:pStyle w:val="TOC1"/>
        <w:rPr>
          <w:rFonts w:asciiTheme="minorHAnsi" w:eastAsiaTheme="minorEastAsia" w:hAnsiTheme="minorHAnsi" w:cstheme="minorBidi"/>
          <w:b w:val="0"/>
          <w:noProof/>
          <w:sz w:val="24"/>
          <w:szCs w:val="24"/>
          <w14:ligatures w14:val="standardContextual"/>
        </w:rPr>
      </w:pPr>
      <w:hyperlink w:anchor="_Toc169614541" w:history="1">
        <w:r w:rsidR="00855AB7" w:rsidRPr="00103CF9">
          <w:rPr>
            <w:rStyle w:val="Hyperlink"/>
            <w:noProof/>
            <w:lang w:val="vi-VN"/>
          </w:rPr>
          <w:t>DANH MỤC BẢNG BIỂU</w:t>
        </w:r>
        <w:r w:rsidR="00855AB7">
          <w:rPr>
            <w:noProof/>
            <w:webHidden/>
          </w:rPr>
          <w:tab/>
        </w:r>
        <w:r w:rsidR="00855AB7">
          <w:rPr>
            <w:noProof/>
            <w:webHidden/>
          </w:rPr>
          <w:fldChar w:fldCharType="begin"/>
        </w:r>
        <w:r w:rsidR="00855AB7">
          <w:rPr>
            <w:noProof/>
            <w:webHidden/>
          </w:rPr>
          <w:instrText xml:space="preserve"> PAGEREF _Toc169614541 \h </w:instrText>
        </w:r>
        <w:r w:rsidR="00855AB7">
          <w:rPr>
            <w:noProof/>
            <w:webHidden/>
          </w:rPr>
        </w:r>
        <w:r w:rsidR="00855AB7">
          <w:rPr>
            <w:noProof/>
            <w:webHidden/>
          </w:rPr>
          <w:fldChar w:fldCharType="separate"/>
        </w:r>
        <w:r w:rsidR="00855AB7">
          <w:rPr>
            <w:noProof/>
            <w:webHidden/>
          </w:rPr>
          <w:t>iii</w:t>
        </w:r>
        <w:r w:rsidR="00855AB7">
          <w:rPr>
            <w:noProof/>
            <w:webHidden/>
          </w:rPr>
          <w:fldChar w:fldCharType="end"/>
        </w:r>
      </w:hyperlink>
    </w:p>
    <w:p w14:paraId="121E181F" w14:textId="7FF8151A" w:rsidR="00855AB7" w:rsidRDefault="00000000">
      <w:pPr>
        <w:pStyle w:val="TOC1"/>
        <w:rPr>
          <w:rFonts w:asciiTheme="minorHAnsi" w:eastAsiaTheme="minorEastAsia" w:hAnsiTheme="minorHAnsi" w:cstheme="minorBidi"/>
          <w:b w:val="0"/>
          <w:noProof/>
          <w:sz w:val="24"/>
          <w:szCs w:val="24"/>
          <w14:ligatures w14:val="standardContextual"/>
        </w:rPr>
      </w:pPr>
      <w:hyperlink w:anchor="_Toc169614542" w:history="1">
        <w:r w:rsidR="00855AB7" w:rsidRPr="00103CF9">
          <w:rPr>
            <w:rStyle w:val="Hyperlink"/>
            <w:noProof/>
          </w:rPr>
          <w:t>TÓM TẮT</w:t>
        </w:r>
        <w:r w:rsidR="00855AB7">
          <w:rPr>
            <w:noProof/>
            <w:webHidden/>
          </w:rPr>
          <w:tab/>
        </w:r>
        <w:r w:rsidR="00855AB7">
          <w:rPr>
            <w:noProof/>
            <w:webHidden/>
          </w:rPr>
          <w:fldChar w:fldCharType="begin"/>
        </w:r>
        <w:r w:rsidR="00855AB7">
          <w:rPr>
            <w:noProof/>
            <w:webHidden/>
          </w:rPr>
          <w:instrText xml:space="preserve"> PAGEREF _Toc169614542 \h </w:instrText>
        </w:r>
        <w:r w:rsidR="00855AB7">
          <w:rPr>
            <w:noProof/>
            <w:webHidden/>
          </w:rPr>
        </w:r>
        <w:r w:rsidR="00855AB7">
          <w:rPr>
            <w:noProof/>
            <w:webHidden/>
          </w:rPr>
          <w:fldChar w:fldCharType="separate"/>
        </w:r>
        <w:r w:rsidR="00855AB7">
          <w:rPr>
            <w:noProof/>
            <w:webHidden/>
          </w:rPr>
          <w:t>iv</w:t>
        </w:r>
        <w:r w:rsidR="00855AB7">
          <w:rPr>
            <w:noProof/>
            <w:webHidden/>
          </w:rPr>
          <w:fldChar w:fldCharType="end"/>
        </w:r>
      </w:hyperlink>
    </w:p>
    <w:p w14:paraId="27902AAA" w14:textId="45869A3E" w:rsidR="00855AB7" w:rsidRDefault="00000000">
      <w:pPr>
        <w:pStyle w:val="TOC1"/>
        <w:rPr>
          <w:rFonts w:asciiTheme="minorHAnsi" w:eastAsiaTheme="minorEastAsia" w:hAnsiTheme="minorHAnsi" w:cstheme="minorBidi"/>
          <w:b w:val="0"/>
          <w:noProof/>
          <w:sz w:val="24"/>
          <w:szCs w:val="24"/>
          <w14:ligatures w14:val="standardContextual"/>
        </w:rPr>
      </w:pPr>
      <w:hyperlink w:anchor="_Toc169614543" w:history="1">
        <w:r w:rsidR="00855AB7" w:rsidRPr="00103CF9">
          <w:rPr>
            <w:rStyle w:val="Hyperlink"/>
            <w:noProof/>
            <w:lang w:val="vi-VN"/>
          </w:rPr>
          <w:t>CHƯƠNG 1.</w:t>
        </w:r>
        <w:r w:rsidR="00855AB7" w:rsidRPr="00103CF9">
          <w:rPr>
            <w:rStyle w:val="Hyperlink"/>
            <w:noProof/>
          </w:rPr>
          <w:t xml:space="preserve"> GIỚI</w:t>
        </w:r>
        <w:r w:rsidR="00855AB7" w:rsidRPr="00103CF9">
          <w:rPr>
            <w:rStyle w:val="Hyperlink"/>
            <w:noProof/>
            <w:lang w:val="vi-VN"/>
          </w:rPr>
          <w:t xml:space="preserve"> THIỆU</w:t>
        </w:r>
        <w:r w:rsidR="00855AB7">
          <w:rPr>
            <w:noProof/>
            <w:webHidden/>
          </w:rPr>
          <w:tab/>
        </w:r>
        <w:r w:rsidR="00855AB7">
          <w:rPr>
            <w:noProof/>
            <w:webHidden/>
          </w:rPr>
          <w:fldChar w:fldCharType="begin"/>
        </w:r>
        <w:r w:rsidR="00855AB7">
          <w:rPr>
            <w:noProof/>
            <w:webHidden/>
          </w:rPr>
          <w:instrText xml:space="preserve"> PAGEREF _Toc169614543 \h </w:instrText>
        </w:r>
        <w:r w:rsidR="00855AB7">
          <w:rPr>
            <w:noProof/>
            <w:webHidden/>
          </w:rPr>
        </w:r>
        <w:r w:rsidR="00855AB7">
          <w:rPr>
            <w:noProof/>
            <w:webHidden/>
          </w:rPr>
          <w:fldChar w:fldCharType="separate"/>
        </w:r>
        <w:r w:rsidR="00855AB7">
          <w:rPr>
            <w:noProof/>
            <w:webHidden/>
          </w:rPr>
          <w:t>5</w:t>
        </w:r>
        <w:r w:rsidR="00855AB7">
          <w:rPr>
            <w:noProof/>
            <w:webHidden/>
          </w:rPr>
          <w:fldChar w:fldCharType="end"/>
        </w:r>
      </w:hyperlink>
    </w:p>
    <w:p w14:paraId="60C18795" w14:textId="1E693A71" w:rsidR="00855AB7" w:rsidRDefault="00000000">
      <w:pPr>
        <w:pStyle w:val="TOC2"/>
        <w:tabs>
          <w:tab w:val="right" w:leader="dot" w:pos="9059"/>
        </w:tabs>
        <w:rPr>
          <w:rFonts w:asciiTheme="minorHAnsi" w:eastAsiaTheme="minorEastAsia" w:hAnsiTheme="minorHAnsi" w:cstheme="minorBidi"/>
          <w:b w:val="0"/>
          <w:i w:val="0"/>
          <w:noProof/>
          <w:sz w:val="24"/>
          <w:szCs w:val="24"/>
          <w14:ligatures w14:val="standardContextual"/>
        </w:rPr>
      </w:pPr>
      <w:hyperlink w:anchor="_Toc169614544" w:history="1">
        <w:r w:rsidR="00855AB7" w:rsidRPr="00103CF9">
          <w:rPr>
            <w:rStyle w:val="Hyperlink"/>
            <w:noProof/>
            <w:lang w:val="vi-VN"/>
          </w:rPr>
          <w:t>1.1 Lý do chọn đề tài</w:t>
        </w:r>
        <w:r w:rsidR="00855AB7">
          <w:rPr>
            <w:noProof/>
            <w:webHidden/>
          </w:rPr>
          <w:tab/>
        </w:r>
        <w:r w:rsidR="00855AB7">
          <w:rPr>
            <w:noProof/>
            <w:webHidden/>
          </w:rPr>
          <w:fldChar w:fldCharType="begin"/>
        </w:r>
        <w:r w:rsidR="00855AB7">
          <w:rPr>
            <w:noProof/>
            <w:webHidden/>
          </w:rPr>
          <w:instrText xml:space="preserve"> PAGEREF _Toc169614544 \h </w:instrText>
        </w:r>
        <w:r w:rsidR="00855AB7">
          <w:rPr>
            <w:noProof/>
            <w:webHidden/>
          </w:rPr>
        </w:r>
        <w:r w:rsidR="00855AB7">
          <w:rPr>
            <w:noProof/>
            <w:webHidden/>
          </w:rPr>
          <w:fldChar w:fldCharType="separate"/>
        </w:r>
        <w:r w:rsidR="00855AB7">
          <w:rPr>
            <w:noProof/>
            <w:webHidden/>
          </w:rPr>
          <w:t>5</w:t>
        </w:r>
        <w:r w:rsidR="00855AB7">
          <w:rPr>
            <w:noProof/>
            <w:webHidden/>
          </w:rPr>
          <w:fldChar w:fldCharType="end"/>
        </w:r>
      </w:hyperlink>
    </w:p>
    <w:p w14:paraId="7B7B586F" w14:textId="2D7AEC8F" w:rsidR="00855AB7" w:rsidRDefault="00000000">
      <w:pPr>
        <w:pStyle w:val="TOC2"/>
        <w:tabs>
          <w:tab w:val="right" w:leader="dot" w:pos="9059"/>
        </w:tabs>
        <w:rPr>
          <w:rFonts w:asciiTheme="minorHAnsi" w:eastAsiaTheme="minorEastAsia" w:hAnsiTheme="minorHAnsi" w:cstheme="minorBidi"/>
          <w:b w:val="0"/>
          <w:i w:val="0"/>
          <w:noProof/>
          <w:sz w:val="24"/>
          <w:szCs w:val="24"/>
          <w14:ligatures w14:val="standardContextual"/>
        </w:rPr>
      </w:pPr>
      <w:hyperlink w:anchor="_Toc169614545" w:history="1">
        <w:r w:rsidR="00855AB7" w:rsidRPr="00103CF9">
          <w:rPr>
            <w:rStyle w:val="Hyperlink"/>
            <w:noProof/>
            <w:lang w:val="vi-VN"/>
          </w:rPr>
          <w:t>1.2 Mục tiêu nghiên cứu</w:t>
        </w:r>
        <w:r w:rsidR="00855AB7">
          <w:rPr>
            <w:noProof/>
            <w:webHidden/>
          </w:rPr>
          <w:tab/>
        </w:r>
        <w:r w:rsidR="00855AB7">
          <w:rPr>
            <w:noProof/>
            <w:webHidden/>
          </w:rPr>
          <w:fldChar w:fldCharType="begin"/>
        </w:r>
        <w:r w:rsidR="00855AB7">
          <w:rPr>
            <w:noProof/>
            <w:webHidden/>
          </w:rPr>
          <w:instrText xml:space="preserve"> PAGEREF _Toc169614545 \h </w:instrText>
        </w:r>
        <w:r w:rsidR="00855AB7">
          <w:rPr>
            <w:noProof/>
            <w:webHidden/>
          </w:rPr>
        </w:r>
        <w:r w:rsidR="00855AB7">
          <w:rPr>
            <w:noProof/>
            <w:webHidden/>
          </w:rPr>
          <w:fldChar w:fldCharType="separate"/>
        </w:r>
        <w:r w:rsidR="00855AB7">
          <w:rPr>
            <w:noProof/>
            <w:webHidden/>
          </w:rPr>
          <w:t>5</w:t>
        </w:r>
        <w:r w:rsidR="00855AB7">
          <w:rPr>
            <w:noProof/>
            <w:webHidden/>
          </w:rPr>
          <w:fldChar w:fldCharType="end"/>
        </w:r>
      </w:hyperlink>
    </w:p>
    <w:p w14:paraId="45FC9D73" w14:textId="781A5CDC" w:rsidR="00855AB7" w:rsidRDefault="00000000">
      <w:pPr>
        <w:pStyle w:val="TOC2"/>
        <w:tabs>
          <w:tab w:val="right" w:leader="dot" w:pos="9059"/>
        </w:tabs>
        <w:rPr>
          <w:rFonts w:asciiTheme="minorHAnsi" w:eastAsiaTheme="minorEastAsia" w:hAnsiTheme="minorHAnsi" w:cstheme="minorBidi"/>
          <w:b w:val="0"/>
          <w:i w:val="0"/>
          <w:noProof/>
          <w:sz w:val="24"/>
          <w:szCs w:val="24"/>
          <w14:ligatures w14:val="standardContextual"/>
        </w:rPr>
      </w:pPr>
      <w:hyperlink w:anchor="_Toc169614546" w:history="1">
        <w:r w:rsidR="00855AB7" w:rsidRPr="00103CF9">
          <w:rPr>
            <w:rStyle w:val="Hyperlink"/>
            <w:noProof/>
            <w:lang w:val="vi-VN"/>
          </w:rPr>
          <w:t>1.3 Tổng quan các phần</w:t>
        </w:r>
        <w:r w:rsidR="00855AB7">
          <w:rPr>
            <w:noProof/>
            <w:webHidden/>
          </w:rPr>
          <w:tab/>
        </w:r>
        <w:r w:rsidR="00855AB7">
          <w:rPr>
            <w:noProof/>
            <w:webHidden/>
          </w:rPr>
          <w:fldChar w:fldCharType="begin"/>
        </w:r>
        <w:r w:rsidR="00855AB7">
          <w:rPr>
            <w:noProof/>
            <w:webHidden/>
          </w:rPr>
          <w:instrText xml:space="preserve"> PAGEREF _Toc169614546 \h </w:instrText>
        </w:r>
        <w:r w:rsidR="00855AB7">
          <w:rPr>
            <w:noProof/>
            <w:webHidden/>
          </w:rPr>
        </w:r>
        <w:r w:rsidR="00855AB7">
          <w:rPr>
            <w:noProof/>
            <w:webHidden/>
          </w:rPr>
          <w:fldChar w:fldCharType="separate"/>
        </w:r>
        <w:r w:rsidR="00855AB7">
          <w:rPr>
            <w:noProof/>
            <w:webHidden/>
          </w:rPr>
          <w:t>5</w:t>
        </w:r>
        <w:r w:rsidR="00855AB7">
          <w:rPr>
            <w:noProof/>
            <w:webHidden/>
          </w:rPr>
          <w:fldChar w:fldCharType="end"/>
        </w:r>
      </w:hyperlink>
    </w:p>
    <w:p w14:paraId="073119D3" w14:textId="4CEDDAC5" w:rsidR="00855AB7" w:rsidRDefault="00000000">
      <w:pPr>
        <w:pStyle w:val="TOC1"/>
        <w:rPr>
          <w:rFonts w:asciiTheme="minorHAnsi" w:eastAsiaTheme="minorEastAsia" w:hAnsiTheme="minorHAnsi" w:cstheme="minorBidi"/>
          <w:b w:val="0"/>
          <w:noProof/>
          <w:sz w:val="24"/>
          <w:szCs w:val="24"/>
          <w14:ligatures w14:val="standardContextual"/>
        </w:rPr>
      </w:pPr>
      <w:hyperlink w:anchor="_Toc169614547" w:history="1">
        <w:r w:rsidR="00855AB7" w:rsidRPr="00103CF9">
          <w:rPr>
            <w:rStyle w:val="Hyperlink"/>
            <w:noProof/>
            <w:lang w:val="vi-VN"/>
          </w:rPr>
          <w:t>CHƯƠNG 2.</w:t>
        </w:r>
        <w:r w:rsidR="00855AB7" w:rsidRPr="00103CF9">
          <w:rPr>
            <w:rStyle w:val="Hyperlink"/>
            <w:noProof/>
          </w:rPr>
          <w:t xml:space="preserve"> CƠ</w:t>
        </w:r>
        <w:r w:rsidR="00855AB7" w:rsidRPr="00103CF9">
          <w:rPr>
            <w:rStyle w:val="Hyperlink"/>
            <w:noProof/>
            <w:lang w:val="vi-VN"/>
          </w:rPr>
          <w:t xml:space="preserve"> SỞ LÝ THUYẾT</w:t>
        </w:r>
        <w:r w:rsidR="00855AB7">
          <w:rPr>
            <w:noProof/>
            <w:webHidden/>
          </w:rPr>
          <w:tab/>
        </w:r>
        <w:r w:rsidR="00855AB7">
          <w:rPr>
            <w:noProof/>
            <w:webHidden/>
          </w:rPr>
          <w:fldChar w:fldCharType="begin"/>
        </w:r>
        <w:r w:rsidR="00855AB7">
          <w:rPr>
            <w:noProof/>
            <w:webHidden/>
          </w:rPr>
          <w:instrText xml:space="preserve"> PAGEREF _Toc169614547 \h </w:instrText>
        </w:r>
        <w:r w:rsidR="00855AB7">
          <w:rPr>
            <w:noProof/>
            <w:webHidden/>
          </w:rPr>
        </w:r>
        <w:r w:rsidR="00855AB7">
          <w:rPr>
            <w:noProof/>
            <w:webHidden/>
          </w:rPr>
          <w:fldChar w:fldCharType="separate"/>
        </w:r>
        <w:r w:rsidR="00855AB7">
          <w:rPr>
            <w:noProof/>
            <w:webHidden/>
          </w:rPr>
          <w:t>6</w:t>
        </w:r>
        <w:r w:rsidR="00855AB7">
          <w:rPr>
            <w:noProof/>
            <w:webHidden/>
          </w:rPr>
          <w:fldChar w:fldCharType="end"/>
        </w:r>
      </w:hyperlink>
    </w:p>
    <w:p w14:paraId="01B86D5A" w14:textId="27B3270A" w:rsidR="00855AB7" w:rsidRDefault="00000000">
      <w:pPr>
        <w:pStyle w:val="TOC2"/>
        <w:tabs>
          <w:tab w:val="right" w:leader="dot" w:pos="9059"/>
        </w:tabs>
        <w:rPr>
          <w:rFonts w:asciiTheme="minorHAnsi" w:eastAsiaTheme="minorEastAsia" w:hAnsiTheme="minorHAnsi" w:cstheme="minorBidi"/>
          <w:b w:val="0"/>
          <w:i w:val="0"/>
          <w:noProof/>
          <w:sz w:val="24"/>
          <w:szCs w:val="24"/>
          <w14:ligatures w14:val="standardContextual"/>
        </w:rPr>
      </w:pPr>
      <w:hyperlink w:anchor="_Toc169614548" w:history="1">
        <w:r w:rsidR="00855AB7" w:rsidRPr="00103CF9">
          <w:rPr>
            <w:rStyle w:val="Hyperlink"/>
            <w:noProof/>
            <w:lang w:val="vi-VN"/>
          </w:rPr>
          <w:t>2.1 Các khái niệm cơ bản về xác suất:</w:t>
        </w:r>
        <w:r w:rsidR="00855AB7">
          <w:rPr>
            <w:noProof/>
            <w:webHidden/>
          </w:rPr>
          <w:tab/>
        </w:r>
        <w:r w:rsidR="00855AB7">
          <w:rPr>
            <w:noProof/>
            <w:webHidden/>
          </w:rPr>
          <w:fldChar w:fldCharType="begin"/>
        </w:r>
        <w:r w:rsidR="00855AB7">
          <w:rPr>
            <w:noProof/>
            <w:webHidden/>
          </w:rPr>
          <w:instrText xml:space="preserve"> PAGEREF _Toc169614548 \h </w:instrText>
        </w:r>
        <w:r w:rsidR="00855AB7">
          <w:rPr>
            <w:noProof/>
            <w:webHidden/>
          </w:rPr>
        </w:r>
        <w:r w:rsidR="00855AB7">
          <w:rPr>
            <w:noProof/>
            <w:webHidden/>
          </w:rPr>
          <w:fldChar w:fldCharType="separate"/>
        </w:r>
        <w:r w:rsidR="00855AB7">
          <w:rPr>
            <w:noProof/>
            <w:webHidden/>
          </w:rPr>
          <w:t>6</w:t>
        </w:r>
        <w:r w:rsidR="00855AB7">
          <w:rPr>
            <w:noProof/>
            <w:webHidden/>
          </w:rPr>
          <w:fldChar w:fldCharType="end"/>
        </w:r>
      </w:hyperlink>
    </w:p>
    <w:p w14:paraId="1B47C3EE" w14:textId="3071E738" w:rsidR="00855AB7" w:rsidRDefault="00000000">
      <w:pPr>
        <w:pStyle w:val="TOC3"/>
        <w:rPr>
          <w:rFonts w:asciiTheme="minorHAnsi" w:eastAsiaTheme="minorEastAsia" w:hAnsiTheme="minorHAnsi" w:cstheme="minorBidi"/>
          <w:noProof/>
          <w:sz w:val="24"/>
          <w:szCs w:val="24"/>
          <w14:ligatures w14:val="standardContextual"/>
        </w:rPr>
      </w:pPr>
      <w:hyperlink w:anchor="_Toc169614549" w:history="1">
        <w:r w:rsidR="00855AB7" w:rsidRPr="00103CF9">
          <w:rPr>
            <w:rStyle w:val="Hyperlink"/>
            <w:noProof/>
            <w:lang w:val="vi-VN"/>
          </w:rPr>
          <w:t>2.1.1 Kì vọng</w:t>
        </w:r>
        <w:r w:rsidR="00855AB7">
          <w:rPr>
            <w:noProof/>
            <w:webHidden/>
          </w:rPr>
          <w:tab/>
        </w:r>
        <w:r w:rsidR="00855AB7">
          <w:rPr>
            <w:noProof/>
            <w:webHidden/>
          </w:rPr>
          <w:fldChar w:fldCharType="begin"/>
        </w:r>
        <w:r w:rsidR="00855AB7">
          <w:rPr>
            <w:noProof/>
            <w:webHidden/>
          </w:rPr>
          <w:instrText xml:space="preserve"> PAGEREF _Toc169614549 \h </w:instrText>
        </w:r>
        <w:r w:rsidR="00855AB7">
          <w:rPr>
            <w:noProof/>
            <w:webHidden/>
          </w:rPr>
        </w:r>
        <w:r w:rsidR="00855AB7">
          <w:rPr>
            <w:noProof/>
            <w:webHidden/>
          </w:rPr>
          <w:fldChar w:fldCharType="separate"/>
        </w:r>
        <w:r w:rsidR="00855AB7">
          <w:rPr>
            <w:noProof/>
            <w:webHidden/>
          </w:rPr>
          <w:t>6</w:t>
        </w:r>
        <w:r w:rsidR="00855AB7">
          <w:rPr>
            <w:noProof/>
            <w:webHidden/>
          </w:rPr>
          <w:fldChar w:fldCharType="end"/>
        </w:r>
      </w:hyperlink>
    </w:p>
    <w:p w14:paraId="2B3437B7" w14:textId="489B4C73" w:rsidR="00855AB7" w:rsidRDefault="00000000">
      <w:pPr>
        <w:pStyle w:val="TOC3"/>
        <w:rPr>
          <w:rFonts w:asciiTheme="minorHAnsi" w:eastAsiaTheme="minorEastAsia" w:hAnsiTheme="minorHAnsi" w:cstheme="minorBidi"/>
          <w:noProof/>
          <w:sz w:val="24"/>
          <w:szCs w:val="24"/>
          <w14:ligatures w14:val="standardContextual"/>
        </w:rPr>
      </w:pPr>
      <w:hyperlink w:anchor="_Toc169614550" w:history="1">
        <w:r w:rsidR="00855AB7" w:rsidRPr="00103CF9">
          <w:rPr>
            <w:rStyle w:val="Hyperlink"/>
            <w:noProof/>
            <w:lang w:val="vi-VN"/>
          </w:rPr>
          <w:t>2.1.2 Phương sai</w:t>
        </w:r>
        <w:r w:rsidR="00855AB7">
          <w:rPr>
            <w:noProof/>
            <w:webHidden/>
          </w:rPr>
          <w:tab/>
        </w:r>
        <w:r w:rsidR="00855AB7">
          <w:rPr>
            <w:noProof/>
            <w:webHidden/>
          </w:rPr>
          <w:fldChar w:fldCharType="begin"/>
        </w:r>
        <w:r w:rsidR="00855AB7">
          <w:rPr>
            <w:noProof/>
            <w:webHidden/>
          </w:rPr>
          <w:instrText xml:space="preserve"> PAGEREF _Toc169614550 \h </w:instrText>
        </w:r>
        <w:r w:rsidR="00855AB7">
          <w:rPr>
            <w:noProof/>
            <w:webHidden/>
          </w:rPr>
        </w:r>
        <w:r w:rsidR="00855AB7">
          <w:rPr>
            <w:noProof/>
            <w:webHidden/>
          </w:rPr>
          <w:fldChar w:fldCharType="separate"/>
        </w:r>
        <w:r w:rsidR="00855AB7">
          <w:rPr>
            <w:noProof/>
            <w:webHidden/>
          </w:rPr>
          <w:t>6</w:t>
        </w:r>
        <w:r w:rsidR="00855AB7">
          <w:rPr>
            <w:noProof/>
            <w:webHidden/>
          </w:rPr>
          <w:fldChar w:fldCharType="end"/>
        </w:r>
      </w:hyperlink>
    </w:p>
    <w:p w14:paraId="0D4A1F15" w14:textId="79361C3F" w:rsidR="00855AB7" w:rsidRDefault="00000000">
      <w:pPr>
        <w:pStyle w:val="TOC3"/>
        <w:rPr>
          <w:rFonts w:asciiTheme="minorHAnsi" w:eastAsiaTheme="minorEastAsia" w:hAnsiTheme="minorHAnsi" w:cstheme="minorBidi"/>
          <w:noProof/>
          <w:sz w:val="24"/>
          <w:szCs w:val="24"/>
          <w14:ligatures w14:val="standardContextual"/>
        </w:rPr>
      </w:pPr>
      <w:hyperlink w:anchor="_Toc169614551" w:history="1">
        <w:r w:rsidR="00855AB7" w:rsidRPr="00103CF9">
          <w:rPr>
            <w:rStyle w:val="Hyperlink"/>
            <w:noProof/>
            <w:lang w:val="vi-VN"/>
          </w:rPr>
          <w:t>2.1.3 Độ lệch chuẩn</w:t>
        </w:r>
        <w:r w:rsidR="00855AB7">
          <w:rPr>
            <w:noProof/>
            <w:webHidden/>
          </w:rPr>
          <w:tab/>
        </w:r>
        <w:r w:rsidR="00855AB7">
          <w:rPr>
            <w:noProof/>
            <w:webHidden/>
          </w:rPr>
          <w:fldChar w:fldCharType="begin"/>
        </w:r>
        <w:r w:rsidR="00855AB7">
          <w:rPr>
            <w:noProof/>
            <w:webHidden/>
          </w:rPr>
          <w:instrText xml:space="preserve"> PAGEREF _Toc169614551 \h </w:instrText>
        </w:r>
        <w:r w:rsidR="00855AB7">
          <w:rPr>
            <w:noProof/>
            <w:webHidden/>
          </w:rPr>
        </w:r>
        <w:r w:rsidR="00855AB7">
          <w:rPr>
            <w:noProof/>
            <w:webHidden/>
          </w:rPr>
          <w:fldChar w:fldCharType="separate"/>
        </w:r>
        <w:r w:rsidR="00855AB7">
          <w:rPr>
            <w:noProof/>
            <w:webHidden/>
          </w:rPr>
          <w:t>6</w:t>
        </w:r>
        <w:r w:rsidR="00855AB7">
          <w:rPr>
            <w:noProof/>
            <w:webHidden/>
          </w:rPr>
          <w:fldChar w:fldCharType="end"/>
        </w:r>
      </w:hyperlink>
    </w:p>
    <w:p w14:paraId="6F97138F" w14:textId="084B7771" w:rsidR="00855AB7" w:rsidRDefault="00000000">
      <w:pPr>
        <w:pStyle w:val="TOC3"/>
        <w:rPr>
          <w:rFonts w:asciiTheme="minorHAnsi" w:eastAsiaTheme="minorEastAsia" w:hAnsiTheme="minorHAnsi" w:cstheme="minorBidi"/>
          <w:noProof/>
          <w:sz w:val="24"/>
          <w:szCs w:val="24"/>
          <w14:ligatures w14:val="standardContextual"/>
        </w:rPr>
      </w:pPr>
      <w:hyperlink w:anchor="_Toc169614552" w:history="1">
        <w:r w:rsidR="00855AB7" w:rsidRPr="00103CF9">
          <w:rPr>
            <w:rStyle w:val="Hyperlink"/>
            <w:noProof/>
            <w:lang w:val="vi-VN"/>
          </w:rPr>
          <w:t>2.1.4 Hiệp phương sai</w:t>
        </w:r>
        <w:r w:rsidR="00855AB7">
          <w:rPr>
            <w:noProof/>
            <w:webHidden/>
          </w:rPr>
          <w:tab/>
        </w:r>
        <w:r w:rsidR="00855AB7">
          <w:rPr>
            <w:noProof/>
            <w:webHidden/>
          </w:rPr>
          <w:fldChar w:fldCharType="begin"/>
        </w:r>
        <w:r w:rsidR="00855AB7">
          <w:rPr>
            <w:noProof/>
            <w:webHidden/>
          </w:rPr>
          <w:instrText xml:space="preserve"> PAGEREF _Toc169614552 \h </w:instrText>
        </w:r>
        <w:r w:rsidR="00855AB7">
          <w:rPr>
            <w:noProof/>
            <w:webHidden/>
          </w:rPr>
        </w:r>
        <w:r w:rsidR="00855AB7">
          <w:rPr>
            <w:noProof/>
            <w:webHidden/>
          </w:rPr>
          <w:fldChar w:fldCharType="separate"/>
        </w:r>
        <w:r w:rsidR="00855AB7">
          <w:rPr>
            <w:noProof/>
            <w:webHidden/>
          </w:rPr>
          <w:t>6</w:t>
        </w:r>
        <w:r w:rsidR="00855AB7">
          <w:rPr>
            <w:noProof/>
            <w:webHidden/>
          </w:rPr>
          <w:fldChar w:fldCharType="end"/>
        </w:r>
      </w:hyperlink>
    </w:p>
    <w:p w14:paraId="11D6583A" w14:textId="12675C67" w:rsidR="00855AB7" w:rsidRDefault="00000000">
      <w:pPr>
        <w:pStyle w:val="TOC3"/>
        <w:rPr>
          <w:rFonts w:asciiTheme="minorHAnsi" w:eastAsiaTheme="minorEastAsia" w:hAnsiTheme="minorHAnsi" w:cstheme="minorBidi"/>
          <w:noProof/>
          <w:sz w:val="24"/>
          <w:szCs w:val="24"/>
          <w14:ligatures w14:val="standardContextual"/>
        </w:rPr>
      </w:pPr>
      <w:hyperlink w:anchor="_Toc169614553" w:history="1">
        <w:r w:rsidR="00855AB7" w:rsidRPr="00103CF9">
          <w:rPr>
            <w:rStyle w:val="Hyperlink"/>
            <w:noProof/>
            <w:lang w:val="vi-VN"/>
          </w:rPr>
          <w:t>2.1.5 Ma trận hiệp phương sai</w:t>
        </w:r>
        <w:r w:rsidR="00855AB7">
          <w:rPr>
            <w:noProof/>
            <w:webHidden/>
          </w:rPr>
          <w:tab/>
        </w:r>
        <w:r w:rsidR="00855AB7">
          <w:rPr>
            <w:noProof/>
            <w:webHidden/>
          </w:rPr>
          <w:fldChar w:fldCharType="begin"/>
        </w:r>
        <w:r w:rsidR="00855AB7">
          <w:rPr>
            <w:noProof/>
            <w:webHidden/>
          </w:rPr>
          <w:instrText xml:space="preserve"> PAGEREF _Toc169614553 \h </w:instrText>
        </w:r>
        <w:r w:rsidR="00855AB7">
          <w:rPr>
            <w:noProof/>
            <w:webHidden/>
          </w:rPr>
        </w:r>
        <w:r w:rsidR="00855AB7">
          <w:rPr>
            <w:noProof/>
            <w:webHidden/>
          </w:rPr>
          <w:fldChar w:fldCharType="separate"/>
        </w:r>
        <w:r w:rsidR="00855AB7">
          <w:rPr>
            <w:noProof/>
            <w:webHidden/>
          </w:rPr>
          <w:t>7</w:t>
        </w:r>
        <w:r w:rsidR="00855AB7">
          <w:rPr>
            <w:noProof/>
            <w:webHidden/>
          </w:rPr>
          <w:fldChar w:fldCharType="end"/>
        </w:r>
      </w:hyperlink>
    </w:p>
    <w:p w14:paraId="67036589" w14:textId="775F864B" w:rsidR="00855AB7" w:rsidRDefault="00000000">
      <w:pPr>
        <w:pStyle w:val="TOC2"/>
        <w:tabs>
          <w:tab w:val="right" w:leader="dot" w:pos="9059"/>
        </w:tabs>
        <w:rPr>
          <w:rFonts w:asciiTheme="minorHAnsi" w:eastAsiaTheme="minorEastAsia" w:hAnsiTheme="minorHAnsi" w:cstheme="minorBidi"/>
          <w:b w:val="0"/>
          <w:i w:val="0"/>
          <w:noProof/>
          <w:sz w:val="24"/>
          <w:szCs w:val="24"/>
          <w14:ligatures w14:val="standardContextual"/>
        </w:rPr>
      </w:pPr>
      <w:hyperlink w:anchor="_Toc169614554" w:history="1">
        <w:r w:rsidR="00855AB7" w:rsidRPr="00103CF9">
          <w:rPr>
            <w:rStyle w:val="Hyperlink"/>
            <w:noProof/>
            <w:lang w:val="vi-VN"/>
          </w:rPr>
          <w:t>2.2 Kalman Filter</w:t>
        </w:r>
        <w:r w:rsidR="00855AB7">
          <w:rPr>
            <w:noProof/>
            <w:webHidden/>
          </w:rPr>
          <w:tab/>
        </w:r>
        <w:r w:rsidR="00855AB7">
          <w:rPr>
            <w:noProof/>
            <w:webHidden/>
          </w:rPr>
          <w:fldChar w:fldCharType="begin"/>
        </w:r>
        <w:r w:rsidR="00855AB7">
          <w:rPr>
            <w:noProof/>
            <w:webHidden/>
          </w:rPr>
          <w:instrText xml:space="preserve"> PAGEREF _Toc169614554 \h </w:instrText>
        </w:r>
        <w:r w:rsidR="00855AB7">
          <w:rPr>
            <w:noProof/>
            <w:webHidden/>
          </w:rPr>
        </w:r>
        <w:r w:rsidR="00855AB7">
          <w:rPr>
            <w:noProof/>
            <w:webHidden/>
          </w:rPr>
          <w:fldChar w:fldCharType="separate"/>
        </w:r>
        <w:r w:rsidR="00855AB7">
          <w:rPr>
            <w:noProof/>
            <w:webHidden/>
          </w:rPr>
          <w:t>8</w:t>
        </w:r>
        <w:r w:rsidR="00855AB7">
          <w:rPr>
            <w:noProof/>
            <w:webHidden/>
          </w:rPr>
          <w:fldChar w:fldCharType="end"/>
        </w:r>
      </w:hyperlink>
    </w:p>
    <w:p w14:paraId="085B2904" w14:textId="3A2E4D07" w:rsidR="00855AB7" w:rsidRDefault="00000000">
      <w:pPr>
        <w:pStyle w:val="TOC1"/>
        <w:rPr>
          <w:rFonts w:asciiTheme="minorHAnsi" w:eastAsiaTheme="minorEastAsia" w:hAnsiTheme="minorHAnsi" w:cstheme="minorBidi"/>
          <w:b w:val="0"/>
          <w:noProof/>
          <w:sz w:val="24"/>
          <w:szCs w:val="24"/>
          <w14:ligatures w14:val="standardContextual"/>
        </w:rPr>
      </w:pPr>
      <w:hyperlink w:anchor="_Toc169614555" w:history="1">
        <w:r w:rsidR="00855AB7" w:rsidRPr="00103CF9">
          <w:rPr>
            <w:rStyle w:val="Hyperlink"/>
            <w:noProof/>
            <w:lang w:val="vi-VN"/>
          </w:rPr>
          <w:t>CHƯƠNG 3. MÔ TẢ HỆ THỐNG</w:t>
        </w:r>
        <w:r w:rsidR="00855AB7">
          <w:rPr>
            <w:noProof/>
            <w:webHidden/>
          </w:rPr>
          <w:tab/>
        </w:r>
        <w:r w:rsidR="00855AB7">
          <w:rPr>
            <w:noProof/>
            <w:webHidden/>
          </w:rPr>
          <w:fldChar w:fldCharType="begin"/>
        </w:r>
        <w:r w:rsidR="00855AB7">
          <w:rPr>
            <w:noProof/>
            <w:webHidden/>
          </w:rPr>
          <w:instrText xml:space="preserve"> PAGEREF _Toc169614555 \h </w:instrText>
        </w:r>
        <w:r w:rsidR="00855AB7">
          <w:rPr>
            <w:noProof/>
            <w:webHidden/>
          </w:rPr>
        </w:r>
        <w:r w:rsidR="00855AB7">
          <w:rPr>
            <w:noProof/>
            <w:webHidden/>
          </w:rPr>
          <w:fldChar w:fldCharType="separate"/>
        </w:r>
        <w:r w:rsidR="00855AB7">
          <w:rPr>
            <w:noProof/>
            <w:webHidden/>
          </w:rPr>
          <w:t>16</w:t>
        </w:r>
        <w:r w:rsidR="00855AB7">
          <w:rPr>
            <w:noProof/>
            <w:webHidden/>
          </w:rPr>
          <w:fldChar w:fldCharType="end"/>
        </w:r>
      </w:hyperlink>
    </w:p>
    <w:p w14:paraId="2C4135AD" w14:textId="3AA951CA" w:rsidR="00855AB7" w:rsidRDefault="00000000">
      <w:pPr>
        <w:pStyle w:val="TOC1"/>
        <w:rPr>
          <w:rFonts w:asciiTheme="minorHAnsi" w:eastAsiaTheme="minorEastAsia" w:hAnsiTheme="minorHAnsi" w:cstheme="minorBidi"/>
          <w:b w:val="0"/>
          <w:noProof/>
          <w:sz w:val="24"/>
          <w:szCs w:val="24"/>
          <w14:ligatures w14:val="standardContextual"/>
        </w:rPr>
      </w:pPr>
      <w:hyperlink w:anchor="_Toc169614556" w:history="1">
        <w:r w:rsidR="00855AB7" w:rsidRPr="00103CF9">
          <w:rPr>
            <w:rStyle w:val="Hyperlink"/>
            <w:noProof/>
            <w:lang w:val="vi-VN"/>
          </w:rPr>
          <w:t>CHƯƠNG 4. KẾT QUẢ</w:t>
        </w:r>
        <w:r w:rsidR="00855AB7">
          <w:rPr>
            <w:noProof/>
            <w:webHidden/>
          </w:rPr>
          <w:tab/>
        </w:r>
        <w:r w:rsidR="00855AB7">
          <w:rPr>
            <w:noProof/>
            <w:webHidden/>
          </w:rPr>
          <w:fldChar w:fldCharType="begin"/>
        </w:r>
        <w:r w:rsidR="00855AB7">
          <w:rPr>
            <w:noProof/>
            <w:webHidden/>
          </w:rPr>
          <w:instrText xml:space="preserve"> PAGEREF _Toc169614556 \h </w:instrText>
        </w:r>
        <w:r w:rsidR="00855AB7">
          <w:rPr>
            <w:noProof/>
            <w:webHidden/>
          </w:rPr>
        </w:r>
        <w:r w:rsidR="00855AB7">
          <w:rPr>
            <w:noProof/>
            <w:webHidden/>
          </w:rPr>
          <w:fldChar w:fldCharType="separate"/>
        </w:r>
        <w:r w:rsidR="00855AB7">
          <w:rPr>
            <w:noProof/>
            <w:webHidden/>
          </w:rPr>
          <w:t>19</w:t>
        </w:r>
        <w:r w:rsidR="00855AB7">
          <w:rPr>
            <w:noProof/>
            <w:webHidden/>
          </w:rPr>
          <w:fldChar w:fldCharType="end"/>
        </w:r>
      </w:hyperlink>
    </w:p>
    <w:p w14:paraId="5CB502AA" w14:textId="677BC06D" w:rsidR="00855AB7" w:rsidRDefault="00000000">
      <w:pPr>
        <w:pStyle w:val="TOC1"/>
        <w:rPr>
          <w:rFonts w:asciiTheme="minorHAnsi" w:eastAsiaTheme="minorEastAsia" w:hAnsiTheme="minorHAnsi" w:cstheme="minorBidi"/>
          <w:b w:val="0"/>
          <w:noProof/>
          <w:sz w:val="24"/>
          <w:szCs w:val="24"/>
          <w14:ligatures w14:val="standardContextual"/>
        </w:rPr>
      </w:pPr>
      <w:hyperlink w:anchor="_Toc169614557" w:history="1">
        <w:r w:rsidR="00855AB7" w:rsidRPr="00103CF9">
          <w:rPr>
            <w:rStyle w:val="Hyperlink"/>
            <w:noProof/>
            <w:lang w:val="vi-VN"/>
          </w:rPr>
          <w:t>CHƯƠNG 5. KẾT LUẬN</w:t>
        </w:r>
        <w:r w:rsidR="00855AB7">
          <w:rPr>
            <w:noProof/>
            <w:webHidden/>
          </w:rPr>
          <w:tab/>
        </w:r>
        <w:r w:rsidR="00855AB7">
          <w:rPr>
            <w:noProof/>
            <w:webHidden/>
          </w:rPr>
          <w:fldChar w:fldCharType="begin"/>
        </w:r>
        <w:r w:rsidR="00855AB7">
          <w:rPr>
            <w:noProof/>
            <w:webHidden/>
          </w:rPr>
          <w:instrText xml:space="preserve"> PAGEREF _Toc169614557 \h </w:instrText>
        </w:r>
        <w:r w:rsidR="00855AB7">
          <w:rPr>
            <w:noProof/>
            <w:webHidden/>
          </w:rPr>
        </w:r>
        <w:r w:rsidR="00855AB7">
          <w:rPr>
            <w:noProof/>
            <w:webHidden/>
          </w:rPr>
          <w:fldChar w:fldCharType="separate"/>
        </w:r>
        <w:r w:rsidR="00855AB7">
          <w:rPr>
            <w:noProof/>
            <w:webHidden/>
          </w:rPr>
          <w:t>19</w:t>
        </w:r>
        <w:r w:rsidR="00855AB7">
          <w:rPr>
            <w:noProof/>
            <w:webHidden/>
          </w:rPr>
          <w:fldChar w:fldCharType="end"/>
        </w:r>
      </w:hyperlink>
    </w:p>
    <w:p w14:paraId="27342547" w14:textId="78423BC1" w:rsidR="00855AB7" w:rsidRDefault="00000000">
      <w:pPr>
        <w:pStyle w:val="TOC1"/>
        <w:rPr>
          <w:rFonts w:asciiTheme="minorHAnsi" w:eastAsiaTheme="minorEastAsia" w:hAnsiTheme="minorHAnsi" w:cstheme="minorBidi"/>
          <w:b w:val="0"/>
          <w:noProof/>
          <w:sz w:val="24"/>
          <w:szCs w:val="24"/>
          <w14:ligatures w14:val="standardContextual"/>
        </w:rPr>
      </w:pPr>
      <w:hyperlink w:anchor="_Toc169614558" w:history="1">
        <w:r w:rsidR="00855AB7" w:rsidRPr="00103CF9">
          <w:rPr>
            <w:rStyle w:val="Hyperlink"/>
            <w:noProof/>
            <w:lang w:val="vi-VN"/>
          </w:rPr>
          <w:t>PHỤ LỤC</w:t>
        </w:r>
        <w:r w:rsidR="00855AB7">
          <w:rPr>
            <w:noProof/>
            <w:webHidden/>
          </w:rPr>
          <w:tab/>
        </w:r>
        <w:r w:rsidR="00855AB7">
          <w:rPr>
            <w:noProof/>
            <w:webHidden/>
          </w:rPr>
          <w:fldChar w:fldCharType="begin"/>
        </w:r>
        <w:r w:rsidR="00855AB7">
          <w:rPr>
            <w:noProof/>
            <w:webHidden/>
          </w:rPr>
          <w:instrText xml:space="preserve"> PAGEREF _Toc169614558 \h </w:instrText>
        </w:r>
        <w:r w:rsidR="00855AB7">
          <w:rPr>
            <w:noProof/>
            <w:webHidden/>
          </w:rPr>
        </w:r>
        <w:r w:rsidR="00855AB7">
          <w:rPr>
            <w:noProof/>
            <w:webHidden/>
          </w:rPr>
          <w:fldChar w:fldCharType="separate"/>
        </w:r>
        <w:r w:rsidR="00855AB7">
          <w:rPr>
            <w:noProof/>
            <w:webHidden/>
          </w:rPr>
          <w:t>19</w:t>
        </w:r>
        <w:r w:rsidR="00855AB7">
          <w:rPr>
            <w:noProof/>
            <w:webHidden/>
          </w:rPr>
          <w:fldChar w:fldCharType="end"/>
        </w:r>
      </w:hyperlink>
    </w:p>
    <w:p w14:paraId="1686CF64" w14:textId="334E5F1C" w:rsidR="00855AB7" w:rsidRDefault="00000000">
      <w:pPr>
        <w:pStyle w:val="TOC1"/>
        <w:rPr>
          <w:rFonts w:asciiTheme="minorHAnsi" w:eastAsiaTheme="minorEastAsia" w:hAnsiTheme="minorHAnsi" w:cstheme="minorBidi"/>
          <w:b w:val="0"/>
          <w:noProof/>
          <w:sz w:val="24"/>
          <w:szCs w:val="24"/>
          <w14:ligatures w14:val="standardContextual"/>
        </w:rPr>
      </w:pPr>
      <w:hyperlink w:anchor="_Toc169614559" w:history="1">
        <w:r w:rsidR="00855AB7" w:rsidRPr="00103CF9">
          <w:rPr>
            <w:rStyle w:val="Hyperlink"/>
            <w:noProof/>
          </w:rPr>
          <w:t>TÀI LIỆU THAM KHẢO</w:t>
        </w:r>
        <w:r w:rsidR="00855AB7">
          <w:rPr>
            <w:noProof/>
            <w:webHidden/>
          </w:rPr>
          <w:tab/>
        </w:r>
        <w:r w:rsidR="00855AB7">
          <w:rPr>
            <w:noProof/>
            <w:webHidden/>
          </w:rPr>
          <w:fldChar w:fldCharType="begin"/>
        </w:r>
        <w:r w:rsidR="00855AB7">
          <w:rPr>
            <w:noProof/>
            <w:webHidden/>
          </w:rPr>
          <w:instrText xml:space="preserve"> PAGEREF _Toc169614559 \h </w:instrText>
        </w:r>
        <w:r w:rsidR="00855AB7">
          <w:rPr>
            <w:noProof/>
            <w:webHidden/>
          </w:rPr>
        </w:r>
        <w:r w:rsidR="00855AB7">
          <w:rPr>
            <w:noProof/>
            <w:webHidden/>
          </w:rPr>
          <w:fldChar w:fldCharType="separate"/>
        </w:r>
        <w:r w:rsidR="00855AB7">
          <w:rPr>
            <w:noProof/>
            <w:webHidden/>
          </w:rPr>
          <w:t>21</w:t>
        </w:r>
        <w:r w:rsidR="00855AB7">
          <w:rPr>
            <w:noProof/>
            <w:webHidden/>
          </w:rPr>
          <w:fldChar w:fldCharType="end"/>
        </w:r>
      </w:hyperlink>
    </w:p>
    <w:p w14:paraId="1C2B76C7" w14:textId="4CCEE474" w:rsidR="00B836A5" w:rsidRDefault="001E4C07" w:rsidP="00B836A5">
      <w:pPr>
        <w:sectPr w:rsidR="00B836A5" w:rsidSect="00CC3E48">
          <w:type w:val="oddPage"/>
          <w:pgSz w:w="11906" w:h="16838" w:code="9"/>
          <w:pgMar w:top="1134" w:right="1138" w:bottom="1411" w:left="1699" w:header="850" w:footer="432" w:gutter="0"/>
          <w:pgNumType w:fmt="lowerRoman" w:start="1"/>
          <w:cols w:space="454"/>
          <w:docGrid w:type="lines" w:linePitch="360"/>
        </w:sectPr>
      </w:pPr>
      <w:r>
        <w:fldChar w:fldCharType="end"/>
      </w:r>
      <w:r w:rsidR="00180B97">
        <w:br w:type="page"/>
      </w:r>
    </w:p>
    <w:p w14:paraId="4A786A10" w14:textId="77777777" w:rsidR="00E7754F" w:rsidRDefault="00E7754F" w:rsidP="00180B97">
      <w:pPr>
        <w:pStyle w:val="Heading1"/>
        <w:numPr>
          <w:ilvl w:val="0"/>
          <w:numId w:val="0"/>
        </w:numPr>
      </w:pPr>
      <w:bookmarkStart w:id="1" w:name="_Toc169614539"/>
      <w:r>
        <w:lastRenderedPageBreak/>
        <w:t>DANH MỤC KÝ HIỆU VÀ CHỮ VIẾT TẮT</w:t>
      </w:r>
      <w:bookmarkEnd w:id="1"/>
    </w:p>
    <w:tbl>
      <w:tblPr>
        <w:tblStyle w:val="TableGrid"/>
        <w:tblW w:w="0" w:type="auto"/>
        <w:tblLook w:val="04A0" w:firstRow="1" w:lastRow="0" w:firstColumn="1" w:lastColumn="0" w:noHBand="0" w:noVBand="1"/>
      </w:tblPr>
      <w:tblGrid>
        <w:gridCol w:w="1975"/>
        <w:gridCol w:w="3150"/>
        <w:gridCol w:w="3640"/>
      </w:tblGrid>
      <w:tr w:rsidR="00F57765" w14:paraId="4C45BEFD" w14:textId="77777777" w:rsidTr="00265CEF">
        <w:tc>
          <w:tcPr>
            <w:tcW w:w="1975" w:type="dxa"/>
          </w:tcPr>
          <w:p w14:paraId="5916826B" w14:textId="33AC1350" w:rsidR="00F57765" w:rsidRDefault="009468B6" w:rsidP="00024ED8">
            <w:pPr>
              <w:spacing w:before="0" w:after="200" w:line="276" w:lineRule="auto"/>
              <w:jc w:val="center"/>
            </w:pPr>
            <w:r>
              <w:t>Ký hiệu</w:t>
            </w:r>
          </w:p>
        </w:tc>
        <w:tc>
          <w:tcPr>
            <w:tcW w:w="3150" w:type="dxa"/>
          </w:tcPr>
          <w:p w14:paraId="4F9638A8" w14:textId="7E568F68" w:rsidR="00F57765" w:rsidRDefault="009468B6" w:rsidP="00024ED8">
            <w:pPr>
              <w:spacing w:before="0" w:after="200" w:line="276" w:lineRule="auto"/>
              <w:jc w:val="center"/>
            </w:pPr>
            <w:r>
              <w:t>Nội dung</w:t>
            </w:r>
          </w:p>
        </w:tc>
        <w:tc>
          <w:tcPr>
            <w:tcW w:w="3640" w:type="dxa"/>
          </w:tcPr>
          <w:p w14:paraId="5108738D" w14:textId="610240CC" w:rsidR="00F57765" w:rsidRDefault="009468B6" w:rsidP="00024ED8">
            <w:pPr>
              <w:spacing w:before="0" w:after="200" w:line="276" w:lineRule="auto"/>
              <w:jc w:val="center"/>
            </w:pPr>
            <w:r>
              <w:t>Ý nghĩa</w:t>
            </w:r>
          </w:p>
        </w:tc>
      </w:tr>
      <w:tr w:rsidR="00F57765" w14:paraId="2A03535E" w14:textId="77777777" w:rsidTr="00265CEF">
        <w:tc>
          <w:tcPr>
            <w:tcW w:w="1975" w:type="dxa"/>
          </w:tcPr>
          <w:p w14:paraId="020AB985" w14:textId="107522DB" w:rsidR="00F57765" w:rsidRDefault="00F57765" w:rsidP="00024ED8">
            <w:pPr>
              <w:spacing w:before="0" w:after="200" w:line="276" w:lineRule="auto"/>
              <w:jc w:val="center"/>
            </w:pPr>
            <w:r>
              <w:t>GPS</w:t>
            </w:r>
          </w:p>
        </w:tc>
        <w:tc>
          <w:tcPr>
            <w:tcW w:w="3150" w:type="dxa"/>
          </w:tcPr>
          <w:p w14:paraId="707BC854" w14:textId="0E960BE0" w:rsidR="00F57765" w:rsidRDefault="0094176B" w:rsidP="00024ED8">
            <w:pPr>
              <w:spacing w:before="0" w:after="200" w:line="276" w:lineRule="auto"/>
              <w:jc w:val="center"/>
            </w:pPr>
            <w:r w:rsidRPr="0094176B">
              <w:t>Global Positioning System</w:t>
            </w:r>
          </w:p>
        </w:tc>
        <w:tc>
          <w:tcPr>
            <w:tcW w:w="3640" w:type="dxa"/>
          </w:tcPr>
          <w:p w14:paraId="57C13461" w14:textId="0105C70E" w:rsidR="00F57765" w:rsidRDefault="00A27E79" w:rsidP="00024ED8">
            <w:pPr>
              <w:spacing w:before="0" w:after="200" w:line="276" w:lineRule="auto"/>
              <w:jc w:val="center"/>
            </w:pPr>
            <w:r w:rsidRPr="00A27E79">
              <w:t>Hệ thống định vị toàn cầu</w:t>
            </w:r>
          </w:p>
        </w:tc>
      </w:tr>
      <w:tr w:rsidR="00F57765" w14:paraId="4A245A8A" w14:textId="77777777" w:rsidTr="00265CEF">
        <w:tc>
          <w:tcPr>
            <w:tcW w:w="1975" w:type="dxa"/>
          </w:tcPr>
          <w:p w14:paraId="5CA206BA" w14:textId="60293CF5" w:rsidR="00F57765" w:rsidRPr="00465787" w:rsidRDefault="00154AF4" w:rsidP="00024ED8">
            <w:pPr>
              <w:spacing w:before="0" w:after="200" w:line="276" w:lineRule="auto"/>
              <w:jc w:val="center"/>
              <w:rPr>
                <w:lang w:val="vi-VN"/>
              </w:rPr>
            </w:pPr>
            <w:r>
              <w:rPr>
                <w:lang w:val="vi-VN"/>
              </w:rPr>
              <w:t>GNSS</w:t>
            </w:r>
          </w:p>
        </w:tc>
        <w:tc>
          <w:tcPr>
            <w:tcW w:w="3150" w:type="dxa"/>
          </w:tcPr>
          <w:p w14:paraId="4EE8F5A5" w14:textId="49B19238" w:rsidR="00F57765" w:rsidRDefault="007343F4" w:rsidP="00024ED8">
            <w:pPr>
              <w:spacing w:before="0" w:after="200" w:line="276" w:lineRule="auto"/>
              <w:jc w:val="center"/>
            </w:pPr>
            <w:r w:rsidRPr="007343F4">
              <w:t>Global Navigation Satellite System</w:t>
            </w:r>
          </w:p>
        </w:tc>
        <w:tc>
          <w:tcPr>
            <w:tcW w:w="3640" w:type="dxa"/>
          </w:tcPr>
          <w:p w14:paraId="5A24A03E" w14:textId="4F3BEA9F" w:rsidR="00F57765" w:rsidRDefault="00F34E0C" w:rsidP="00024ED8">
            <w:pPr>
              <w:spacing w:before="0" w:after="200" w:line="276" w:lineRule="auto"/>
              <w:jc w:val="center"/>
            </w:pPr>
            <w:r>
              <w:t>H</w:t>
            </w:r>
            <w:r w:rsidR="007343F4" w:rsidRPr="007343F4">
              <w:t>ệ thống vệ tinh định vị toàn cầu</w:t>
            </w:r>
          </w:p>
        </w:tc>
      </w:tr>
      <w:tr w:rsidR="00636C19" w14:paraId="74AFD1E7" w14:textId="77777777" w:rsidTr="00265CEF">
        <w:tc>
          <w:tcPr>
            <w:tcW w:w="1975" w:type="dxa"/>
          </w:tcPr>
          <w:p w14:paraId="76DA76B7" w14:textId="0C92F938" w:rsidR="00636C19" w:rsidRDefault="00636C19" w:rsidP="00024ED8">
            <w:pPr>
              <w:spacing w:before="0" w:after="200" w:line="276" w:lineRule="auto"/>
              <w:jc w:val="center"/>
            </w:pPr>
          </w:p>
        </w:tc>
        <w:tc>
          <w:tcPr>
            <w:tcW w:w="3150" w:type="dxa"/>
          </w:tcPr>
          <w:p w14:paraId="36093195" w14:textId="6952123F" w:rsidR="00636C19" w:rsidRPr="00A32073" w:rsidRDefault="00636C19" w:rsidP="00024ED8">
            <w:pPr>
              <w:spacing w:before="0" w:after="200" w:line="276" w:lineRule="auto"/>
              <w:jc w:val="center"/>
            </w:pPr>
          </w:p>
        </w:tc>
        <w:tc>
          <w:tcPr>
            <w:tcW w:w="3640" w:type="dxa"/>
          </w:tcPr>
          <w:p w14:paraId="19BFF893" w14:textId="4168B770" w:rsidR="00636C19" w:rsidRPr="00537E15" w:rsidRDefault="00636C19" w:rsidP="00024ED8">
            <w:pPr>
              <w:spacing w:before="0" w:after="200" w:line="276" w:lineRule="auto"/>
              <w:jc w:val="center"/>
            </w:pPr>
          </w:p>
        </w:tc>
      </w:tr>
      <w:tr w:rsidR="00636C19" w14:paraId="208A63C5" w14:textId="77777777" w:rsidTr="00265CEF">
        <w:tc>
          <w:tcPr>
            <w:tcW w:w="1975" w:type="dxa"/>
          </w:tcPr>
          <w:p w14:paraId="1E73797C" w14:textId="1EB745FC" w:rsidR="00636C19" w:rsidRDefault="00636C19" w:rsidP="00024ED8">
            <w:pPr>
              <w:spacing w:before="0" w:after="200" w:line="276" w:lineRule="auto"/>
              <w:jc w:val="center"/>
            </w:pPr>
          </w:p>
        </w:tc>
        <w:tc>
          <w:tcPr>
            <w:tcW w:w="3150" w:type="dxa"/>
          </w:tcPr>
          <w:p w14:paraId="4F0855B9" w14:textId="3CE455AB" w:rsidR="00636C19" w:rsidRPr="00A32073" w:rsidRDefault="00636C19" w:rsidP="00024ED8">
            <w:pPr>
              <w:spacing w:before="0" w:after="200" w:line="276" w:lineRule="auto"/>
              <w:jc w:val="center"/>
            </w:pPr>
          </w:p>
        </w:tc>
        <w:tc>
          <w:tcPr>
            <w:tcW w:w="3640" w:type="dxa"/>
          </w:tcPr>
          <w:p w14:paraId="0DCD8595" w14:textId="7D6F9642" w:rsidR="00636C19" w:rsidRPr="00537E15" w:rsidRDefault="00636C19" w:rsidP="00024ED8">
            <w:pPr>
              <w:spacing w:before="0" w:after="200" w:line="276" w:lineRule="auto"/>
              <w:jc w:val="center"/>
            </w:pPr>
          </w:p>
        </w:tc>
      </w:tr>
      <w:tr w:rsidR="00636C19" w14:paraId="14829B67" w14:textId="77777777" w:rsidTr="00265CEF">
        <w:tc>
          <w:tcPr>
            <w:tcW w:w="1975" w:type="dxa"/>
          </w:tcPr>
          <w:p w14:paraId="1F701BF7" w14:textId="141C79B5" w:rsidR="00636C19" w:rsidRDefault="00636C19" w:rsidP="00024ED8">
            <w:pPr>
              <w:spacing w:before="0" w:after="200" w:line="276" w:lineRule="auto"/>
              <w:jc w:val="center"/>
            </w:pPr>
          </w:p>
        </w:tc>
        <w:tc>
          <w:tcPr>
            <w:tcW w:w="3150" w:type="dxa"/>
          </w:tcPr>
          <w:p w14:paraId="2AED9558" w14:textId="6078C4A3" w:rsidR="00636C19" w:rsidRPr="00A32073" w:rsidRDefault="00636C19" w:rsidP="00024ED8">
            <w:pPr>
              <w:spacing w:before="0" w:after="200" w:line="276" w:lineRule="auto"/>
              <w:jc w:val="center"/>
            </w:pPr>
          </w:p>
        </w:tc>
        <w:tc>
          <w:tcPr>
            <w:tcW w:w="3640" w:type="dxa"/>
          </w:tcPr>
          <w:p w14:paraId="778716CD" w14:textId="7804853F" w:rsidR="00636C19" w:rsidRPr="00537E15" w:rsidRDefault="00636C19" w:rsidP="00024ED8">
            <w:pPr>
              <w:spacing w:before="0" w:after="200" w:line="276" w:lineRule="auto"/>
              <w:jc w:val="center"/>
            </w:pPr>
          </w:p>
        </w:tc>
      </w:tr>
      <w:tr w:rsidR="004E5F1C" w14:paraId="6A5C22F8" w14:textId="77777777" w:rsidTr="00265CEF">
        <w:tc>
          <w:tcPr>
            <w:tcW w:w="1975" w:type="dxa"/>
          </w:tcPr>
          <w:p w14:paraId="0565E07F" w14:textId="540AEF39" w:rsidR="004E5F1C" w:rsidRPr="000B4161" w:rsidRDefault="004E5F1C" w:rsidP="00024ED8">
            <w:pPr>
              <w:spacing w:before="0" w:after="200" w:line="276" w:lineRule="auto"/>
              <w:jc w:val="center"/>
              <w:rPr>
                <w:lang w:val="fr-FR"/>
              </w:rPr>
            </w:pPr>
          </w:p>
        </w:tc>
        <w:tc>
          <w:tcPr>
            <w:tcW w:w="3150" w:type="dxa"/>
          </w:tcPr>
          <w:p w14:paraId="30621DC9" w14:textId="7B890ED5" w:rsidR="004E5F1C" w:rsidRPr="00A0551D" w:rsidRDefault="004E5F1C" w:rsidP="00024ED8">
            <w:pPr>
              <w:spacing w:before="0" w:after="200" w:line="276" w:lineRule="auto"/>
              <w:jc w:val="center"/>
            </w:pPr>
          </w:p>
        </w:tc>
        <w:tc>
          <w:tcPr>
            <w:tcW w:w="3640" w:type="dxa"/>
          </w:tcPr>
          <w:p w14:paraId="3F1D83F5" w14:textId="2375DC16" w:rsidR="004E5F1C" w:rsidRPr="002A0828" w:rsidRDefault="004E5F1C" w:rsidP="00024ED8">
            <w:pPr>
              <w:spacing w:before="0" w:after="200" w:line="276" w:lineRule="auto"/>
              <w:jc w:val="center"/>
              <w:rPr>
                <w:lang w:val="vi-VN"/>
              </w:rPr>
            </w:pPr>
          </w:p>
        </w:tc>
      </w:tr>
      <w:tr w:rsidR="007B0AB1" w14:paraId="3A5B9870" w14:textId="77777777" w:rsidTr="00265CEF">
        <w:tc>
          <w:tcPr>
            <w:tcW w:w="1975" w:type="dxa"/>
          </w:tcPr>
          <w:p w14:paraId="2D6A55A1" w14:textId="11F3BD9E" w:rsidR="007B0AB1" w:rsidRPr="004E5F1C" w:rsidRDefault="007B0AB1" w:rsidP="00024ED8">
            <w:pPr>
              <w:spacing w:before="0" w:after="200" w:line="276" w:lineRule="auto"/>
              <w:jc w:val="center"/>
              <w:rPr>
                <w:lang w:val="fr-FR"/>
              </w:rPr>
            </w:pPr>
          </w:p>
        </w:tc>
        <w:tc>
          <w:tcPr>
            <w:tcW w:w="3150" w:type="dxa"/>
          </w:tcPr>
          <w:p w14:paraId="6363DDA6" w14:textId="00713465" w:rsidR="007B0AB1" w:rsidRPr="004E5F1C" w:rsidRDefault="007B0AB1" w:rsidP="00024ED8">
            <w:pPr>
              <w:spacing w:before="0" w:after="200" w:line="276" w:lineRule="auto"/>
              <w:jc w:val="center"/>
              <w:rPr>
                <w:lang w:val="fr-FR"/>
              </w:rPr>
            </w:pPr>
          </w:p>
        </w:tc>
        <w:tc>
          <w:tcPr>
            <w:tcW w:w="3640" w:type="dxa"/>
          </w:tcPr>
          <w:p w14:paraId="093B132F" w14:textId="428842A3" w:rsidR="007B0AB1" w:rsidRPr="0093193D" w:rsidRDefault="007B0AB1" w:rsidP="00024ED8">
            <w:pPr>
              <w:spacing w:before="0" w:after="200" w:line="276" w:lineRule="auto"/>
              <w:jc w:val="center"/>
              <w:rPr>
                <w:lang w:val="vi-VN"/>
              </w:rPr>
            </w:pPr>
          </w:p>
        </w:tc>
      </w:tr>
      <w:tr w:rsidR="0093193D" w14:paraId="0B5F8E69" w14:textId="77777777" w:rsidTr="00265CEF">
        <w:tc>
          <w:tcPr>
            <w:tcW w:w="1975" w:type="dxa"/>
          </w:tcPr>
          <w:p w14:paraId="44E7607C" w14:textId="28421BF4" w:rsidR="0093193D" w:rsidRDefault="0093193D" w:rsidP="00024ED8">
            <w:pPr>
              <w:spacing w:before="0" w:after="200" w:line="276" w:lineRule="auto"/>
              <w:jc w:val="center"/>
              <w:rPr>
                <w:lang w:val="fr-FR"/>
              </w:rPr>
            </w:pPr>
          </w:p>
        </w:tc>
        <w:tc>
          <w:tcPr>
            <w:tcW w:w="3150" w:type="dxa"/>
          </w:tcPr>
          <w:p w14:paraId="7B6D4105" w14:textId="6C5F8A1B" w:rsidR="0093193D" w:rsidRPr="006879F8" w:rsidRDefault="0093193D" w:rsidP="00024ED8">
            <w:pPr>
              <w:spacing w:before="0" w:after="200" w:line="276" w:lineRule="auto"/>
              <w:jc w:val="center"/>
              <w:rPr>
                <w:lang w:val="fr-FR"/>
              </w:rPr>
            </w:pPr>
          </w:p>
        </w:tc>
        <w:tc>
          <w:tcPr>
            <w:tcW w:w="3640" w:type="dxa"/>
          </w:tcPr>
          <w:p w14:paraId="29646410" w14:textId="4EBE0F58" w:rsidR="0093193D" w:rsidRPr="00AA293F" w:rsidRDefault="0093193D" w:rsidP="00024ED8">
            <w:pPr>
              <w:spacing w:before="0" w:after="200" w:line="276" w:lineRule="auto"/>
              <w:jc w:val="center"/>
            </w:pPr>
          </w:p>
        </w:tc>
      </w:tr>
      <w:tr w:rsidR="001A03CC" w14:paraId="5B57D6E5" w14:textId="77777777" w:rsidTr="00265CEF">
        <w:tc>
          <w:tcPr>
            <w:tcW w:w="1975" w:type="dxa"/>
          </w:tcPr>
          <w:p w14:paraId="3DC09EFE" w14:textId="2598CC93" w:rsidR="001A03CC" w:rsidRPr="0086491A" w:rsidRDefault="001A03CC" w:rsidP="00024ED8">
            <w:pPr>
              <w:spacing w:before="0" w:after="200" w:line="276" w:lineRule="auto"/>
              <w:jc w:val="center"/>
              <w:rPr>
                <w:lang w:val="fr-FR"/>
              </w:rPr>
            </w:pPr>
          </w:p>
        </w:tc>
        <w:tc>
          <w:tcPr>
            <w:tcW w:w="3150" w:type="dxa"/>
          </w:tcPr>
          <w:p w14:paraId="21A03A03" w14:textId="60BBF452" w:rsidR="001A03CC" w:rsidRPr="0086491A" w:rsidRDefault="001A03CC" w:rsidP="00024ED8">
            <w:pPr>
              <w:spacing w:before="0" w:after="200" w:line="276" w:lineRule="auto"/>
              <w:jc w:val="center"/>
              <w:rPr>
                <w:lang w:val="fr-FR"/>
              </w:rPr>
            </w:pPr>
          </w:p>
        </w:tc>
        <w:tc>
          <w:tcPr>
            <w:tcW w:w="3640" w:type="dxa"/>
          </w:tcPr>
          <w:p w14:paraId="1ADE405C" w14:textId="0B373A15" w:rsidR="001A03CC" w:rsidRPr="0086491A" w:rsidRDefault="001A03CC" w:rsidP="00024ED8">
            <w:pPr>
              <w:spacing w:before="0" w:after="200" w:line="276" w:lineRule="auto"/>
              <w:jc w:val="center"/>
            </w:pPr>
          </w:p>
        </w:tc>
      </w:tr>
      <w:tr w:rsidR="0015627C" w14:paraId="40022455" w14:textId="77777777" w:rsidTr="00265CEF">
        <w:tc>
          <w:tcPr>
            <w:tcW w:w="1975" w:type="dxa"/>
          </w:tcPr>
          <w:p w14:paraId="606117A4" w14:textId="5D7E9733" w:rsidR="0015627C" w:rsidRPr="001A03CC" w:rsidRDefault="0015627C" w:rsidP="00024ED8">
            <w:pPr>
              <w:spacing w:before="0" w:after="200" w:line="276" w:lineRule="auto"/>
              <w:jc w:val="center"/>
              <w:rPr>
                <w:lang w:val="fr-FR"/>
              </w:rPr>
            </w:pPr>
          </w:p>
        </w:tc>
        <w:tc>
          <w:tcPr>
            <w:tcW w:w="3150" w:type="dxa"/>
          </w:tcPr>
          <w:p w14:paraId="07D4DB4E" w14:textId="2A717412" w:rsidR="0015627C" w:rsidRPr="001A03CC" w:rsidRDefault="0015627C" w:rsidP="00024ED8">
            <w:pPr>
              <w:spacing w:before="0" w:after="200" w:line="276" w:lineRule="auto"/>
              <w:jc w:val="center"/>
              <w:rPr>
                <w:lang w:val="fr-FR"/>
              </w:rPr>
            </w:pPr>
          </w:p>
        </w:tc>
        <w:tc>
          <w:tcPr>
            <w:tcW w:w="3640" w:type="dxa"/>
          </w:tcPr>
          <w:p w14:paraId="0BEDE1F5" w14:textId="71ECF49F" w:rsidR="0015627C" w:rsidRPr="001A03CC" w:rsidRDefault="0015627C" w:rsidP="00024ED8">
            <w:pPr>
              <w:spacing w:before="0" w:after="200" w:line="276" w:lineRule="auto"/>
              <w:jc w:val="center"/>
            </w:pPr>
          </w:p>
        </w:tc>
      </w:tr>
      <w:tr w:rsidR="0015627C" w14:paraId="5D898B33" w14:textId="77777777" w:rsidTr="00265CEF">
        <w:tc>
          <w:tcPr>
            <w:tcW w:w="1975" w:type="dxa"/>
          </w:tcPr>
          <w:p w14:paraId="6075B412" w14:textId="3B3C315E" w:rsidR="0015627C" w:rsidRPr="00D25136" w:rsidRDefault="0015627C" w:rsidP="00024ED8">
            <w:pPr>
              <w:spacing w:before="0" w:after="200" w:line="276" w:lineRule="auto"/>
              <w:jc w:val="center"/>
              <w:rPr>
                <w:lang w:val="fr-FR"/>
              </w:rPr>
            </w:pPr>
          </w:p>
        </w:tc>
        <w:tc>
          <w:tcPr>
            <w:tcW w:w="3150" w:type="dxa"/>
          </w:tcPr>
          <w:p w14:paraId="1E8A0583" w14:textId="0778AAC6" w:rsidR="0015627C" w:rsidRPr="00D25136" w:rsidRDefault="0015627C" w:rsidP="00024ED8">
            <w:pPr>
              <w:spacing w:before="0" w:after="200" w:line="276" w:lineRule="auto"/>
              <w:jc w:val="center"/>
              <w:rPr>
                <w:lang w:val="fr-FR"/>
              </w:rPr>
            </w:pPr>
          </w:p>
        </w:tc>
        <w:tc>
          <w:tcPr>
            <w:tcW w:w="3640" w:type="dxa"/>
          </w:tcPr>
          <w:p w14:paraId="30022671" w14:textId="5C7B765D" w:rsidR="0015627C" w:rsidRPr="00D25136" w:rsidRDefault="0015627C" w:rsidP="00024ED8">
            <w:pPr>
              <w:spacing w:before="0" w:after="200" w:line="276" w:lineRule="auto"/>
              <w:jc w:val="center"/>
            </w:pPr>
          </w:p>
        </w:tc>
      </w:tr>
      <w:tr w:rsidR="0015627C" w14:paraId="7360182E" w14:textId="77777777" w:rsidTr="00265CEF">
        <w:tc>
          <w:tcPr>
            <w:tcW w:w="1975" w:type="dxa"/>
          </w:tcPr>
          <w:p w14:paraId="1CB25EBC" w14:textId="1FA9DDD3" w:rsidR="0015627C" w:rsidRDefault="0015627C" w:rsidP="00024ED8">
            <w:pPr>
              <w:spacing w:before="0" w:after="200" w:line="276" w:lineRule="auto"/>
              <w:jc w:val="center"/>
              <w:rPr>
                <w:lang w:val="fr-FR"/>
              </w:rPr>
            </w:pPr>
          </w:p>
        </w:tc>
        <w:tc>
          <w:tcPr>
            <w:tcW w:w="3150" w:type="dxa"/>
          </w:tcPr>
          <w:p w14:paraId="01E924B9" w14:textId="71E2AA3D" w:rsidR="0015627C" w:rsidRPr="004E5F1C" w:rsidRDefault="0015627C" w:rsidP="00024ED8">
            <w:pPr>
              <w:spacing w:before="0" w:after="200" w:line="276" w:lineRule="auto"/>
              <w:jc w:val="center"/>
              <w:rPr>
                <w:lang w:val="fr-FR"/>
              </w:rPr>
            </w:pPr>
          </w:p>
        </w:tc>
        <w:tc>
          <w:tcPr>
            <w:tcW w:w="3640" w:type="dxa"/>
          </w:tcPr>
          <w:p w14:paraId="68327930" w14:textId="0F3EA8E9" w:rsidR="0015627C" w:rsidRDefault="0015627C" w:rsidP="00024ED8">
            <w:pPr>
              <w:spacing w:before="0" w:after="200" w:line="276" w:lineRule="auto"/>
              <w:jc w:val="center"/>
            </w:pPr>
          </w:p>
        </w:tc>
      </w:tr>
    </w:tbl>
    <w:p w14:paraId="2819125E" w14:textId="61547507" w:rsidR="00E7754F" w:rsidRPr="008F0DDB" w:rsidRDefault="00E7754F">
      <w:pPr>
        <w:spacing w:before="0" w:after="200" w:line="276" w:lineRule="auto"/>
        <w:jc w:val="left"/>
        <w:rPr>
          <w:lang w:val="vi-VN"/>
        </w:rPr>
      </w:pPr>
      <w:r>
        <w:br w:type="page"/>
      </w:r>
    </w:p>
    <w:p w14:paraId="64E2677A" w14:textId="77777777" w:rsidR="00251D11" w:rsidRDefault="00251D11" w:rsidP="00E2610F">
      <w:pPr>
        <w:pStyle w:val="Heading1"/>
        <w:numPr>
          <w:ilvl w:val="0"/>
          <w:numId w:val="0"/>
        </w:numPr>
      </w:pPr>
      <w:bookmarkStart w:id="2" w:name="_Toc169614540"/>
      <w:r>
        <w:lastRenderedPageBreak/>
        <w:t>DANH MỤC HÌNH VẼ</w:t>
      </w:r>
      <w:bookmarkEnd w:id="2"/>
    </w:p>
    <w:p w14:paraId="58713EB1" w14:textId="43162820" w:rsidR="00C52864" w:rsidRDefault="00C52864" w:rsidP="00211B3B"/>
    <w:p w14:paraId="20386EC4" w14:textId="77777777" w:rsidR="00C52864" w:rsidRDefault="00C52864">
      <w:pPr>
        <w:spacing w:before="0" w:after="200" w:line="276" w:lineRule="auto"/>
        <w:jc w:val="left"/>
        <w:rPr>
          <w:rFonts w:eastAsiaTheme="majorEastAsia" w:cstheme="majorBidi"/>
          <w:b/>
          <w:bCs/>
          <w:sz w:val="32"/>
          <w:szCs w:val="28"/>
        </w:rPr>
      </w:pPr>
      <w:r>
        <w:br w:type="page"/>
      </w:r>
    </w:p>
    <w:p w14:paraId="76CCE375" w14:textId="0B7EF2E2" w:rsidR="007F7646" w:rsidRDefault="00C52864" w:rsidP="00C52864">
      <w:pPr>
        <w:pStyle w:val="Heading1"/>
        <w:numPr>
          <w:ilvl w:val="0"/>
          <w:numId w:val="0"/>
        </w:numPr>
        <w:rPr>
          <w:lang w:val="vi-VN"/>
        </w:rPr>
      </w:pPr>
      <w:bookmarkStart w:id="3" w:name="_Toc169614541"/>
      <w:r>
        <w:rPr>
          <w:lang w:val="vi-VN"/>
        </w:rPr>
        <w:lastRenderedPageBreak/>
        <w:t>DANH MỤC BẢNG BIỂU</w:t>
      </w:r>
      <w:bookmarkEnd w:id="3"/>
    </w:p>
    <w:p w14:paraId="5BED1871" w14:textId="179606A5" w:rsidR="00144FF8" w:rsidRDefault="00C52864">
      <w:pPr>
        <w:pStyle w:val="TableofFigures"/>
        <w:tabs>
          <w:tab w:val="right" w:leader="dot" w:pos="9059"/>
        </w:tabs>
        <w:rPr>
          <w:rStyle w:val="Hyperlink"/>
          <w:noProof/>
        </w:rPr>
      </w:pPr>
      <w:r>
        <w:rPr>
          <w:sz w:val="24"/>
          <w:lang w:val="vi-VN"/>
        </w:rPr>
        <w:fldChar w:fldCharType="begin"/>
      </w:r>
      <w:r>
        <w:rPr>
          <w:lang w:val="vi-VN"/>
        </w:rPr>
        <w:instrText xml:space="preserve"> TOC \h \z \c "Bảng" </w:instrText>
      </w:r>
      <w:r>
        <w:rPr>
          <w:sz w:val="24"/>
          <w:lang w:val="vi-VN"/>
        </w:rPr>
        <w:fldChar w:fldCharType="separate"/>
      </w:r>
      <w:hyperlink w:anchor="_Toc166405420" w:history="1"/>
      <w:r w:rsidR="00144FF8">
        <w:rPr>
          <w:rStyle w:val="Hyperlink"/>
          <w:noProof/>
        </w:rPr>
        <w:br w:type="page"/>
      </w:r>
    </w:p>
    <w:p w14:paraId="01BA3C7A" w14:textId="24725040" w:rsidR="004B32F2" w:rsidRPr="003A50D0" w:rsidRDefault="00C52864" w:rsidP="00482D0A">
      <w:pPr>
        <w:pStyle w:val="Heading1"/>
        <w:numPr>
          <w:ilvl w:val="0"/>
          <w:numId w:val="0"/>
        </w:numPr>
        <w:rPr>
          <w:lang w:val="vi-VN"/>
        </w:rPr>
      </w:pPr>
      <w:r>
        <w:rPr>
          <w:lang w:val="vi-VN"/>
        </w:rPr>
        <w:lastRenderedPageBreak/>
        <w:fldChar w:fldCharType="end"/>
      </w:r>
      <w:bookmarkStart w:id="4" w:name="_Toc169614542"/>
      <w:r w:rsidR="004B32F2" w:rsidRPr="003E2F4B">
        <w:t>TÓM TẮT</w:t>
      </w:r>
      <w:bookmarkEnd w:id="4"/>
    </w:p>
    <w:p w14:paraId="2DFF9A18" w14:textId="53CABE6F" w:rsidR="00CB5023" w:rsidRPr="008D5037" w:rsidRDefault="00CB5023">
      <w:pPr>
        <w:spacing w:before="0" w:after="200" w:line="276" w:lineRule="auto"/>
        <w:jc w:val="left"/>
        <w:rPr>
          <w:rFonts w:eastAsiaTheme="majorEastAsia" w:cstheme="majorBidi"/>
          <w:b/>
          <w:bCs/>
          <w:sz w:val="32"/>
          <w:szCs w:val="28"/>
          <w:lang w:val="vi-VN"/>
        </w:rPr>
        <w:sectPr w:rsidR="00CB5023" w:rsidRPr="008D5037" w:rsidSect="00CC3E48">
          <w:footerReference w:type="even" r:id="rId14"/>
          <w:footerReference w:type="default" r:id="rId15"/>
          <w:pgSz w:w="11906" w:h="16838" w:code="9"/>
          <w:pgMar w:top="1134" w:right="1138" w:bottom="1411" w:left="1699" w:header="850" w:footer="432" w:gutter="0"/>
          <w:pgNumType w:fmt="lowerRoman" w:start="1"/>
          <w:cols w:space="454"/>
          <w:docGrid w:type="lines" w:linePitch="360"/>
        </w:sectPr>
      </w:pPr>
    </w:p>
    <w:p w14:paraId="2B21309C" w14:textId="0BAAAFF1" w:rsidR="004E2FDC" w:rsidRDefault="00161319" w:rsidP="00FB48A5">
      <w:pPr>
        <w:pStyle w:val="Heading1"/>
        <w:rPr>
          <w:lang w:val="vi-VN"/>
        </w:rPr>
      </w:pPr>
      <w:bookmarkStart w:id="5" w:name="_Toc169614543"/>
      <w:r>
        <w:lastRenderedPageBreak/>
        <w:t>GIỚI</w:t>
      </w:r>
      <w:r>
        <w:rPr>
          <w:lang w:val="vi-VN"/>
        </w:rPr>
        <w:t xml:space="preserve"> THIỆU</w:t>
      </w:r>
      <w:bookmarkEnd w:id="5"/>
    </w:p>
    <w:p w14:paraId="76BE80F4" w14:textId="57F59A5E" w:rsidR="00161319" w:rsidRDefault="00161319" w:rsidP="00161319">
      <w:pPr>
        <w:pStyle w:val="Heading2"/>
        <w:rPr>
          <w:lang w:val="vi-VN"/>
        </w:rPr>
      </w:pPr>
      <w:bookmarkStart w:id="6" w:name="_Toc169614544"/>
      <w:r>
        <w:rPr>
          <w:lang w:val="vi-VN"/>
        </w:rPr>
        <w:t>Lý do chọn đề tài</w:t>
      </w:r>
      <w:bookmarkEnd w:id="6"/>
    </w:p>
    <w:p w14:paraId="3D145A6D" w14:textId="31DC0789" w:rsidR="00161319" w:rsidRDefault="00161319" w:rsidP="00161319">
      <w:pPr>
        <w:pStyle w:val="Heading2"/>
        <w:rPr>
          <w:lang w:val="vi-VN"/>
        </w:rPr>
      </w:pPr>
      <w:bookmarkStart w:id="7" w:name="_Toc169614545"/>
      <w:r>
        <w:rPr>
          <w:lang w:val="vi-VN"/>
        </w:rPr>
        <w:t xml:space="preserve">Mục tiêu </w:t>
      </w:r>
      <w:r w:rsidR="00D53FAA">
        <w:rPr>
          <w:lang w:val="vi-VN"/>
        </w:rPr>
        <w:t>nghiên cứu</w:t>
      </w:r>
      <w:bookmarkEnd w:id="7"/>
    </w:p>
    <w:p w14:paraId="31E9B892" w14:textId="000128CD" w:rsidR="00D53FAA" w:rsidRDefault="00D53FAA" w:rsidP="00D53FAA">
      <w:pPr>
        <w:pStyle w:val="Heading2"/>
        <w:rPr>
          <w:lang w:val="vi-VN"/>
        </w:rPr>
      </w:pPr>
      <w:bookmarkStart w:id="8" w:name="_Toc169614546"/>
      <w:r>
        <w:rPr>
          <w:lang w:val="vi-VN"/>
        </w:rPr>
        <w:t>Tổng quan các phần</w:t>
      </w:r>
      <w:bookmarkEnd w:id="8"/>
    </w:p>
    <w:p w14:paraId="20889499" w14:textId="7C6D9F9C" w:rsidR="00D53FAA" w:rsidRDefault="00D53FAA" w:rsidP="00D53FAA">
      <w:pPr>
        <w:rPr>
          <w:lang w:val="vi-VN"/>
        </w:rPr>
      </w:pPr>
      <w:r>
        <w:rPr>
          <w:lang w:val="vi-VN"/>
        </w:rPr>
        <w:t>Chương 1. Giới thiệu</w:t>
      </w:r>
    </w:p>
    <w:p w14:paraId="1D11D19B" w14:textId="04251210" w:rsidR="00D53FAA" w:rsidRDefault="00D53FAA" w:rsidP="00D53FAA">
      <w:pPr>
        <w:rPr>
          <w:lang w:val="vi-VN"/>
        </w:rPr>
      </w:pPr>
      <w:r>
        <w:rPr>
          <w:lang w:val="vi-VN"/>
        </w:rPr>
        <w:t xml:space="preserve">Chương 2. </w:t>
      </w:r>
      <w:r w:rsidR="00D133B5">
        <w:rPr>
          <w:lang w:val="vi-VN"/>
        </w:rPr>
        <w:t>Cơ sở lý thuyết</w:t>
      </w:r>
    </w:p>
    <w:p w14:paraId="380B9DF2" w14:textId="7985EA3E" w:rsidR="00D133B5" w:rsidRDefault="00D133B5" w:rsidP="00D53FAA">
      <w:pPr>
        <w:rPr>
          <w:lang w:val="vi-VN"/>
        </w:rPr>
      </w:pPr>
      <w:r>
        <w:rPr>
          <w:lang w:val="vi-VN"/>
        </w:rPr>
        <w:t>Chương 3. Phương pháp nghiên cứu và triển khai</w:t>
      </w:r>
    </w:p>
    <w:p w14:paraId="1F2A0D10" w14:textId="565EDC73" w:rsidR="00D133B5" w:rsidRDefault="00D133B5" w:rsidP="00D53FAA">
      <w:pPr>
        <w:rPr>
          <w:lang w:val="vi-VN"/>
        </w:rPr>
      </w:pPr>
      <w:r>
        <w:rPr>
          <w:lang w:val="vi-VN"/>
        </w:rPr>
        <w:t xml:space="preserve">Chương 4. </w:t>
      </w:r>
      <w:r w:rsidR="006F7F88">
        <w:rPr>
          <w:lang w:val="vi-VN"/>
        </w:rPr>
        <w:t>Kết quả và thảo luận</w:t>
      </w:r>
    </w:p>
    <w:p w14:paraId="6B10C54E" w14:textId="29BFE16B" w:rsidR="006F7F88" w:rsidRDefault="006F7F88" w:rsidP="00D53FAA">
      <w:pPr>
        <w:rPr>
          <w:lang w:val="vi-VN"/>
        </w:rPr>
      </w:pPr>
      <w:r>
        <w:rPr>
          <w:lang w:val="vi-VN"/>
        </w:rPr>
        <w:t xml:space="preserve">Chương 5. </w:t>
      </w:r>
      <w:r w:rsidR="00855AB7">
        <w:rPr>
          <w:lang w:val="vi-VN"/>
        </w:rPr>
        <w:t>Kết luận và hướng phát triển</w:t>
      </w:r>
    </w:p>
    <w:p w14:paraId="0A452557" w14:textId="1339BA7D" w:rsidR="00855AB7" w:rsidRDefault="00855AB7" w:rsidP="00D53FAA">
      <w:pPr>
        <w:rPr>
          <w:lang w:val="vi-VN"/>
        </w:rPr>
      </w:pPr>
      <w:r>
        <w:rPr>
          <w:lang w:val="vi-VN"/>
        </w:rPr>
        <w:t>Tài liệu tham khảo</w:t>
      </w:r>
    </w:p>
    <w:p w14:paraId="1EBABD4F" w14:textId="62F29A90" w:rsidR="00855AB7" w:rsidRPr="00D53FAA" w:rsidRDefault="00855AB7" w:rsidP="00D53FAA">
      <w:pPr>
        <w:rPr>
          <w:lang w:val="vi-VN"/>
        </w:rPr>
      </w:pPr>
      <w:r>
        <w:rPr>
          <w:lang w:val="vi-VN"/>
        </w:rPr>
        <w:t>Phụ lục</w:t>
      </w:r>
    </w:p>
    <w:p w14:paraId="0B47FC93" w14:textId="58A39B9F" w:rsidR="00BB65F3" w:rsidRPr="00004586" w:rsidRDefault="00BB65F3" w:rsidP="005A1C85">
      <w:pPr>
        <w:ind w:firstLine="720"/>
        <w:rPr>
          <w:rFonts w:eastAsiaTheme="majorEastAsia" w:cstheme="majorBidi"/>
          <w:sz w:val="32"/>
          <w:szCs w:val="28"/>
        </w:rPr>
      </w:pPr>
      <w:r w:rsidRPr="00004586">
        <w:rPr>
          <w:lang w:val="vi-VN"/>
        </w:rPr>
        <w:br w:type="page"/>
      </w:r>
    </w:p>
    <w:p w14:paraId="329EA555" w14:textId="4BCB2654" w:rsidR="005202D3" w:rsidRDefault="008F3A2D" w:rsidP="00CE570D">
      <w:pPr>
        <w:pStyle w:val="Heading1"/>
        <w:rPr>
          <w:lang w:val="vi-VN"/>
        </w:rPr>
      </w:pPr>
      <w:bookmarkStart w:id="9" w:name="_Toc169614547"/>
      <w:r>
        <w:lastRenderedPageBreak/>
        <w:t>CƠ</w:t>
      </w:r>
      <w:r>
        <w:rPr>
          <w:lang w:val="vi-VN"/>
        </w:rPr>
        <w:t xml:space="preserve"> SỞ LÝ THUYẾT</w:t>
      </w:r>
      <w:bookmarkEnd w:id="9"/>
    </w:p>
    <w:p w14:paraId="304552D1" w14:textId="14ABAFF4" w:rsidR="00902D43" w:rsidRDefault="00902D43" w:rsidP="00902D43">
      <w:pPr>
        <w:pStyle w:val="Heading2"/>
        <w:rPr>
          <w:lang w:val="vi-VN"/>
        </w:rPr>
      </w:pPr>
      <w:bookmarkStart w:id="10" w:name="_Toc169614548"/>
      <w:r>
        <w:rPr>
          <w:lang w:val="vi-VN"/>
        </w:rPr>
        <w:t>Tổng quan về GPS</w:t>
      </w:r>
    </w:p>
    <w:p w14:paraId="58142B4F" w14:textId="6AF6ACFE" w:rsidR="00E02D07" w:rsidRDefault="00E02D07" w:rsidP="00E02D07">
      <w:pPr>
        <w:pStyle w:val="Heading2"/>
        <w:rPr>
          <w:lang w:val="vi-VN"/>
        </w:rPr>
      </w:pPr>
      <w:r>
        <w:rPr>
          <w:lang w:val="vi-VN"/>
        </w:rPr>
        <w:t>Bộ lọc Kalman Filter</w:t>
      </w:r>
    </w:p>
    <w:p w14:paraId="55D25570" w14:textId="4F4B9513" w:rsidR="003B719F" w:rsidRPr="003B719F" w:rsidRDefault="003B719F" w:rsidP="001000D4">
      <w:pPr>
        <w:ind w:firstLine="720"/>
        <w:rPr>
          <w:lang w:val="vi-VN"/>
        </w:rPr>
      </w:pPr>
      <w:r w:rsidRPr="003B719F">
        <w:rPr>
          <w:lang w:val="vi-VN"/>
        </w:rPr>
        <w:t>Nhiều hệ thống hiện đại sử dụng nhiều cảm biến để ước tính các trạng thái ẩn (chưa biết) thông qua một loạt các phép đo. Ví dụ, một bộ thu GPS có thể ước tính vị trí và vận tốc, trong đó vị trí và vận tốc đại diện cho các trạng thái ẩn, trong khi thời gian khác biệt của tín hiệu từ các vệ tinh đến là các phép đo.</w:t>
      </w:r>
    </w:p>
    <w:p w14:paraId="70132C82" w14:textId="60E59805" w:rsidR="003B719F" w:rsidRPr="003B719F" w:rsidRDefault="003B719F" w:rsidP="001000D4">
      <w:pPr>
        <w:ind w:firstLine="720"/>
        <w:rPr>
          <w:lang w:val="vi-VN"/>
        </w:rPr>
      </w:pPr>
      <w:r w:rsidRPr="003B719F">
        <w:rPr>
          <w:lang w:val="vi-VN"/>
        </w:rPr>
        <w:t>Một trong những thách thức lớn nhất của các hệ thống theo dõi và điều khiển là cung cấp một ước tính chính xác và chính xác về các trạng thái ẩn trong bối cảnh có sự không chắc chắn. Ví dụ, các bộ thu GPS phải đối mặt với các sự không chắc chắn trong đo lường bị ảnh hưởng bởi các yếu tố bên ngoài như nhiễu nhiệt, các hiệu ứng khí quyển, sự thay đổi nhỏ trong vị trí của vệ tinh, độ chính xác của đồng hồ thu, và nhiều yếu tố khác.</w:t>
      </w:r>
    </w:p>
    <w:p w14:paraId="3EA50310" w14:textId="75463C27" w:rsidR="003B719F" w:rsidRPr="003B719F" w:rsidRDefault="003B719F" w:rsidP="001000D4">
      <w:pPr>
        <w:ind w:firstLine="720"/>
        <w:rPr>
          <w:lang w:val="vi-VN"/>
        </w:rPr>
      </w:pPr>
      <w:r w:rsidRPr="003B719F">
        <w:rPr>
          <w:lang w:val="vi-VN"/>
        </w:rPr>
        <w:t>Bộ lọc Kalman là một thuật toán ước tính được sử dụng rộng rãi và đóng vai trò quan trọng trong nhiều lĩnh vực. Nó được thiết kế để ước tính các trạng thái ẩn của hệ thống, ngay cả khi các phép đo không chính xác và không chắc chắn. Ngoài ra, Bộ lọc Kalman dự đoán trạng thái hệ thống trong tương lai dựa trên các ước tính trong quá khứ.</w:t>
      </w:r>
    </w:p>
    <w:p w14:paraId="7AD23760" w14:textId="5B7357C6" w:rsidR="00E02D07" w:rsidRPr="00E02D07" w:rsidRDefault="003B719F" w:rsidP="001000D4">
      <w:pPr>
        <w:ind w:firstLine="720"/>
        <w:rPr>
          <w:lang w:val="vi-VN"/>
        </w:rPr>
      </w:pPr>
      <w:r w:rsidRPr="003B719F">
        <w:rPr>
          <w:lang w:val="vi-VN"/>
        </w:rPr>
        <w:t>Bộ lọc này được đặt tên theo Rudolf E. Kálmán (19 tháng 5, 1930 - 2 tháng 7, 2016). Năm 1960, Kálmán đã công bố bài báo nổi tiếng của mình mô tả một giải pháp đệ quy cho vấn đề lọc dữ liệu rời rạc tuyến tính.</w:t>
      </w:r>
    </w:p>
    <w:p w14:paraId="436D323D" w14:textId="0EBD868A" w:rsidR="001E407C" w:rsidRDefault="00902D43" w:rsidP="008F5B80">
      <w:pPr>
        <w:pStyle w:val="Heading2"/>
        <w:rPr>
          <w:lang w:val="vi-VN"/>
        </w:rPr>
      </w:pPr>
      <w:r>
        <w:rPr>
          <w:lang w:val="vi-VN"/>
        </w:rPr>
        <w:t>Các khái niệm cơ bản về xác suất:</w:t>
      </w:r>
      <w:bookmarkEnd w:id="10"/>
    </w:p>
    <w:p w14:paraId="15688DF3" w14:textId="774965A5" w:rsidR="008F5B80" w:rsidRDefault="008F5B80" w:rsidP="008F5B80">
      <w:pPr>
        <w:rPr>
          <w:lang w:val="vi-VN"/>
        </w:rPr>
      </w:pPr>
      <w:r>
        <w:rPr>
          <w:lang w:val="vi-VN"/>
        </w:rPr>
        <w:t xml:space="preserve">Trước khi đi vào lý thuyết về Kalman Filter chúng ta cần nhắc lại các kiến thức cơ bản về xác suất như kì vọng, phương sai, độ lệch chuẩn, </w:t>
      </w:r>
      <w:r w:rsidR="00F57A68">
        <w:rPr>
          <w:lang w:val="vi-VN"/>
        </w:rPr>
        <w:t>phân phối chuẩn, hiệp phương sai và ma trận hiệp phương sai.</w:t>
      </w:r>
    </w:p>
    <w:p w14:paraId="432A0C7C" w14:textId="561B3602" w:rsidR="00F57A68" w:rsidRDefault="00F57A68" w:rsidP="00F57A68">
      <w:pPr>
        <w:pStyle w:val="Heading3"/>
        <w:rPr>
          <w:lang w:val="vi-VN"/>
        </w:rPr>
      </w:pPr>
      <w:bookmarkStart w:id="11" w:name="_Toc169614549"/>
      <w:r>
        <w:rPr>
          <w:lang w:val="vi-VN"/>
        </w:rPr>
        <w:t>Kì vọng</w:t>
      </w:r>
      <w:bookmarkEnd w:id="11"/>
    </w:p>
    <w:p w14:paraId="5E8F42EF" w14:textId="6EB202B4" w:rsidR="00F57A68" w:rsidRPr="002A0DE8" w:rsidRDefault="00D1074E" w:rsidP="00F57A68">
      <w:pPr>
        <w:rPr>
          <w:rFonts w:eastAsiaTheme="minorEastAsia"/>
          <w:lang w:val="vi-VN"/>
        </w:rPr>
      </w:pPr>
      <m:oMathPara>
        <m:oMath>
          <m:r>
            <w:rPr>
              <w:rFonts w:ascii="Cambria Math" w:hAnsi="Cambria Math"/>
              <w:lang w:val="vi-VN"/>
            </w:rPr>
            <m:t>E</m:t>
          </m:r>
          <m:d>
            <m:dPr>
              <m:ctrlPr>
                <w:rPr>
                  <w:rFonts w:ascii="Cambria Math" w:hAnsi="Cambria Math"/>
                  <w:i/>
                  <w:lang w:val="vi-VN"/>
                </w:rPr>
              </m:ctrlPr>
            </m:dPr>
            <m:e>
              <m:r>
                <w:rPr>
                  <w:rFonts w:ascii="Cambria Math" w:hAnsi="Cambria Math"/>
                  <w:lang w:val="vi-VN"/>
                </w:rPr>
                <m:t>X</m:t>
              </m:r>
            </m:e>
          </m:d>
          <m:r>
            <w:rPr>
              <w:rFonts w:ascii="Cambria Math" w:hAnsi="Cambria Math"/>
              <w:lang w:val="vi-VN"/>
            </w:rPr>
            <m:t xml:space="preserve">= μ=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N</m:t>
              </m:r>
            </m:den>
          </m:f>
          <m:r>
            <w:rPr>
              <w:rFonts w:ascii="Cambria Math" w:hAnsi="Cambria Math"/>
              <w:lang w:val="vi-VN"/>
            </w:rPr>
            <m:t xml:space="preserve"> </m:t>
          </m:r>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N</m:t>
              </m:r>
            </m:sup>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m:t>
                  </m:r>
                </m:sub>
              </m:sSub>
            </m:e>
          </m:nary>
        </m:oMath>
      </m:oMathPara>
    </w:p>
    <w:p w14:paraId="1ABD1770" w14:textId="77777777" w:rsidR="002F7C63" w:rsidRDefault="002A0DE8" w:rsidP="00F57A68">
      <w:pPr>
        <w:rPr>
          <w:rFonts w:eastAsiaTheme="minorEastAsia"/>
          <w:lang w:val="vi-VN"/>
        </w:rPr>
      </w:pPr>
      <w:r>
        <w:rPr>
          <w:rFonts w:eastAsiaTheme="minorEastAsia"/>
          <w:lang w:val="vi-VN"/>
        </w:rPr>
        <w:lastRenderedPageBreak/>
        <w:t>Kì vọng là giá trị trung bình của tập biến ngẫu nhiên X</w:t>
      </w:r>
      <w:r w:rsidR="002F7C63">
        <w:rPr>
          <w:rFonts w:eastAsiaTheme="minorEastAsia"/>
          <w:lang w:val="vi-VN"/>
        </w:rPr>
        <w:t xml:space="preserve"> </w:t>
      </w:r>
      <w:sdt>
        <w:sdtPr>
          <w:rPr>
            <w:rFonts w:eastAsiaTheme="minorEastAsia"/>
            <w:lang w:val="vi-VN"/>
          </w:rPr>
          <w:id w:val="-875318589"/>
          <w:citation/>
        </w:sdtPr>
        <w:sdtContent>
          <w:r w:rsidR="002F7C63">
            <w:rPr>
              <w:rFonts w:eastAsiaTheme="minorEastAsia"/>
              <w:lang w:val="vi-VN"/>
            </w:rPr>
            <w:fldChar w:fldCharType="begin"/>
          </w:r>
          <w:r w:rsidR="002F7C63">
            <w:rPr>
              <w:rFonts w:eastAsiaTheme="minorEastAsia"/>
              <w:lang w:val="vi-VN"/>
            </w:rPr>
            <w:instrText xml:space="preserve"> CITATION Tốn \l 1066 </w:instrText>
          </w:r>
          <w:r w:rsidR="002F7C63">
            <w:rPr>
              <w:rFonts w:eastAsiaTheme="minorEastAsia"/>
              <w:lang w:val="vi-VN"/>
            </w:rPr>
            <w:fldChar w:fldCharType="separate"/>
          </w:r>
          <w:r w:rsidR="002F7C63" w:rsidRPr="002F7C63">
            <w:rPr>
              <w:rFonts w:eastAsiaTheme="minorEastAsia"/>
              <w:noProof/>
              <w:lang w:val="vi-VN"/>
            </w:rPr>
            <w:t>[1]</w:t>
          </w:r>
          <w:r w:rsidR="002F7C63">
            <w:rPr>
              <w:rFonts w:eastAsiaTheme="minorEastAsia"/>
              <w:lang w:val="vi-VN"/>
            </w:rPr>
            <w:fldChar w:fldCharType="end"/>
          </w:r>
        </w:sdtContent>
      </w:sdt>
      <w:r w:rsidR="002F7C63">
        <w:rPr>
          <w:rFonts w:eastAsiaTheme="minorEastAsia"/>
          <w:lang w:val="vi-VN"/>
        </w:rPr>
        <w:t>.</w:t>
      </w:r>
    </w:p>
    <w:p w14:paraId="1407CC83" w14:textId="77777777" w:rsidR="002F7C63" w:rsidRDefault="002F7C63" w:rsidP="002F7C63">
      <w:pPr>
        <w:pStyle w:val="Heading3"/>
        <w:rPr>
          <w:lang w:val="vi-VN"/>
        </w:rPr>
      </w:pPr>
      <w:bookmarkStart w:id="12" w:name="_Toc169614550"/>
      <w:r>
        <w:rPr>
          <w:lang w:val="vi-VN"/>
        </w:rPr>
        <w:t>Phương sai</w:t>
      </w:r>
      <w:bookmarkEnd w:id="12"/>
    </w:p>
    <w:p w14:paraId="648C3518" w14:textId="3D6CC962" w:rsidR="002F7C63" w:rsidRPr="007747ED" w:rsidRDefault="002A0DE8" w:rsidP="002F7C63">
      <w:pPr>
        <w:rPr>
          <w:rFonts w:ascii="Cambria Math" w:eastAsiaTheme="minorEastAsia" w:hAnsi="Cambria Math"/>
          <w:i/>
          <w:lang w:val="vi-VN"/>
        </w:rPr>
      </w:pPr>
      <w:r>
        <w:rPr>
          <w:lang w:val="vi-VN"/>
        </w:rPr>
        <w:t xml:space="preserve"> </w:t>
      </w:r>
      <w:r w:rsidR="002F7C63" w:rsidRPr="002F7C63">
        <w:rPr>
          <w:rFonts w:ascii="Cambria Math" w:hAnsi="Cambria Math"/>
          <w:i/>
          <w:lang w:val="vi-VN"/>
        </w:rPr>
        <w:br/>
      </w:r>
      <m:oMathPara>
        <m:oMath>
          <m:r>
            <w:rPr>
              <w:rFonts w:ascii="Cambria Math" w:hAnsi="Cambria Math"/>
              <w:lang w:val="vi-VN"/>
            </w:rPr>
            <m:t>V</m:t>
          </m:r>
          <m:d>
            <m:dPr>
              <m:ctrlPr>
                <w:rPr>
                  <w:rFonts w:ascii="Cambria Math" w:hAnsi="Cambria Math"/>
                  <w:i/>
                  <w:lang w:val="vi-VN"/>
                </w:rPr>
              </m:ctrlPr>
            </m:dPr>
            <m:e>
              <m:r>
                <w:rPr>
                  <w:rFonts w:ascii="Cambria Math" w:hAnsi="Cambria Math"/>
                  <w:lang w:val="vi-VN"/>
                </w:rPr>
                <m:t>X</m:t>
              </m:r>
            </m:e>
          </m:d>
          <m:r>
            <w:rPr>
              <w:rFonts w:ascii="Cambria Math" w:hAnsi="Cambria Math"/>
              <w:lang w:val="vi-VN"/>
            </w:rPr>
            <m:t xml:space="preserve">= </m:t>
          </m:r>
          <m:sSup>
            <m:sSupPr>
              <m:ctrlPr>
                <w:rPr>
                  <w:rFonts w:ascii="Cambria Math" w:hAnsi="Cambria Math"/>
                  <w:i/>
                  <w:lang w:val="vi-VN"/>
                </w:rPr>
              </m:ctrlPr>
            </m:sSupPr>
            <m:e>
              <m:r>
                <w:rPr>
                  <w:rFonts w:ascii="Cambria Math" w:hAnsi="Cambria Math"/>
                  <w:lang w:val="vi-VN"/>
                </w:rPr>
                <m:t>σ</m:t>
              </m:r>
            </m:e>
            <m:sup>
              <m:r>
                <w:rPr>
                  <w:rFonts w:ascii="Cambria Math" w:hAnsi="Cambria Math"/>
                  <w:lang w:val="vi-VN"/>
                </w:rPr>
                <m:t>2</m:t>
              </m:r>
            </m:sup>
          </m:sSup>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N</m:t>
              </m:r>
            </m:den>
          </m:f>
          <m:r>
            <w:rPr>
              <w:rFonts w:ascii="Cambria Math" w:hAnsi="Cambria Math"/>
              <w:lang w:val="vi-VN"/>
            </w:rPr>
            <m:t xml:space="preserve"> </m:t>
          </m:r>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N</m:t>
              </m:r>
            </m:sup>
            <m:e>
              <m:sSup>
                <m:sSupPr>
                  <m:ctrlPr>
                    <w:rPr>
                      <w:rFonts w:ascii="Cambria Math" w:hAnsi="Cambria Math"/>
                      <w:i/>
                      <w:lang w:val="vi-VN"/>
                    </w:rPr>
                  </m:ctrlPr>
                </m:sSupPr>
                <m:e>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m:t>
                      </m:r>
                    </m:sub>
                  </m:sSub>
                  <m:r>
                    <w:rPr>
                      <w:rFonts w:ascii="Cambria Math" w:hAnsi="Cambria Math"/>
                      <w:lang w:val="vi-VN"/>
                    </w:rPr>
                    <m:t>-μ)</m:t>
                  </m:r>
                </m:e>
                <m:sup>
                  <m:r>
                    <w:rPr>
                      <w:rFonts w:ascii="Cambria Math" w:hAnsi="Cambria Math"/>
                      <w:lang w:val="vi-VN"/>
                    </w:rPr>
                    <m:t>2</m:t>
                  </m:r>
                </m:sup>
              </m:sSup>
            </m:e>
          </m:nary>
        </m:oMath>
      </m:oMathPara>
    </w:p>
    <w:p w14:paraId="3229B77D" w14:textId="5789B6D2" w:rsidR="007747ED" w:rsidRDefault="007747ED" w:rsidP="007747ED">
      <w:pPr>
        <w:rPr>
          <w:lang w:val="vi-VN"/>
        </w:rPr>
      </w:pPr>
      <w:r>
        <w:rPr>
          <w:lang w:val="vi-VN"/>
        </w:rPr>
        <w:t xml:space="preserve">Phương sai </w:t>
      </w:r>
      <w:r w:rsidR="00115CE8">
        <w:rPr>
          <w:lang w:val="vi-VN"/>
        </w:rPr>
        <w:t xml:space="preserve">là trung bình của bình phương </w:t>
      </w:r>
      <w:r w:rsidR="009A4A8A">
        <w:rPr>
          <w:lang w:val="vi-VN"/>
        </w:rPr>
        <w:t xml:space="preserve">sai số giữa mỗi lần đo hay là trung bình bình phương độ lệch </w:t>
      </w:r>
      <w:sdt>
        <w:sdtPr>
          <w:rPr>
            <w:lang w:val="vi-VN"/>
          </w:rPr>
          <w:id w:val="1374197897"/>
          <w:citation/>
        </w:sdtPr>
        <w:sdtContent>
          <w:r w:rsidR="00997E41">
            <w:rPr>
              <w:lang w:val="vi-VN"/>
            </w:rPr>
            <w:fldChar w:fldCharType="begin"/>
          </w:r>
          <w:r w:rsidR="00997E41">
            <w:rPr>
              <w:lang w:val="vi-VN"/>
            </w:rPr>
            <w:instrText xml:space="preserve"> CITATION Quỳ \l 1066 </w:instrText>
          </w:r>
          <w:r w:rsidR="00997E41">
            <w:rPr>
              <w:lang w:val="vi-VN"/>
            </w:rPr>
            <w:fldChar w:fldCharType="separate"/>
          </w:r>
          <w:r w:rsidR="00997E41" w:rsidRPr="00997E41">
            <w:rPr>
              <w:noProof/>
              <w:lang w:val="vi-VN"/>
            </w:rPr>
            <w:t>[2]</w:t>
          </w:r>
          <w:r w:rsidR="00997E41">
            <w:rPr>
              <w:lang w:val="vi-VN"/>
            </w:rPr>
            <w:fldChar w:fldCharType="end"/>
          </w:r>
        </w:sdtContent>
      </w:sdt>
      <w:r w:rsidR="009A4A8A">
        <w:rPr>
          <w:lang w:val="vi-VN"/>
        </w:rPr>
        <w:t xml:space="preserve">. Phương sai </w:t>
      </w:r>
      <w:r w:rsidR="008456BE">
        <w:rPr>
          <w:lang w:val="vi-VN"/>
        </w:rPr>
        <w:t xml:space="preserve">đặc trưng cho độ phân tán </w:t>
      </w:r>
      <w:r w:rsidR="00115CE8">
        <w:rPr>
          <w:lang w:val="vi-VN"/>
        </w:rPr>
        <w:t xml:space="preserve">của biến ngẫu nhiên quanh giá trị trung </w:t>
      </w:r>
      <w:r w:rsidR="009A4A8A">
        <w:rPr>
          <w:lang w:val="vi-VN"/>
        </w:rPr>
        <w:t>bình.</w:t>
      </w:r>
    </w:p>
    <w:p w14:paraId="42986856" w14:textId="64A3FFD6" w:rsidR="00997E41" w:rsidRDefault="00997E41" w:rsidP="00997E41">
      <w:pPr>
        <w:pStyle w:val="Heading3"/>
        <w:rPr>
          <w:lang w:val="vi-VN"/>
        </w:rPr>
      </w:pPr>
      <w:bookmarkStart w:id="13" w:name="_Toc169614551"/>
      <w:r>
        <w:rPr>
          <w:lang w:val="vi-VN"/>
        </w:rPr>
        <w:t>Độ lệch chuẩn</w:t>
      </w:r>
      <w:bookmarkEnd w:id="13"/>
    </w:p>
    <w:p w14:paraId="1BA181DB" w14:textId="268370A6" w:rsidR="00044EBC" w:rsidRPr="00C74654" w:rsidRDefault="006613AC" w:rsidP="00C74654">
      <w:pPr>
        <w:jc w:val="center"/>
        <w:rPr>
          <w:rFonts w:eastAsiaTheme="minorEastAsia"/>
          <w:lang w:val="vi-VN"/>
        </w:rPr>
      </w:pPr>
      <m:oMathPara>
        <m:oMath>
          <m:r>
            <w:rPr>
              <w:rFonts w:ascii="Cambria Math" w:hAnsi="Cambria Math"/>
              <w:lang w:val="vi-VN"/>
            </w:rPr>
            <m:t xml:space="preserve">σ= </m:t>
          </m:r>
          <m:rad>
            <m:radPr>
              <m:degHide m:val="1"/>
              <m:ctrlPr>
                <w:rPr>
                  <w:rFonts w:ascii="Cambria Math" w:hAnsi="Cambria Math"/>
                  <w:i/>
                  <w:lang w:val="vi-VN"/>
                </w:rPr>
              </m:ctrlPr>
            </m:radPr>
            <m:deg/>
            <m:e>
              <m:r>
                <w:rPr>
                  <w:rFonts w:ascii="Cambria Math" w:hAnsi="Cambria Math"/>
                  <w:lang w:val="vi-VN"/>
                </w:rPr>
                <m:t>V(X)</m:t>
              </m:r>
            </m:e>
          </m:rad>
          <m:r>
            <w:rPr>
              <w:rFonts w:ascii="Cambria Math" w:eastAsiaTheme="minorEastAsia" w:hAnsi="Cambria Math"/>
              <w:lang w:val="vi-VN"/>
            </w:rPr>
            <m:t xml:space="preserve">= </m:t>
          </m:r>
          <m:rad>
            <m:radPr>
              <m:degHide m:val="1"/>
              <m:ctrlPr>
                <w:rPr>
                  <w:rFonts w:ascii="Cambria Math" w:hAnsi="Cambria Math"/>
                  <w:i/>
                  <w:lang w:val="vi-VN"/>
                </w:rPr>
              </m:ctrlPr>
            </m:radPr>
            <m:deg/>
            <m:e>
              <m:sSup>
                <m:sSupPr>
                  <m:ctrlPr>
                    <w:rPr>
                      <w:rFonts w:ascii="Cambria Math" w:hAnsi="Cambria Math"/>
                      <w:i/>
                      <w:lang w:val="vi-VN"/>
                    </w:rPr>
                  </m:ctrlPr>
                </m:sSupPr>
                <m:e>
                  <m:r>
                    <w:rPr>
                      <w:rFonts w:ascii="Cambria Math" w:hAnsi="Cambria Math"/>
                      <w:lang w:val="vi-VN"/>
                    </w:rPr>
                    <m:t>σ</m:t>
                  </m:r>
                </m:e>
                <m:sup>
                  <m:r>
                    <w:rPr>
                      <w:rFonts w:ascii="Cambria Math" w:hAnsi="Cambria Math"/>
                      <w:lang w:val="vi-VN"/>
                    </w:rPr>
                    <m:t>2</m:t>
                  </m:r>
                </m:sup>
              </m:sSup>
            </m:e>
          </m:rad>
        </m:oMath>
      </m:oMathPara>
    </w:p>
    <w:p w14:paraId="632CD9D3" w14:textId="3B74E1F2" w:rsidR="00C74654" w:rsidRPr="00C74654" w:rsidRDefault="00C74654" w:rsidP="00C74654">
      <w:pPr>
        <w:jc w:val="left"/>
        <w:rPr>
          <w:rFonts w:eastAsiaTheme="minorEastAsia"/>
          <w:lang w:val="vi-VN"/>
        </w:rPr>
      </w:pPr>
      <w:r>
        <w:rPr>
          <w:rFonts w:eastAsiaTheme="minorEastAsia"/>
          <w:lang w:val="vi-VN"/>
        </w:rPr>
        <w:t xml:space="preserve">Độ lệch chuẩn là căn bậc hai của phương sai , do độ lệch chuẩn cùng đơn vị với giá trị </w:t>
      </w:r>
      <w:r w:rsidR="00866D65">
        <w:rPr>
          <w:rFonts w:eastAsiaTheme="minorEastAsia"/>
          <w:lang w:val="vi-VN"/>
        </w:rPr>
        <w:t>của biến X.</w:t>
      </w:r>
    </w:p>
    <w:p w14:paraId="7F459152" w14:textId="53D7451A" w:rsidR="00997E41" w:rsidRDefault="00997E41" w:rsidP="00997E41">
      <w:pPr>
        <w:pStyle w:val="Heading3"/>
        <w:rPr>
          <w:lang w:val="vi-VN"/>
        </w:rPr>
      </w:pPr>
      <w:bookmarkStart w:id="14" w:name="_Toc169614552"/>
      <w:r>
        <w:rPr>
          <w:lang w:val="vi-VN"/>
        </w:rPr>
        <w:t>Hiệp phương sai</w:t>
      </w:r>
      <w:bookmarkEnd w:id="14"/>
    </w:p>
    <w:p w14:paraId="2BF3F4C5" w14:textId="1F14CC2E" w:rsidR="00721D62" w:rsidRPr="0012089E" w:rsidRDefault="00A62D66" w:rsidP="00DE55C1">
      <w:pPr>
        <w:rPr>
          <w:rFonts w:eastAsiaTheme="minorEastAsia"/>
          <w:lang w:val="vi-VN"/>
        </w:rPr>
      </w:pPr>
      <m:oMathPara>
        <m:oMath>
          <m:r>
            <w:rPr>
              <w:rFonts w:ascii="Cambria Math" w:hAnsi="Cambria Math"/>
              <w:lang w:val="vi-VN"/>
            </w:rPr>
            <m:t>COV</m:t>
          </m:r>
          <m:d>
            <m:dPr>
              <m:ctrlPr>
                <w:rPr>
                  <w:rFonts w:ascii="Cambria Math" w:hAnsi="Cambria Math"/>
                  <w:i/>
                  <w:lang w:val="vi-VN"/>
                </w:rPr>
              </m:ctrlPr>
            </m:dPr>
            <m:e>
              <m:r>
                <w:rPr>
                  <w:rFonts w:ascii="Cambria Math" w:hAnsi="Cambria Math"/>
                  <w:lang w:val="vi-VN"/>
                </w:rPr>
                <m:t>X,Y</m:t>
              </m:r>
            </m:e>
          </m:d>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N</m:t>
              </m:r>
            </m:den>
          </m:f>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N</m:t>
              </m:r>
            </m:sup>
            <m:e>
              <m:r>
                <w:rPr>
                  <w:rFonts w:ascii="Cambria Math" w:hAnsi="Cambria Math"/>
                  <w:lang w:val="vi-VN"/>
                </w:rPr>
                <m:t>(</m:t>
              </m:r>
            </m:e>
          </m:nary>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X</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i</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Y</m:t>
              </m:r>
            </m:sub>
          </m:sSub>
          <m:r>
            <w:rPr>
              <w:rFonts w:ascii="Cambria Math" w:hAnsi="Cambria Math"/>
              <w:lang w:val="vi-VN"/>
            </w:rPr>
            <m:t>)=E(</m:t>
          </m:r>
          <m:d>
            <m:dPr>
              <m:ctrlPr>
                <w:rPr>
                  <w:rFonts w:ascii="Cambria Math" w:hAnsi="Cambria Math"/>
                  <w:i/>
                  <w:lang w:val="vi-VN"/>
                </w:rPr>
              </m:ctrlPr>
            </m:dPr>
            <m:e>
              <m:r>
                <w:rPr>
                  <w:rFonts w:ascii="Cambria Math" w:hAnsi="Cambria Math"/>
                  <w:lang w:val="vi-VN"/>
                </w:rPr>
                <m:t>X-</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X</m:t>
                  </m:r>
                </m:sub>
              </m:sSub>
            </m:e>
          </m:d>
          <m:d>
            <m:dPr>
              <m:ctrlPr>
                <w:rPr>
                  <w:rFonts w:ascii="Cambria Math" w:hAnsi="Cambria Math"/>
                  <w:i/>
                  <w:lang w:val="vi-VN"/>
                </w:rPr>
              </m:ctrlPr>
            </m:dPr>
            <m:e>
              <m:r>
                <w:rPr>
                  <w:rFonts w:ascii="Cambria Math" w:hAnsi="Cambria Math"/>
                  <w:lang w:val="vi-VN"/>
                </w:rPr>
                <m:t>Y-</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Y</m:t>
                  </m:r>
                </m:sub>
              </m:sSub>
            </m:e>
          </m:d>
          <m:r>
            <w:rPr>
              <w:rFonts w:ascii="Cambria Math" w:hAnsi="Cambria Math"/>
              <w:lang w:val="vi-VN"/>
            </w:rPr>
            <m:t>)</m:t>
          </m:r>
        </m:oMath>
      </m:oMathPara>
    </w:p>
    <w:p w14:paraId="797E87E6" w14:textId="381A9B55" w:rsidR="0012089E" w:rsidRDefault="0012089E" w:rsidP="0012089E">
      <w:pPr>
        <w:rPr>
          <w:lang w:val="vi-VN"/>
        </w:rPr>
      </w:pPr>
      <w:r>
        <w:rPr>
          <w:lang w:val="vi-VN"/>
        </w:rPr>
        <w:t>Cho biết mức độ thay đổi ,phụ thuộc của hai biến</w:t>
      </w:r>
      <w:r w:rsidR="00AE4F96">
        <w:rPr>
          <w:lang w:val="vi-VN"/>
        </w:rPr>
        <w:t xml:space="preserve"> ngẫu nhiên</w:t>
      </w:r>
      <w:r>
        <w:rPr>
          <w:lang w:val="vi-VN"/>
        </w:rPr>
        <w:t>, nếu dương thì hai biến cùng tăng, nếu hai biến âm thì hai biến đó sẽ nghịch biến, và nếu bằng 0 thì hai biến đó không liên quan tới nhau.</w:t>
      </w:r>
      <w:r w:rsidR="0081426B">
        <w:rPr>
          <w:lang w:val="vi-VN"/>
        </w:rPr>
        <w:t xml:space="preserve"> </w:t>
      </w:r>
    </w:p>
    <w:p w14:paraId="106A0F60" w14:textId="39C6EF20" w:rsidR="001B793C" w:rsidRDefault="001B793C" w:rsidP="0012089E">
      <w:pPr>
        <w:rPr>
          <w:lang w:val="vi-VN"/>
        </w:rPr>
      </w:pPr>
      <w:r>
        <w:rPr>
          <w:lang w:val="vi-VN"/>
        </w:rPr>
        <w:t xml:space="preserve">Ta có công thức sau </w:t>
      </w:r>
      <w:r w:rsidR="00AE4F96">
        <w:rPr>
          <w:lang w:val="vi-VN"/>
        </w:rPr>
        <w:t>khi thực hiện các biến đổi:</w:t>
      </w:r>
    </w:p>
    <w:p w14:paraId="4BFA02AD" w14:textId="6722B35C" w:rsidR="001B793C" w:rsidRPr="0012089E" w:rsidRDefault="007A4933" w:rsidP="007A4933">
      <w:pPr>
        <w:rPr>
          <w:rFonts w:eastAsiaTheme="minorEastAsia"/>
          <w:lang w:val="vi-VN"/>
        </w:rPr>
      </w:pPr>
      <m:oMathPara>
        <m:oMath>
          <m:r>
            <w:rPr>
              <w:rFonts w:ascii="Cambria Math" w:hAnsi="Cambria Math"/>
              <w:lang w:val="vi-VN"/>
            </w:rPr>
            <m:t>COV</m:t>
          </m:r>
          <m:d>
            <m:dPr>
              <m:ctrlPr>
                <w:rPr>
                  <w:rFonts w:ascii="Cambria Math" w:hAnsi="Cambria Math"/>
                  <w:i/>
                  <w:lang w:val="vi-VN"/>
                </w:rPr>
              </m:ctrlPr>
            </m:dPr>
            <m:e>
              <m:r>
                <w:rPr>
                  <w:rFonts w:ascii="Cambria Math" w:hAnsi="Cambria Math"/>
                  <w:lang w:val="vi-VN"/>
                </w:rPr>
                <m:t>X,Y</m:t>
              </m:r>
            </m:e>
          </m:d>
          <m:r>
            <w:rPr>
              <w:rFonts w:ascii="Cambria Math" w:hAnsi="Cambria Math"/>
              <w:lang w:val="vi-VN"/>
            </w:rPr>
            <m:t>= E</m:t>
          </m:r>
          <m:d>
            <m:dPr>
              <m:ctrlPr>
                <w:rPr>
                  <w:rFonts w:ascii="Cambria Math" w:hAnsi="Cambria Math"/>
                  <w:i/>
                  <w:lang w:val="vi-VN"/>
                </w:rPr>
              </m:ctrlPr>
            </m:dPr>
            <m:e>
              <m:r>
                <w:rPr>
                  <w:rFonts w:ascii="Cambria Math" w:hAnsi="Cambria Math"/>
                  <w:lang w:val="vi-VN"/>
                </w:rPr>
                <m:t>XY</m:t>
              </m:r>
            </m:e>
          </m:d>
          <m:r>
            <w:rPr>
              <w:rFonts w:ascii="Cambria Math" w:hAnsi="Cambria Math"/>
              <w:lang w:val="vi-VN"/>
            </w:rPr>
            <m:t>-E</m:t>
          </m:r>
          <m:d>
            <m:dPr>
              <m:ctrlPr>
                <w:rPr>
                  <w:rFonts w:ascii="Cambria Math" w:hAnsi="Cambria Math"/>
                  <w:i/>
                  <w:lang w:val="vi-VN"/>
                </w:rPr>
              </m:ctrlPr>
            </m:dPr>
            <m:e>
              <m:r>
                <w:rPr>
                  <w:rFonts w:ascii="Cambria Math" w:hAnsi="Cambria Math"/>
                  <w:lang w:val="vi-VN"/>
                </w:rPr>
                <m:t>X</m:t>
              </m:r>
            </m:e>
          </m:d>
          <m:r>
            <w:rPr>
              <w:rFonts w:ascii="Cambria Math" w:hAnsi="Cambria Math"/>
              <w:lang w:val="vi-VN"/>
            </w:rPr>
            <m:t>E(Y)</m:t>
          </m:r>
        </m:oMath>
      </m:oMathPara>
    </w:p>
    <w:p w14:paraId="1906BD4C" w14:textId="0064ACDE" w:rsidR="00AE4F96" w:rsidRDefault="00AE4F96" w:rsidP="0012089E">
      <w:pPr>
        <w:rPr>
          <w:rFonts w:eastAsiaTheme="minorEastAsia"/>
          <w:lang w:val="vi-VN"/>
        </w:rPr>
      </w:pPr>
      <w:r>
        <w:rPr>
          <w:rFonts w:eastAsiaTheme="minorEastAsia"/>
          <w:lang w:val="vi-VN"/>
        </w:rPr>
        <w:t>Đối với hiệp phương sai của biến ngẫu nhiên nhiều chiều thì</w:t>
      </w:r>
      <w:r w:rsidR="007B2623">
        <w:rPr>
          <w:rFonts w:eastAsiaTheme="minorEastAsia"/>
          <w:lang w:val="vi-VN"/>
        </w:rPr>
        <w:t xml:space="preserve"> giá trị của nó chính là phương sai.</w:t>
      </w:r>
    </w:p>
    <w:p w14:paraId="3D261849" w14:textId="039CFFFA" w:rsidR="0012089E" w:rsidRPr="00DE55C1" w:rsidRDefault="0009270F" w:rsidP="00DE55C1">
      <w:pPr>
        <w:rPr>
          <w:lang w:val="vi-VN"/>
        </w:rPr>
      </w:pPr>
      <m:oMathPara>
        <m:oMath>
          <m:r>
            <w:rPr>
              <w:rFonts w:ascii="Cambria Math" w:hAnsi="Cambria Math"/>
              <w:lang w:val="vi-VN"/>
            </w:rPr>
            <m:t>COV</m:t>
          </m:r>
          <m:d>
            <m:dPr>
              <m:ctrlPr>
                <w:rPr>
                  <w:rFonts w:ascii="Cambria Math" w:hAnsi="Cambria Math"/>
                  <w:i/>
                  <w:lang w:val="vi-VN"/>
                </w:rPr>
              </m:ctrlPr>
            </m:dPr>
            <m:e>
              <m:r>
                <w:rPr>
                  <w:rFonts w:ascii="Cambria Math" w:hAnsi="Cambria Math"/>
                  <w:lang w:val="vi-VN"/>
                </w:rPr>
                <m:t>X,X</m:t>
              </m:r>
            </m:e>
          </m:d>
          <m:r>
            <w:rPr>
              <w:rFonts w:ascii="Cambria Math" w:hAnsi="Cambria Math"/>
              <w:lang w:val="vi-VN"/>
            </w:rPr>
            <m:t>= COV</m:t>
          </m:r>
          <m:d>
            <m:dPr>
              <m:ctrlPr>
                <w:rPr>
                  <w:rFonts w:ascii="Cambria Math" w:hAnsi="Cambria Math"/>
                  <w:i/>
                  <w:lang w:val="vi-VN"/>
                </w:rPr>
              </m:ctrlPr>
            </m:dPr>
            <m:e>
              <m:r>
                <w:rPr>
                  <w:rFonts w:ascii="Cambria Math" w:hAnsi="Cambria Math"/>
                  <w:lang w:val="vi-VN"/>
                </w:rPr>
                <m:t>X</m:t>
              </m:r>
            </m:e>
          </m:d>
          <m:r>
            <w:rPr>
              <w:rFonts w:ascii="Cambria Math" w:hAnsi="Cambria Math"/>
              <w:lang w:val="vi-VN"/>
            </w:rPr>
            <m:t>= E</m:t>
          </m:r>
          <m:d>
            <m:dPr>
              <m:ctrlPr>
                <w:rPr>
                  <w:rFonts w:ascii="Cambria Math" w:hAnsi="Cambria Math"/>
                  <w:i/>
                  <w:lang w:val="vi-VN"/>
                </w:rPr>
              </m:ctrlPr>
            </m:dPr>
            <m:e>
              <m:sSup>
                <m:sSupPr>
                  <m:ctrlPr>
                    <w:rPr>
                      <w:rFonts w:ascii="Cambria Math" w:hAnsi="Cambria Math"/>
                      <w:i/>
                      <w:lang w:val="vi-VN"/>
                    </w:rPr>
                  </m:ctrlPr>
                </m:sSupPr>
                <m:e>
                  <m:r>
                    <w:rPr>
                      <w:rFonts w:ascii="Cambria Math" w:hAnsi="Cambria Math"/>
                      <w:lang w:val="vi-VN"/>
                    </w:rPr>
                    <m:t>X</m:t>
                  </m:r>
                </m:e>
                <m:sup>
                  <m:r>
                    <w:rPr>
                      <w:rFonts w:ascii="Cambria Math" w:hAnsi="Cambria Math"/>
                      <w:lang w:val="vi-VN"/>
                    </w:rPr>
                    <m:t>2</m:t>
                  </m:r>
                </m:sup>
              </m:sSup>
            </m:e>
          </m:d>
          <m:r>
            <w:rPr>
              <w:rFonts w:ascii="Cambria Math" w:hAnsi="Cambria Math"/>
              <w:lang w:val="vi-VN"/>
            </w:rPr>
            <m:t>-</m:t>
          </m:r>
          <m:sSup>
            <m:sSupPr>
              <m:ctrlPr>
                <w:rPr>
                  <w:rFonts w:ascii="Cambria Math" w:hAnsi="Cambria Math"/>
                  <w:i/>
                  <w:lang w:val="vi-VN"/>
                </w:rPr>
              </m:ctrlPr>
            </m:sSupPr>
            <m:e>
              <m:r>
                <w:rPr>
                  <w:rFonts w:ascii="Cambria Math" w:hAnsi="Cambria Math"/>
                  <w:lang w:val="vi-VN"/>
                </w:rPr>
                <m:t>E</m:t>
              </m:r>
              <m:d>
                <m:dPr>
                  <m:ctrlPr>
                    <w:rPr>
                      <w:rFonts w:ascii="Cambria Math" w:hAnsi="Cambria Math"/>
                      <w:i/>
                      <w:lang w:val="vi-VN"/>
                    </w:rPr>
                  </m:ctrlPr>
                </m:dPr>
                <m:e>
                  <m:r>
                    <w:rPr>
                      <w:rFonts w:ascii="Cambria Math" w:hAnsi="Cambria Math"/>
                      <w:lang w:val="vi-VN"/>
                    </w:rPr>
                    <m:t>X</m:t>
                  </m:r>
                </m:e>
              </m:d>
            </m:e>
            <m:sup>
              <m:r>
                <w:rPr>
                  <w:rFonts w:ascii="Cambria Math" w:hAnsi="Cambria Math"/>
                  <w:lang w:val="vi-VN"/>
                </w:rPr>
                <m:t>2</m:t>
              </m:r>
            </m:sup>
          </m:sSup>
          <m:r>
            <w:rPr>
              <w:rFonts w:ascii="Cambria Math" w:hAnsi="Cambria Math"/>
              <w:lang w:val="vi-VN"/>
            </w:rPr>
            <m:t>= V(X)</m:t>
          </m:r>
        </m:oMath>
      </m:oMathPara>
    </w:p>
    <w:p w14:paraId="2D7CA427" w14:textId="4D81655E" w:rsidR="00997E41" w:rsidRDefault="00997E41" w:rsidP="00997E41">
      <w:pPr>
        <w:pStyle w:val="Heading3"/>
        <w:rPr>
          <w:lang w:val="vi-VN"/>
        </w:rPr>
      </w:pPr>
      <w:bookmarkStart w:id="15" w:name="_Toc169614553"/>
      <w:r>
        <w:rPr>
          <w:lang w:val="vi-VN"/>
        </w:rPr>
        <w:lastRenderedPageBreak/>
        <w:t>Ma trận hiệp phương sai</w:t>
      </w:r>
      <w:bookmarkEnd w:id="15"/>
    </w:p>
    <w:p w14:paraId="3184D13D" w14:textId="297F9114" w:rsidR="00997E41" w:rsidRDefault="0075698E" w:rsidP="007747ED">
      <w:pPr>
        <w:rPr>
          <w:lang w:val="vi-VN"/>
        </w:rPr>
      </w:pPr>
      <w:r>
        <w:rPr>
          <w:lang w:val="vi-VN"/>
        </w:rPr>
        <w:t>Ma trận hiệp phương sai là ma trận vuông</w:t>
      </w:r>
      <w:r w:rsidR="00F73C86">
        <w:rPr>
          <w:lang w:val="vi-VN"/>
        </w:rPr>
        <w:t xml:space="preserve"> </w:t>
      </w:r>
      <w:r w:rsidR="00F76B87">
        <w:rPr>
          <w:lang w:val="vi-VN"/>
        </w:rPr>
        <w:t>gồm</w:t>
      </w:r>
      <w:r w:rsidR="00F73C86">
        <w:rPr>
          <w:lang w:val="vi-VN"/>
        </w:rPr>
        <w:t xml:space="preserve"> </w:t>
      </w:r>
      <w:r w:rsidR="00993325">
        <w:rPr>
          <w:lang w:val="vi-VN"/>
        </w:rPr>
        <w:t xml:space="preserve">tập hợp các hiệp phương </w:t>
      </w:r>
      <w:r w:rsidR="00F76B87">
        <w:rPr>
          <w:lang w:val="vi-VN"/>
        </w:rPr>
        <w:t>sai</w:t>
      </w:r>
      <w:r w:rsidR="0066243A">
        <w:rPr>
          <w:lang w:val="vi-VN"/>
        </w:rPr>
        <w:t xml:space="preserve"> của biến ngẫu nhiên X = </w:t>
      </w:r>
      <m:oMath>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e>
              </m:m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e>
              </m:mr>
              <m:mr>
                <m:e>
                  <m:m>
                    <m:mPr>
                      <m:mcs>
                        <m:mc>
                          <m:mcPr>
                            <m:count m:val="1"/>
                            <m:mcJc m:val="center"/>
                          </m:mcPr>
                        </m:mc>
                      </m:mcs>
                      <m:ctrlPr>
                        <w:rPr>
                          <w:rFonts w:ascii="Cambria Math" w:hAnsi="Cambria Math"/>
                          <w:i/>
                          <w:lang w:val="vi-VN"/>
                        </w:rPr>
                      </m:ctrlPr>
                    </m:mPr>
                    <m:mr>
                      <m:e>
                        <m:r>
                          <w:rPr>
                            <w:rFonts w:ascii="Cambria Math" w:hAnsi="Cambria Math"/>
                            <w:lang w:val="vi-VN"/>
                          </w:rPr>
                          <m:t>⋮</m:t>
                        </m:r>
                      </m:e>
                    </m:m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e>
                    </m:mr>
                  </m:m>
                </m:e>
              </m:mr>
            </m:m>
          </m:e>
        </m:d>
      </m:oMath>
      <w:r w:rsidR="0066243A">
        <w:rPr>
          <w:lang w:val="vi-VN"/>
        </w:rPr>
        <w:t xml:space="preserve"> nhiều chiều để cho thấy mức </w:t>
      </w:r>
      <w:r w:rsidR="00BD7824">
        <w:rPr>
          <w:lang w:val="vi-VN"/>
        </w:rPr>
        <w:t>độ tương quan và phụ thuộc giữa các biến.</w:t>
      </w:r>
    </w:p>
    <w:p w14:paraId="0394DF15" w14:textId="7D318E6D" w:rsidR="00A71D02" w:rsidRPr="00BD7824" w:rsidRDefault="003E3B9B" w:rsidP="00A71D02">
      <w:pPr>
        <w:rPr>
          <w:rFonts w:eastAsiaTheme="minorEastAsia"/>
          <w:lang w:val="vi-VN"/>
        </w:rPr>
      </w:pPr>
      <m:oMathPara>
        <m:oMath>
          <m:r>
            <w:rPr>
              <w:rFonts w:ascii="Cambria Math" w:hAnsi="Cambria Math"/>
              <w:lang w:val="vi-VN"/>
            </w:rPr>
            <m:t xml:space="preserve">Γ= </m:t>
          </m:r>
          <m:d>
            <m:dPr>
              <m:begChr m:val="["/>
              <m:endChr m:val="]"/>
              <m:ctrlPr>
                <w:rPr>
                  <w:rFonts w:ascii="Cambria Math" w:eastAsiaTheme="minorEastAsia" w:hAnsi="Cambria Math"/>
                  <w:i/>
                  <w:lang w:val="vi-VN"/>
                </w:rPr>
              </m:ctrlPr>
            </m:dPr>
            <m:e>
              <m:m>
                <m:mPr>
                  <m:mcs>
                    <m:mc>
                      <m:mcPr>
                        <m:count m:val="3"/>
                        <m:mcJc m:val="center"/>
                      </m:mcPr>
                    </m:mc>
                  </m:mcs>
                  <m:ctrlPr>
                    <w:rPr>
                      <w:rFonts w:ascii="Cambria Math" w:eastAsiaTheme="minorEastAsia" w:hAnsi="Cambria Math"/>
                      <w:i/>
                      <w:lang w:val="vi-VN"/>
                    </w:rPr>
                  </m:ctrlPr>
                </m:mPr>
                <m:mr>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e>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e>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e>
                      </m:mr>
                    </m:m>
                  </m:e>
                </m:mr>
                <m:mr>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e>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e>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e>
                      </m:mr>
                    </m:m>
                  </m:e>
                </m:mr>
                <m:mr>
                  <m:e>
                    <m:m>
                      <m:mPr>
                        <m:mcs>
                          <m:mc>
                            <m:mcPr>
                              <m:count m:val="1"/>
                              <m:mcJc m:val="center"/>
                            </m:mcPr>
                          </m:mc>
                        </m:mcs>
                        <m:ctrlPr>
                          <w:rPr>
                            <w:rFonts w:ascii="Cambria Math" w:eastAsiaTheme="minorEastAsia" w:hAnsi="Cambria Math"/>
                            <w:i/>
                            <w:lang w:val="vi-VN"/>
                          </w:rPr>
                        </m:ctrlPr>
                      </m:mPr>
                      <m:mr>
                        <m:e>
                          <m:r>
                            <w:rPr>
                              <w:rFonts w:ascii="Cambria Math" w:eastAsiaTheme="minorEastAsia" w:hAnsi="Cambria Math"/>
                              <w:lang w:val="vi-VN"/>
                            </w:rPr>
                            <m:t>⋮</m:t>
                          </m:r>
                        </m:e>
                      </m:mr>
                      <m:mr>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1</m:t>
                              </m:r>
                            </m:sub>
                          </m:sSub>
                          <m:r>
                            <w:rPr>
                              <w:rFonts w:ascii="Cambria Math" w:hAnsi="Cambria Math"/>
                              <w:lang w:val="vi-VN"/>
                            </w:rPr>
                            <m:t>)</m:t>
                          </m:r>
                        </m:e>
                      </m:mr>
                    </m:m>
                  </m:e>
                  <m:e>
                    <m:m>
                      <m:mPr>
                        <m:mcs>
                          <m:mc>
                            <m:mcPr>
                              <m:count m:val="1"/>
                              <m:mcJc m:val="center"/>
                            </m:mcPr>
                          </m:mc>
                        </m:mcs>
                        <m:ctrlPr>
                          <w:rPr>
                            <w:rFonts w:ascii="Cambria Math" w:eastAsiaTheme="minorEastAsia" w:hAnsi="Cambria Math"/>
                            <w:i/>
                            <w:lang w:val="vi-VN"/>
                          </w:rPr>
                        </m:ctrlPr>
                      </m:mPr>
                      <m:mr>
                        <m:e>
                          <m:r>
                            <w:rPr>
                              <w:rFonts w:ascii="Cambria Math" w:eastAsiaTheme="minorEastAsia" w:hAnsi="Cambria Math"/>
                              <w:lang w:val="vi-VN"/>
                            </w:rPr>
                            <m:t>⋮</m:t>
                          </m:r>
                        </m:e>
                      </m:mr>
                      <m:mr>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2</m:t>
                              </m:r>
                            </m:sub>
                          </m:sSub>
                          <m:r>
                            <w:rPr>
                              <w:rFonts w:ascii="Cambria Math" w:hAnsi="Cambria Math"/>
                              <w:lang w:val="vi-VN"/>
                            </w:rPr>
                            <m:t>)</m:t>
                          </m:r>
                        </m:e>
                      </m:mr>
                    </m:m>
                  </m:e>
                  <m:e>
                    <m:m>
                      <m:mPr>
                        <m:mcs>
                          <m:mc>
                            <m:mcPr>
                              <m:count m:val="1"/>
                              <m:mcJc m:val="center"/>
                            </m:mcPr>
                          </m:mc>
                        </m:mcs>
                        <m:ctrlPr>
                          <w:rPr>
                            <w:rFonts w:ascii="Cambria Math" w:eastAsiaTheme="minorEastAsia" w:hAnsi="Cambria Math"/>
                            <w:i/>
                            <w:lang w:val="vi-VN"/>
                          </w:rPr>
                        </m:ctrlPr>
                      </m:mPr>
                      <m:mr>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r>
                                  <w:rPr>
                                    <w:rFonts w:ascii="Cambria Math" w:eastAsiaTheme="minorEastAsia" w:hAnsi="Cambria Math"/>
                                    <w:lang w:val="vi-VN"/>
                                  </w:rPr>
                                  <m:t xml:space="preserve">           ⋮          </m:t>
                                </m:r>
                              </m:e>
                            </m:mr>
                          </m:m>
                        </m:e>
                      </m:mr>
                      <m:mr>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e>
                              <m:e>
                                <m:r>
                                  <w:rPr>
                                    <w:rFonts w:ascii="Cambria Math" w:eastAsiaTheme="minorEastAsia" w:hAnsi="Cambria Math"/>
                                    <w:lang w:val="vi-VN"/>
                                  </w:rPr>
                                  <m:t>COV(</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m:t>
                                </m:r>
                              </m:e>
                            </m:mr>
                          </m:m>
                        </m:e>
                      </m:mr>
                    </m:m>
                  </m:e>
                </m:mr>
              </m:m>
            </m:e>
          </m:d>
        </m:oMath>
      </m:oMathPara>
    </w:p>
    <w:p w14:paraId="3C752906" w14:textId="1FBA6E98" w:rsidR="00BD7824" w:rsidRPr="00E241FC" w:rsidRDefault="00BD7824" w:rsidP="00A71D02">
      <w:pPr>
        <w:rPr>
          <w:rFonts w:eastAsiaTheme="minorEastAsia"/>
          <w:lang w:val="vi-VN"/>
        </w:rPr>
      </w:pPr>
      <w:r>
        <w:rPr>
          <w:rFonts w:eastAsiaTheme="minorEastAsia"/>
          <w:lang w:val="vi-VN"/>
        </w:rPr>
        <w:t xml:space="preserve">Đường chéo chính là các phần tử phương sai và </w:t>
      </w:r>
      <w:r w:rsidR="00672CC2">
        <w:rPr>
          <w:rFonts w:eastAsiaTheme="minorEastAsia"/>
          <w:lang w:val="vi-VN"/>
        </w:rPr>
        <w:t>các giá trị còn lại đối xứng qua đường chéo chính.</w:t>
      </w:r>
    </w:p>
    <w:p w14:paraId="454F67DB" w14:textId="39FDD96D" w:rsidR="00E241FC" w:rsidRPr="003E3B9B" w:rsidRDefault="00672CC2" w:rsidP="00A71D02">
      <w:pPr>
        <w:rPr>
          <w:rFonts w:eastAsiaTheme="minorEastAsia"/>
          <w:lang w:val="vi-VN"/>
        </w:rPr>
      </w:pPr>
      <w:r>
        <w:rPr>
          <w:rFonts w:eastAsiaTheme="minorEastAsia"/>
          <w:lang w:val="vi-VN"/>
        </w:rPr>
        <w:t>Ma trận hiệp phương sai</w:t>
      </w:r>
      <w:r w:rsidR="00E241FC">
        <w:rPr>
          <w:rFonts w:eastAsiaTheme="minorEastAsia"/>
          <w:lang w:val="vi-VN"/>
        </w:rPr>
        <w:t xml:space="preserve"> được biểu diễn dưới dạng sau:</w:t>
      </w:r>
    </w:p>
    <w:p w14:paraId="30023C20" w14:textId="67FE640E" w:rsidR="003E3B9B" w:rsidRPr="003E3B9B" w:rsidRDefault="00E241FC" w:rsidP="007747ED">
      <w:pPr>
        <w:rPr>
          <w:rFonts w:eastAsiaTheme="minorEastAsia"/>
          <w:lang w:val="vi-VN"/>
        </w:rPr>
      </w:pPr>
      <m:oMathPara>
        <m:oMath>
          <m:r>
            <w:rPr>
              <w:rFonts w:ascii="Cambria Math" w:hAnsi="Cambria Math"/>
              <w:lang w:val="vi-VN"/>
            </w:rPr>
            <m:t>Γ= E</m:t>
          </m:r>
          <m:d>
            <m:dPr>
              <m:ctrlPr>
                <w:rPr>
                  <w:rFonts w:ascii="Cambria Math" w:hAnsi="Cambria Math"/>
                  <w:i/>
                  <w:lang w:val="vi-VN"/>
                </w:rPr>
              </m:ctrlPr>
            </m:dPr>
            <m:e>
              <m:d>
                <m:dPr>
                  <m:ctrlPr>
                    <w:rPr>
                      <w:rFonts w:ascii="Cambria Math" w:hAnsi="Cambria Math"/>
                      <w:i/>
                      <w:lang w:val="vi-VN"/>
                    </w:rPr>
                  </m:ctrlPr>
                </m:dPr>
                <m:e>
                  <m:r>
                    <w:rPr>
                      <w:rFonts w:ascii="Cambria Math" w:hAnsi="Cambria Math"/>
                      <w:lang w:val="vi-VN"/>
                    </w:rPr>
                    <m:t xml:space="preserve">x- </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n</m:t>
                      </m:r>
                    </m:sub>
                  </m:sSub>
                </m:e>
              </m:d>
              <m:sSup>
                <m:sSupPr>
                  <m:ctrlPr>
                    <w:rPr>
                      <w:rFonts w:ascii="Cambria Math" w:hAnsi="Cambria Math"/>
                      <w:i/>
                      <w:lang w:val="vi-VN"/>
                    </w:rPr>
                  </m:ctrlPr>
                </m:sSupPr>
                <m:e>
                  <m:d>
                    <m:dPr>
                      <m:ctrlPr>
                        <w:rPr>
                          <w:rFonts w:ascii="Cambria Math" w:hAnsi="Cambria Math"/>
                          <w:i/>
                          <w:lang w:val="vi-VN"/>
                        </w:rPr>
                      </m:ctrlPr>
                    </m:dPr>
                    <m:e>
                      <m:r>
                        <w:rPr>
                          <w:rFonts w:ascii="Cambria Math" w:hAnsi="Cambria Math"/>
                          <w:lang w:val="vi-VN"/>
                        </w:rPr>
                        <m:t xml:space="preserve">x- </m:t>
                      </m:r>
                      <m:sSub>
                        <m:sSubPr>
                          <m:ctrlPr>
                            <w:rPr>
                              <w:rFonts w:ascii="Cambria Math" w:hAnsi="Cambria Math"/>
                              <w:i/>
                              <w:lang w:val="vi-VN"/>
                            </w:rPr>
                          </m:ctrlPr>
                        </m:sSubPr>
                        <m:e>
                          <m:r>
                            <w:rPr>
                              <w:rFonts w:ascii="Cambria Math" w:hAnsi="Cambria Math"/>
                              <w:lang w:val="vi-VN"/>
                            </w:rPr>
                            <m:t>μ</m:t>
                          </m:r>
                        </m:e>
                        <m:sub>
                          <m:r>
                            <w:rPr>
                              <w:rFonts w:ascii="Cambria Math" w:hAnsi="Cambria Math"/>
                              <w:lang w:val="vi-VN"/>
                            </w:rPr>
                            <m:t>n</m:t>
                          </m:r>
                        </m:sub>
                      </m:sSub>
                    </m:e>
                  </m:d>
                </m:e>
                <m:sup>
                  <m:r>
                    <w:rPr>
                      <w:rFonts w:ascii="Cambria Math" w:hAnsi="Cambria Math"/>
                      <w:lang w:val="vi-VN"/>
                    </w:rPr>
                    <m:t>T</m:t>
                  </m:r>
                </m:sup>
              </m:sSup>
            </m:e>
          </m:d>
        </m:oMath>
      </m:oMathPara>
    </w:p>
    <w:p w14:paraId="06800FA2" w14:textId="09828B60" w:rsidR="00504247" w:rsidRDefault="00EC061D" w:rsidP="008F3A2D">
      <w:pPr>
        <w:pStyle w:val="Heading2"/>
        <w:rPr>
          <w:lang w:val="vi-VN"/>
        </w:rPr>
      </w:pPr>
      <w:bookmarkStart w:id="16" w:name="_Toc169614554"/>
      <w:r>
        <w:rPr>
          <w:lang w:val="vi-VN"/>
        </w:rPr>
        <w:t>Kalman Filter</w:t>
      </w:r>
      <w:bookmarkEnd w:id="16"/>
      <w:r>
        <w:rPr>
          <w:lang w:val="vi-VN"/>
        </w:rPr>
        <w:t xml:space="preserve"> </w:t>
      </w:r>
    </w:p>
    <w:p w14:paraId="25B453BC" w14:textId="24662E46" w:rsidR="00C11D6F" w:rsidRDefault="00C11D6F" w:rsidP="00C11D6F">
      <w:pPr>
        <w:jc w:val="center"/>
        <w:rPr>
          <w:lang w:val="vi-VN"/>
        </w:rPr>
      </w:pPr>
      <w:r w:rsidRPr="00C11D6F">
        <w:rPr>
          <w:noProof/>
          <w:lang w:val="vi-VN"/>
        </w:rPr>
        <w:drawing>
          <wp:inline distT="0" distB="0" distL="0" distR="0" wp14:anchorId="7F09F97C" wp14:editId="260EFE6F">
            <wp:extent cx="3872902" cy="2536371"/>
            <wp:effectExtent l="0" t="0" r="0" b="0"/>
            <wp:docPr id="413537756" name="Picture 1" descr="A diagram of a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37756" name="Picture 1" descr="A diagram of a cycle&#10;&#10;Description automatically generated"/>
                    <pic:cNvPicPr/>
                  </pic:nvPicPr>
                  <pic:blipFill>
                    <a:blip r:embed="rId16"/>
                    <a:stretch>
                      <a:fillRect/>
                    </a:stretch>
                  </pic:blipFill>
                  <pic:spPr>
                    <a:xfrm>
                      <a:off x="0" y="0"/>
                      <a:ext cx="3877293" cy="2539247"/>
                    </a:xfrm>
                    <a:prstGeom prst="rect">
                      <a:avLst/>
                    </a:prstGeom>
                  </pic:spPr>
                </pic:pic>
              </a:graphicData>
            </a:graphic>
          </wp:inline>
        </w:drawing>
      </w:r>
    </w:p>
    <w:p w14:paraId="5DD15F27" w14:textId="46D05785" w:rsidR="00AB5BF0" w:rsidRDefault="0088669D" w:rsidP="00C11D6F">
      <w:pPr>
        <w:jc w:val="center"/>
        <w:rPr>
          <w:lang w:val="vi-VN"/>
        </w:rPr>
      </w:pPr>
      <w:r>
        <w:t>Tổng</w:t>
      </w:r>
      <w:r>
        <w:rPr>
          <w:lang w:val="vi-VN"/>
        </w:rPr>
        <w:t xml:space="preserve"> </w:t>
      </w:r>
      <w:proofErr w:type="gramStart"/>
      <w:r>
        <w:rPr>
          <w:lang w:val="vi-VN"/>
        </w:rPr>
        <w:t xml:space="preserve">quan </w:t>
      </w:r>
      <w:r w:rsidR="00AB5BF0">
        <w:rPr>
          <w:lang w:val="vi-VN"/>
        </w:rPr>
        <w:t xml:space="preserve"> </w:t>
      </w:r>
      <w:r>
        <w:rPr>
          <w:lang w:val="vi-VN"/>
        </w:rPr>
        <w:t>hoạt</w:t>
      </w:r>
      <w:proofErr w:type="gramEnd"/>
      <w:r>
        <w:rPr>
          <w:lang w:val="vi-VN"/>
        </w:rPr>
        <w:t xml:space="preserve"> động</w:t>
      </w:r>
      <w:r w:rsidR="00E020C9">
        <w:rPr>
          <w:lang w:val="vi-VN"/>
        </w:rPr>
        <w:t xml:space="preserve"> của Kalman Filter</w:t>
      </w:r>
    </w:p>
    <w:p w14:paraId="494A685C" w14:textId="0602C875" w:rsidR="00E020C9" w:rsidRDefault="006A3A6F" w:rsidP="00E020C9">
      <w:pPr>
        <w:rPr>
          <w:lang w:val="vi-VN"/>
        </w:rPr>
      </w:pPr>
      <w:r w:rsidRPr="006A3A6F">
        <w:rPr>
          <w:noProof/>
          <w:lang w:val="vi-VN"/>
        </w:rPr>
        <w:lastRenderedPageBreak/>
        <w:drawing>
          <wp:inline distT="0" distB="0" distL="0" distR="0" wp14:anchorId="33D0DDB0" wp14:editId="26696FD3">
            <wp:extent cx="5758815" cy="3312160"/>
            <wp:effectExtent l="0" t="0" r="0" b="2540"/>
            <wp:docPr id="191768987"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8987" name="Picture 1" descr="A diagram of a mathematical equation&#10;&#10;Description automatically generated"/>
                    <pic:cNvPicPr/>
                  </pic:nvPicPr>
                  <pic:blipFill>
                    <a:blip r:embed="rId17"/>
                    <a:stretch>
                      <a:fillRect/>
                    </a:stretch>
                  </pic:blipFill>
                  <pic:spPr>
                    <a:xfrm>
                      <a:off x="0" y="0"/>
                      <a:ext cx="5758815" cy="3312160"/>
                    </a:xfrm>
                    <a:prstGeom prst="rect">
                      <a:avLst/>
                    </a:prstGeom>
                  </pic:spPr>
                </pic:pic>
              </a:graphicData>
            </a:graphic>
          </wp:inline>
        </w:drawing>
      </w:r>
    </w:p>
    <w:p w14:paraId="0A597EFD" w14:textId="2F85B8AE" w:rsidR="006A3A6F" w:rsidRDefault="00294922" w:rsidP="00294922">
      <w:pPr>
        <w:jc w:val="center"/>
        <w:rPr>
          <w:lang w:val="vi-VN"/>
        </w:rPr>
      </w:pPr>
      <w:r>
        <w:rPr>
          <w:lang w:val="vi-VN"/>
        </w:rPr>
        <w:t>Các công thức với từng giai đoạn của Kalman Filter</w:t>
      </w:r>
    </w:p>
    <w:p w14:paraId="04EBC55B" w14:textId="0CA82DC8" w:rsidR="00845542" w:rsidRPr="007E4FC4" w:rsidRDefault="007E4FC4" w:rsidP="00E020C9">
      <w:pPr>
        <w:rPr>
          <w:szCs w:val="26"/>
          <w:lang w:val="vi-VN"/>
        </w:rPr>
      </w:pPr>
      <w:r>
        <w:rPr>
          <mc:AlternateContent>
            <mc:Choice Requires="w16se"/>
            <mc:Fallback>
              <w:rFonts w:ascii="Segoe UI Emoji" w:eastAsia="Segoe UI Emoji" w:hAnsi="Segoe UI Emoji" w:cs="Segoe UI Emoji"/>
            </mc:Fallback>
          </mc:AlternateContent>
          <w:szCs w:val="26"/>
          <w:lang w:val="vi-VN"/>
        </w:rPr>
        <mc:AlternateContent>
          <mc:Choice Requires="w16se">
            <w16se:symEx w16se:font="Segoe UI Emoji" w16se:char="1F4AC"/>
          </mc:Choice>
          <mc:Fallback>
            <w:t>💬</w:t>
          </mc:Fallback>
        </mc:AlternateContent>
      </w:r>
      <w:r w:rsidR="00B64D18">
        <w:rPr>
          <w:szCs w:val="26"/>
          <w:lang w:val="vi-VN"/>
        </w:rPr>
        <w:t xml:space="preserve"> </w:t>
      </w:r>
      <w:r w:rsidR="005B1646" w:rsidRPr="007E4FC4">
        <w:rPr>
          <w:szCs w:val="26"/>
          <w:lang w:val="vi-VN"/>
        </w:rPr>
        <w:t>Kí hiệu được sử dụng</w:t>
      </w:r>
      <w:r w:rsidR="00554139">
        <w:rPr>
          <w:szCs w:val="26"/>
          <w:lang w:val="vi-VN"/>
        </w:rPr>
        <w:t xml:space="preserve"> chung</w:t>
      </w:r>
      <w:r w:rsidR="005B1646" w:rsidRPr="007E4FC4">
        <w:rPr>
          <w:szCs w:val="26"/>
          <w:lang w:val="vi-VN"/>
        </w:rPr>
        <w:t>:</w:t>
      </w:r>
    </w:p>
    <w:p w14:paraId="46645DDF" w14:textId="7043A81B" w:rsidR="005B1646" w:rsidRDefault="007E4FC4" w:rsidP="005B1646">
      <w:pPr>
        <w:rPr>
          <w:rFonts w:eastAsiaTheme="minorEastAsia"/>
          <w:b/>
          <w:bCs/>
          <w:szCs w:val="26"/>
          <w:lang w:val="vi-VN"/>
        </w:rPr>
      </w:pPr>
      <w:r w:rsidRPr="007E4FC4">
        <w:rPr>
          <w:szCs w:val="26"/>
          <w:lang w:val="vi-VN"/>
        </w:rPr>
        <w:t xml:space="preserve">Chữ thường, in đậm đề cập </w:t>
      </w:r>
      <w:r w:rsidR="00600D1F">
        <w:rPr>
          <w:szCs w:val="26"/>
          <w:lang w:val="vi-VN"/>
        </w:rPr>
        <w:t>tới</w:t>
      </w:r>
      <w:r w:rsidRPr="007E4FC4">
        <w:rPr>
          <w:szCs w:val="26"/>
          <w:lang w:val="vi-VN"/>
        </w:rPr>
        <w:t xml:space="preserve"> vector: </w:t>
      </w:r>
      <w:r w:rsidR="005B1646" w:rsidRPr="007E4FC4">
        <w:rPr>
          <w:szCs w:val="26"/>
          <w:lang w:val="vi-VN"/>
        </w:rPr>
        <w:t xml:space="preserve"> </w:t>
      </w:r>
      <m:oMath>
        <m:r>
          <m:rPr>
            <m:sty m:val="bi"/>
          </m:rPr>
          <w:rPr>
            <w:rFonts w:ascii="Cambria Math" w:hAnsi="Cambria Math"/>
            <w:szCs w:val="26"/>
            <w:lang w:val="vi-VN"/>
          </w:rPr>
          <m:t>x</m:t>
        </m:r>
      </m:oMath>
    </w:p>
    <w:p w14:paraId="73A3BE92" w14:textId="263EE4D9" w:rsidR="007E4FC4" w:rsidRDefault="007E4FC4" w:rsidP="005B1646">
      <w:pPr>
        <w:rPr>
          <w:rFonts w:eastAsiaTheme="minorEastAsia"/>
          <w:b/>
          <w:bCs/>
          <w:szCs w:val="26"/>
          <w:lang w:val="vi-VN"/>
        </w:rPr>
      </w:pPr>
      <w:r>
        <w:rPr>
          <w:rFonts w:eastAsiaTheme="minorEastAsia"/>
          <w:szCs w:val="26"/>
          <w:lang w:val="vi-VN"/>
        </w:rPr>
        <w:t xml:space="preserve">Chữ in hoa, in </w:t>
      </w:r>
      <w:r w:rsidR="00CB5C8F">
        <w:rPr>
          <w:rFonts w:eastAsiaTheme="minorEastAsia"/>
          <w:szCs w:val="26"/>
          <w:lang w:val="vi-VN"/>
        </w:rPr>
        <w:t xml:space="preserve">đậm đề cập tới ma trận: </w:t>
      </w:r>
      <m:oMath>
        <m:r>
          <m:rPr>
            <m:sty m:val="bi"/>
          </m:rPr>
          <w:rPr>
            <w:rFonts w:ascii="Cambria Math" w:eastAsiaTheme="minorEastAsia" w:hAnsi="Cambria Math"/>
            <w:szCs w:val="26"/>
            <w:lang w:val="vi-VN"/>
          </w:rPr>
          <m:t>F</m:t>
        </m:r>
      </m:oMath>
    </w:p>
    <w:p w14:paraId="30818CAF" w14:textId="3CD4D835" w:rsidR="00CB5C8F" w:rsidRDefault="00CB5C8F" w:rsidP="00CB5C8F">
      <w:pPr>
        <w:rPr>
          <w:rFonts w:eastAsiaTheme="minorEastAsia"/>
          <w:szCs w:val="26"/>
          <w:lang w:val="vi-VN"/>
        </w:rPr>
      </w:pPr>
      <w:r w:rsidRPr="007E4FC4">
        <w:rPr>
          <w:szCs w:val="26"/>
          <w:lang w:val="vi-VN"/>
        </w:rPr>
        <w:t>Chữ thường,</w:t>
      </w:r>
      <w:r w:rsidR="00AD098C">
        <w:rPr>
          <w:szCs w:val="26"/>
          <w:lang w:val="vi-VN"/>
        </w:rPr>
        <w:t xml:space="preserve"> không</w:t>
      </w:r>
      <w:r w:rsidRPr="007E4FC4">
        <w:rPr>
          <w:szCs w:val="26"/>
          <w:lang w:val="vi-VN"/>
        </w:rPr>
        <w:t xml:space="preserve"> in đậm đề cập</w:t>
      </w:r>
      <w:r w:rsidR="00600D1F" w:rsidRPr="00600D1F">
        <w:rPr>
          <w:szCs w:val="26"/>
          <w:lang w:val="vi-VN"/>
        </w:rPr>
        <w:t xml:space="preserve"> </w:t>
      </w:r>
      <w:r w:rsidR="00600D1F">
        <w:rPr>
          <w:szCs w:val="26"/>
          <w:lang w:val="vi-VN"/>
        </w:rPr>
        <w:t xml:space="preserve">tới </w:t>
      </w:r>
      <w:r w:rsidR="00B67FAE">
        <w:rPr>
          <w:szCs w:val="26"/>
          <w:lang w:val="vi-VN"/>
        </w:rPr>
        <w:t xml:space="preserve">vô hướng hoặc </w:t>
      </w:r>
      <w:r w:rsidR="00600D1F">
        <w:rPr>
          <w:szCs w:val="26"/>
          <w:lang w:val="vi-VN"/>
        </w:rPr>
        <w:t xml:space="preserve">những </w:t>
      </w:r>
      <w:r w:rsidR="00B67FAE">
        <w:rPr>
          <w:szCs w:val="26"/>
          <w:lang w:val="vi-VN"/>
        </w:rPr>
        <w:t xml:space="preserve">phần tử trong </w:t>
      </w:r>
      <w:r w:rsidRPr="007E4FC4">
        <w:rPr>
          <w:szCs w:val="26"/>
          <w:lang w:val="vi-VN"/>
        </w:rPr>
        <w:t xml:space="preserve">vector:  </w:t>
      </w:r>
      <m:oMath>
        <m:r>
          <w:rPr>
            <w:rFonts w:ascii="Cambria Math" w:hAnsi="Cambria Math"/>
            <w:szCs w:val="26"/>
            <w:lang w:val="vi-VN"/>
          </w:rPr>
          <m:t>x</m:t>
        </m:r>
      </m:oMath>
    </w:p>
    <w:p w14:paraId="6975C163" w14:textId="5CE89494" w:rsidR="00D02A7B" w:rsidRDefault="00B67FAE" w:rsidP="00B67FAE">
      <w:pPr>
        <w:rPr>
          <w:rFonts w:eastAsiaTheme="minorEastAsia"/>
          <w:szCs w:val="26"/>
          <w:lang w:val="vi-VN"/>
        </w:rPr>
      </w:pPr>
      <w:r w:rsidRPr="007E4FC4">
        <w:rPr>
          <w:szCs w:val="26"/>
          <w:lang w:val="vi-VN"/>
        </w:rPr>
        <w:t xml:space="preserve">Chữ </w:t>
      </w:r>
      <w:r w:rsidR="007C1BF7">
        <w:rPr>
          <w:szCs w:val="26"/>
          <w:lang w:val="vi-VN"/>
        </w:rPr>
        <w:t>in hoa</w:t>
      </w:r>
      <w:r w:rsidRPr="007E4FC4">
        <w:rPr>
          <w:szCs w:val="26"/>
          <w:lang w:val="vi-VN"/>
        </w:rPr>
        <w:t>,</w:t>
      </w:r>
      <w:r>
        <w:rPr>
          <w:szCs w:val="26"/>
          <w:lang w:val="vi-VN"/>
        </w:rPr>
        <w:t xml:space="preserve"> </w:t>
      </w:r>
      <w:r w:rsidR="007C1BF7">
        <w:rPr>
          <w:szCs w:val="26"/>
          <w:lang w:val="vi-VN"/>
        </w:rPr>
        <w:t xml:space="preserve">không </w:t>
      </w:r>
      <w:r w:rsidRPr="007E4FC4">
        <w:rPr>
          <w:szCs w:val="26"/>
          <w:lang w:val="vi-VN"/>
        </w:rPr>
        <w:t xml:space="preserve">in đậm đề cập </w:t>
      </w:r>
      <w:r w:rsidR="00C47C47">
        <w:rPr>
          <w:szCs w:val="26"/>
          <w:lang w:val="vi-VN"/>
        </w:rPr>
        <w:t xml:space="preserve">tới </w:t>
      </w:r>
      <w:r w:rsidR="00600D1F">
        <w:rPr>
          <w:szCs w:val="26"/>
          <w:lang w:val="vi-VN"/>
        </w:rPr>
        <w:t>những phần tử</w:t>
      </w:r>
      <w:r w:rsidR="00C47C47">
        <w:rPr>
          <w:szCs w:val="26"/>
          <w:lang w:val="vi-VN"/>
        </w:rPr>
        <w:t xml:space="preserve"> trong ma trận</w:t>
      </w:r>
      <w:r w:rsidRPr="007E4FC4">
        <w:rPr>
          <w:szCs w:val="26"/>
          <w:lang w:val="vi-VN"/>
        </w:rPr>
        <w:t xml:space="preserve">:  </w:t>
      </w:r>
      <m:oMath>
        <m:r>
          <w:rPr>
            <w:rFonts w:ascii="Cambria Math" w:hAnsi="Cambria Math"/>
            <w:szCs w:val="26"/>
            <w:lang w:val="vi-VN"/>
          </w:rPr>
          <m:t>X</m:t>
        </m:r>
      </m:oMath>
    </w:p>
    <w:p w14:paraId="3D0FBE52" w14:textId="77777777" w:rsidR="008D2E84" w:rsidRPr="007E4FC4" w:rsidRDefault="008D2E84" w:rsidP="008D2E84">
      <w:pPr>
        <w:rPr>
          <w:szCs w:val="26"/>
          <w:lang w:val="vi-VN"/>
        </w:rPr>
      </w:pPr>
      <w:r>
        <w:rPr>
          <mc:AlternateContent>
            <mc:Choice Requires="w16se"/>
            <mc:Fallback>
              <w:rFonts w:ascii="Segoe UI Emoji" w:eastAsia="Segoe UI Emoji" w:hAnsi="Segoe UI Emoji" w:cs="Segoe UI Emoji"/>
            </mc:Fallback>
          </mc:AlternateContent>
          <w:szCs w:val="26"/>
          <w:lang w:val="vi-VN"/>
        </w:rPr>
        <mc:AlternateContent>
          <mc:Choice Requires="w16se">
            <w16se:symEx w16se:font="Segoe UI Emoji" w16se:char="1F4AC"/>
          </mc:Choice>
          <mc:Fallback>
            <w:t>💬</w:t>
          </mc:Fallback>
        </mc:AlternateContent>
      </w:r>
      <w:r>
        <w:rPr>
          <w:szCs w:val="26"/>
          <w:lang w:val="vi-VN"/>
        </w:rPr>
        <w:t xml:space="preserve"> </w:t>
      </w:r>
      <w:r w:rsidRPr="007E4FC4">
        <w:rPr>
          <w:szCs w:val="26"/>
          <w:lang w:val="vi-VN"/>
        </w:rPr>
        <w:t>Kí hiệu được sử dụng</w:t>
      </w:r>
      <w:r>
        <w:rPr>
          <w:szCs w:val="26"/>
          <w:lang w:val="vi-VN"/>
        </w:rPr>
        <w:t xml:space="preserve"> chung</w:t>
      </w:r>
      <w:r w:rsidRPr="007E4FC4">
        <w:rPr>
          <w:szCs w:val="26"/>
          <w:lang w:val="vi-VN"/>
        </w:rPr>
        <w:t>:</w:t>
      </w:r>
    </w:p>
    <w:p w14:paraId="55156340" w14:textId="4B2EFA0E" w:rsidR="008D2E84" w:rsidRDefault="008D2E84" w:rsidP="00B67FAE">
      <w:pPr>
        <w:rPr>
          <w:rFonts w:eastAsiaTheme="minorEastAsia"/>
          <w:szCs w:val="26"/>
          <w:lang w:val="vi-VN"/>
        </w:rPr>
      </w:pPr>
      <w:r>
        <w:rPr>
          <w:rFonts w:eastAsiaTheme="minorEastAsia"/>
          <w:szCs w:val="26"/>
          <w:lang w:val="vi-VN"/>
        </w:rPr>
        <w:t xml:space="preserve">F: ma trận chuyển trạng thái: mô tả </w:t>
      </w:r>
      <w:r w:rsidR="00C977C9">
        <w:rPr>
          <w:rFonts w:eastAsiaTheme="minorEastAsia"/>
          <w:szCs w:val="26"/>
          <w:lang w:val="vi-VN"/>
        </w:rPr>
        <w:t>cách thay đổi trạng thái của hệ thống</w:t>
      </w:r>
    </w:p>
    <w:p w14:paraId="66688DF6" w14:textId="1C63ACAB" w:rsidR="00C977C9" w:rsidRDefault="00E71EE1" w:rsidP="00B67FAE">
      <w:pPr>
        <w:rPr>
          <w:rFonts w:eastAsiaTheme="minorEastAsia"/>
          <w:szCs w:val="26"/>
          <w:lang w:val="vi-VN"/>
        </w:rPr>
      </w:pPr>
      <w:r>
        <w:rPr>
          <w:rFonts w:eastAsiaTheme="minorEastAsia"/>
          <w:szCs w:val="26"/>
          <w:lang w:val="vi-VN"/>
        </w:rPr>
        <w:t xml:space="preserve">P: ma trận hiệp phương </w:t>
      </w:r>
      <w:r w:rsidR="007C0AD0">
        <w:rPr>
          <w:rFonts w:eastAsiaTheme="minorEastAsia"/>
          <w:szCs w:val="26"/>
          <w:lang w:val="vi-VN"/>
        </w:rPr>
        <w:t xml:space="preserve">sai: mô tả sự k chắc chắn </w:t>
      </w:r>
      <w:r w:rsidR="007C0AD0" w:rsidRPr="007C0AD0">
        <w:rPr>
          <w:rFonts w:eastAsiaTheme="minorEastAsia"/>
          <w:szCs w:val="26"/>
          <w:lang w:val="vi-VN"/>
        </w:rPr>
        <w:t>(uncertainty) về trạng thái ước lượng ban đầu.</w:t>
      </w:r>
      <w:r w:rsidR="00706BBA">
        <w:rPr>
          <w:rFonts w:eastAsiaTheme="minorEastAsia"/>
          <w:szCs w:val="26"/>
          <w:lang w:val="vi-VN"/>
        </w:rPr>
        <w:t xml:space="preserve"> ( giá trị khởi tạo </w:t>
      </w:r>
      <w:r w:rsidR="00D95A47">
        <w:rPr>
          <w:rFonts w:eastAsiaTheme="minorEastAsia"/>
          <w:szCs w:val="26"/>
          <w:lang w:val="vi-VN"/>
        </w:rPr>
        <w:t>này phải có nhiều sự nghiên cứu mới lựa chọn được).</w:t>
      </w:r>
    </w:p>
    <w:p w14:paraId="3F2E883F" w14:textId="0E58C3A0" w:rsidR="00134374" w:rsidRPr="00134374" w:rsidRDefault="00134374" w:rsidP="00134374">
      <w:pPr>
        <w:rPr>
          <w:rFonts w:eastAsiaTheme="minorEastAsia"/>
          <w:szCs w:val="26"/>
          <w:lang w:val="vi-VN"/>
        </w:rPr>
      </w:pPr>
      <w:r>
        <w:rPr>
          <w:rFonts w:eastAsiaTheme="minorEastAsia"/>
          <w:szCs w:val="26"/>
          <w:lang w:val="vi-VN"/>
        </w:rPr>
        <w:t>Đối với g</w:t>
      </w:r>
      <w:r w:rsidRPr="00134374">
        <w:rPr>
          <w:rFonts w:eastAsiaTheme="minorEastAsia"/>
          <w:szCs w:val="26"/>
          <w:lang w:val="vi-VN"/>
        </w:rPr>
        <w:t xml:space="preserve">iá trị </w:t>
      </w:r>
      <w:r>
        <w:rPr>
          <w:rFonts w:eastAsiaTheme="minorEastAsia"/>
          <w:szCs w:val="26"/>
          <w:lang w:val="vi-VN"/>
        </w:rPr>
        <w:t>nhỏ:</w:t>
      </w:r>
    </w:p>
    <w:p w14:paraId="772DAB61" w14:textId="273E229A" w:rsidR="00134374" w:rsidRPr="00723E6A" w:rsidRDefault="00134374" w:rsidP="00723E6A">
      <w:pPr>
        <w:pStyle w:val="ListParagraph"/>
        <w:numPr>
          <w:ilvl w:val="0"/>
          <w:numId w:val="44"/>
        </w:numPr>
        <w:rPr>
          <w:rFonts w:eastAsiaTheme="minorEastAsia"/>
          <w:szCs w:val="26"/>
          <w:lang w:val="vi-VN"/>
        </w:rPr>
      </w:pPr>
      <w:r w:rsidRPr="00723E6A">
        <w:rPr>
          <w:rFonts w:eastAsiaTheme="minorEastAsia"/>
          <w:szCs w:val="26"/>
          <w:lang w:val="vi-VN"/>
        </w:rPr>
        <w:t>Mức độ tin tưởng cao vào trạng thái ban đầu: Bạn đang nói rằng bạn khá chắc chắn về trạng thái ban đầu.</w:t>
      </w:r>
    </w:p>
    <w:p w14:paraId="2E14A7EB" w14:textId="7A909B9F" w:rsidR="00134374" w:rsidRPr="00723E6A" w:rsidRDefault="00134374" w:rsidP="00723E6A">
      <w:pPr>
        <w:pStyle w:val="ListParagraph"/>
        <w:numPr>
          <w:ilvl w:val="0"/>
          <w:numId w:val="44"/>
        </w:numPr>
        <w:rPr>
          <w:rFonts w:eastAsiaTheme="minorEastAsia"/>
          <w:szCs w:val="26"/>
          <w:lang w:val="vi-VN"/>
        </w:rPr>
      </w:pPr>
      <w:r w:rsidRPr="00723E6A">
        <w:rPr>
          <w:rFonts w:eastAsiaTheme="minorEastAsia"/>
          <w:szCs w:val="26"/>
          <w:lang w:val="vi-VN"/>
        </w:rPr>
        <w:t>Phản ứng chậm với đo lường mới: Kalman Filter sẽ ít tin tưởng vào các đo lường mới hơn và thay vào đó dựa nhiều hơn vào ước lượng trạng thái ban đầu. Nếu ước lượng ban đầu không chính xác, quá trình lọc sẽ phản ứng chậm với các thay đổi trong đo lường.</w:t>
      </w:r>
    </w:p>
    <w:p w14:paraId="21CA555D" w14:textId="43EF7CD6" w:rsidR="00134374" w:rsidRPr="00134374" w:rsidRDefault="00134374" w:rsidP="00134374">
      <w:pPr>
        <w:rPr>
          <w:rFonts w:eastAsiaTheme="minorEastAsia"/>
          <w:szCs w:val="26"/>
          <w:lang w:val="vi-VN"/>
        </w:rPr>
      </w:pPr>
      <w:r>
        <w:rPr>
          <w:rFonts w:eastAsiaTheme="minorEastAsia"/>
          <w:szCs w:val="26"/>
          <w:lang w:val="vi-VN"/>
        </w:rPr>
        <w:lastRenderedPageBreak/>
        <w:t>Đối với g</w:t>
      </w:r>
      <w:r w:rsidRPr="00134374">
        <w:rPr>
          <w:rFonts w:eastAsiaTheme="minorEastAsia"/>
          <w:szCs w:val="26"/>
          <w:lang w:val="vi-VN"/>
        </w:rPr>
        <w:t xml:space="preserve">iá trị </w:t>
      </w:r>
      <w:r>
        <w:rPr>
          <w:rFonts w:eastAsiaTheme="minorEastAsia"/>
          <w:szCs w:val="26"/>
          <w:lang w:val="vi-VN"/>
        </w:rPr>
        <w:t>lớn:</w:t>
      </w:r>
    </w:p>
    <w:p w14:paraId="6A399C63" w14:textId="3B83F4FC" w:rsidR="00134374" w:rsidRPr="00723E6A" w:rsidRDefault="00134374" w:rsidP="00723E6A">
      <w:pPr>
        <w:pStyle w:val="ListParagraph"/>
        <w:numPr>
          <w:ilvl w:val="0"/>
          <w:numId w:val="44"/>
        </w:numPr>
        <w:rPr>
          <w:rFonts w:eastAsiaTheme="minorEastAsia"/>
          <w:szCs w:val="26"/>
          <w:lang w:val="vi-VN"/>
        </w:rPr>
      </w:pPr>
      <w:r w:rsidRPr="00723E6A">
        <w:rPr>
          <w:rFonts w:eastAsiaTheme="minorEastAsia"/>
          <w:szCs w:val="26"/>
          <w:lang w:val="vi-VN"/>
        </w:rPr>
        <w:t>Mức độ tin tưởng thấp vào trạng thái ban đầu: Bạn đang nói rằng bạn không chắc chắn lắm về trạng thái ban đầu.</w:t>
      </w:r>
    </w:p>
    <w:p w14:paraId="45FB032B" w14:textId="0F34D772" w:rsidR="00134374" w:rsidRDefault="00134374" w:rsidP="00723E6A">
      <w:pPr>
        <w:pStyle w:val="ListParagraph"/>
        <w:numPr>
          <w:ilvl w:val="0"/>
          <w:numId w:val="44"/>
        </w:numPr>
        <w:rPr>
          <w:rFonts w:eastAsiaTheme="minorEastAsia"/>
          <w:szCs w:val="26"/>
          <w:lang w:val="vi-VN"/>
        </w:rPr>
      </w:pPr>
      <w:r w:rsidRPr="00723E6A">
        <w:rPr>
          <w:rFonts w:eastAsiaTheme="minorEastAsia"/>
          <w:szCs w:val="26"/>
          <w:lang w:val="vi-VN"/>
        </w:rPr>
        <w:t>Phản ứng nhanh với đo lường mới: Kalman Filter sẽ tin tưởng vào các đo lường mới nhiều hơn và điều chỉnh trạng thái ước lượng nhanh hơn dựa trên các đo lường này. Điều này hữu ích nếu ước lượng ban đầu không chính xác hoặc nếu hệ thống có nhiều nhiễu.</w:t>
      </w:r>
    </w:p>
    <w:p w14:paraId="36DEEEAD" w14:textId="77777777" w:rsidR="00723E6A" w:rsidRPr="00723E6A" w:rsidRDefault="00723E6A" w:rsidP="00723E6A">
      <w:pPr>
        <w:rPr>
          <w:rFonts w:eastAsiaTheme="minorEastAsia"/>
          <w:szCs w:val="26"/>
          <w:lang w:val="vi-VN"/>
        </w:rPr>
      </w:pPr>
    </w:p>
    <w:p w14:paraId="531E3B56" w14:textId="77777777" w:rsidR="00C86E39" w:rsidRDefault="00600D1F" w:rsidP="006D41D0">
      <w:pPr>
        <w:rPr>
          <w:rFonts w:eastAsiaTheme="minorEastAsia"/>
          <w:b/>
          <w:bCs/>
          <w:szCs w:val="26"/>
          <w:lang w:val="vi-VN"/>
        </w:rPr>
      </w:pPr>
      <w:r>
        <w:rPr>
          <w:rFonts w:eastAsiaTheme="minorEastAsia"/>
          <w:b/>
          <w:bCs/>
          <w:szCs w:val="26"/>
          <w:lang w:val="vi-VN"/>
        </w:rPr>
        <w:t xml:space="preserve">Bước </w:t>
      </w:r>
      <w:r w:rsidR="006D41D0">
        <w:rPr>
          <w:rFonts w:eastAsiaTheme="minorEastAsia"/>
          <w:b/>
          <w:bCs/>
          <w:szCs w:val="26"/>
          <w:lang w:val="vi-VN"/>
        </w:rPr>
        <w:t>1: K</w:t>
      </w:r>
      <w:r>
        <w:rPr>
          <w:rFonts w:eastAsiaTheme="minorEastAsia"/>
          <w:b/>
          <w:bCs/>
          <w:szCs w:val="26"/>
          <w:lang w:val="vi-VN"/>
        </w:rPr>
        <w:t>hởi tạo</w:t>
      </w:r>
    </w:p>
    <w:p w14:paraId="7B75914A" w14:textId="6F6BEADE" w:rsidR="00294922" w:rsidRPr="00294922" w:rsidRDefault="00C86E39" w:rsidP="006D41D0">
      <w:pPr>
        <w:rPr>
          <w:rFonts w:eastAsiaTheme="minorEastAsia"/>
          <w:sz w:val="24"/>
          <w:lang w:val="vi-VN"/>
        </w:rPr>
      </w:pPr>
      <w:r w:rsidRPr="00C86E39">
        <w:rPr>
          <w:rFonts w:eastAsiaTheme="minorEastAsia"/>
          <w:szCs w:val="26"/>
          <w:lang w:val="vi-VN"/>
        </w:rPr>
        <w:t>Ta lấy giá trị đầu tiên và lưu vào</w:t>
      </w:r>
      <w:r>
        <w:rPr>
          <w:rFonts w:eastAsiaTheme="minorEastAsia"/>
          <w:b/>
          <w:bCs/>
          <w:szCs w:val="26"/>
          <w:lang w:val="vi-VN"/>
        </w:rPr>
        <w:t xml:space="preserve">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0,0</m:t>
            </m:r>
          </m:sub>
        </m:sSub>
        <m:r>
          <w:rPr>
            <w:rFonts w:ascii="Cambria Math" w:hAnsi="Cambria Math"/>
            <w:lang w:val="vi-VN"/>
          </w:rPr>
          <m:t xml:space="preserve"> ,</m:t>
        </m:r>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0,0</m:t>
            </m:r>
          </m:sub>
        </m:sSub>
      </m:oMath>
    </w:p>
    <w:p w14:paraId="44BCD0FD" w14:textId="77A6FB80" w:rsidR="006D41D0" w:rsidRDefault="00C86E39" w:rsidP="00CB5C8F">
      <w:pPr>
        <w:rPr>
          <w:rFonts w:eastAsiaTheme="minorEastAsia"/>
          <w:b/>
          <w:bCs/>
          <w:szCs w:val="26"/>
          <w:lang w:val="vi-VN"/>
        </w:rPr>
      </w:pPr>
      <w:r>
        <w:rPr>
          <w:rFonts w:eastAsiaTheme="minorEastAsia"/>
          <w:b/>
          <w:bCs/>
          <w:szCs w:val="26"/>
          <w:lang w:val="vi-VN"/>
        </w:rPr>
        <w:t>Bước 2: Dự đoán</w:t>
      </w:r>
    </w:p>
    <w:p w14:paraId="3CB1AFF5" w14:textId="41E7B079" w:rsidR="00C86E39" w:rsidRPr="00D34C77" w:rsidRDefault="00C86E39" w:rsidP="00CB5C8F">
      <w:pPr>
        <w:rPr>
          <w:rFonts w:eastAsiaTheme="minorEastAsia"/>
          <w:szCs w:val="26"/>
          <w:lang w:val="vi-VN"/>
        </w:rPr>
      </w:pPr>
      <w:r w:rsidRPr="00D34C77">
        <w:rPr>
          <w:rFonts w:eastAsiaTheme="minorEastAsia"/>
          <w:szCs w:val="26"/>
          <w:lang w:val="vi-VN"/>
        </w:rPr>
        <w:t>Ở bước này ta sẽ làm việc với hai công thức sau:</w:t>
      </w:r>
    </w:p>
    <w:tbl>
      <w:tblPr>
        <w:tblStyle w:val="TableGrid"/>
        <w:tblW w:w="0" w:type="auto"/>
        <w:jc w:val="center"/>
        <w:tblLook w:val="04A0" w:firstRow="1" w:lastRow="0" w:firstColumn="1" w:lastColumn="0" w:noHBand="0" w:noVBand="1"/>
      </w:tblPr>
      <w:tblGrid>
        <w:gridCol w:w="3659"/>
        <w:gridCol w:w="3660"/>
      </w:tblGrid>
      <w:tr w:rsidR="00466CDE" w14:paraId="786DBBC6" w14:textId="77777777" w:rsidTr="00EA630E">
        <w:trPr>
          <w:trHeight w:val="778"/>
          <w:jc w:val="center"/>
        </w:trPr>
        <w:tc>
          <w:tcPr>
            <w:tcW w:w="3659" w:type="dxa"/>
          </w:tcPr>
          <w:p w14:paraId="11D29D9D" w14:textId="7DD3ABCE" w:rsidR="00466CDE" w:rsidRDefault="00466CDE" w:rsidP="00466CDE">
            <w:pPr>
              <w:jc w:val="center"/>
              <w:rPr>
                <w:lang w:val="vi-VN"/>
              </w:rPr>
            </w:pPr>
            <w:r>
              <w:rPr>
                <w:lang w:val="vi-VN"/>
              </w:rPr>
              <w:t>Tên công thức</w:t>
            </w:r>
          </w:p>
        </w:tc>
        <w:tc>
          <w:tcPr>
            <w:tcW w:w="3660" w:type="dxa"/>
          </w:tcPr>
          <w:p w14:paraId="57F54BE7" w14:textId="40D48981" w:rsidR="00466CDE" w:rsidRPr="00BF0404" w:rsidRDefault="00466CDE" w:rsidP="00466CDE">
            <w:pPr>
              <w:jc w:val="center"/>
              <w:rPr>
                <w:rFonts w:eastAsia="MS Mincho"/>
                <w:lang w:val="vi-VN"/>
              </w:rPr>
            </w:pPr>
            <w:r>
              <w:rPr>
                <w:rFonts w:eastAsia="MS Mincho"/>
                <w:lang w:val="vi-VN"/>
              </w:rPr>
              <w:t>Công thức</w:t>
            </w:r>
          </w:p>
        </w:tc>
      </w:tr>
      <w:tr w:rsidR="00D34C77" w14:paraId="37247A6E" w14:textId="77777777" w:rsidTr="00EA630E">
        <w:trPr>
          <w:trHeight w:val="809"/>
          <w:jc w:val="center"/>
        </w:trPr>
        <w:tc>
          <w:tcPr>
            <w:tcW w:w="3659" w:type="dxa"/>
          </w:tcPr>
          <w:p w14:paraId="0B07BE7B" w14:textId="08B98DAD" w:rsidR="00D34C77" w:rsidRPr="00246803" w:rsidRDefault="00FD7F25" w:rsidP="00CB5C8F">
            <w:pPr>
              <w:rPr>
                <w:rFonts w:eastAsiaTheme="minorEastAsia"/>
                <w:szCs w:val="26"/>
                <w:lang w:val="vi-VN"/>
              </w:rPr>
            </w:pPr>
            <w:r>
              <w:rPr>
                <w:rFonts w:eastAsiaTheme="minorEastAsia"/>
                <w:szCs w:val="26"/>
                <w:lang w:val="vi-VN"/>
              </w:rPr>
              <w:t xml:space="preserve">Ngoại suy trạng thái </w:t>
            </w:r>
            <w:r w:rsidR="00246803">
              <w:rPr>
                <w:rFonts w:eastAsiaTheme="minorEastAsia"/>
                <w:szCs w:val="26"/>
                <w:lang w:val="vi-VN"/>
              </w:rPr>
              <w:t>(</w:t>
            </w:r>
            <w:r w:rsidR="00246803" w:rsidRPr="00246803">
              <w:rPr>
                <w:rFonts w:eastAsiaTheme="minorEastAsia"/>
                <w:szCs w:val="26"/>
                <w:lang w:val="vi-VN"/>
              </w:rPr>
              <w:t>State Ext</w:t>
            </w:r>
            <w:r w:rsidR="00246803">
              <w:rPr>
                <w:rFonts w:eastAsiaTheme="minorEastAsia"/>
                <w:szCs w:val="26"/>
                <w:lang w:val="vi-VN"/>
              </w:rPr>
              <w:t xml:space="preserve">rapolation) </w:t>
            </w:r>
          </w:p>
        </w:tc>
        <w:tc>
          <w:tcPr>
            <w:tcW w:w="3660" w:type="dxa"/>
          </w:tcPr>
          <w:p w14:paraId="43232A8F" w14:textId="26CB7C34" w:rsidR="00D34C77" w:rsidRPr="00D34C77" w:rsidRDefault="00000000" w:rsidP="00CB5C8F">
            <w:pPr>
              <w:rPr>
                <w:rFonts w:eastAsiaTheme="minorEastAsia"/>
                <w:sz w:val="24"/>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n+1,n</m:t>
                    </m:r>
                  </m:sub>
                </m:sSub>
                <m:r>
                  <w:rPr>
                    <w:rFonts w:ascii="Cambria Math" w:hAnsi="Cambria Math"/>
                    <w:lang w:val="vi-VN"/>
                  </w:rPr>
                  <m:t>=</m:t>
                </m:r>
                <m:r>
                  <m:rPr>
                    <m:sty m:val="bi"/>
                  </m:rPr>
                  <w:rPr>
                    <w:rFonts w:ascii="Cambria Math" w:hAnsi="Cambria Math"/>
                    <w:lang w:val="vi-VN"/>
                  </w:rPr>
                  <m:t>F</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m:t>
                    </m:r>
                  </m:sub>
                </m:sSub>
                <m:r>
                  <w:rPr>
                    <w:rFonts w:ascii="Cambria Math" w:hAnsi="Cambria Math"/>
                    <w:lang w:val="vi-VN"/>
                  </w:rPr>
                  <m:t>+</m:t>
                </m:r>
                <m:r>
                  <m:rPr>
                    <m:sty m:val="bi"/>
                  </m:rPr>
                  <w:rPr>
                    <w:rFonts w:ascii="Cambria Math" w:hAnsi="Cambria Math"/>
                    <w:lang w:val="vi-VN"/>
                  </w:rPr>
                  <m:t>G</m:t>
                </m:r>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m:oMathPara>
          </w:p>
        </w:tc>
      </w:tr>
      <w:tr w:rsidR="00D34C77" w14:paraId="5AEB82FA" w14:textId="77777777" w:rsidTr="00EA630E">
        <w:trPr>
          <w:trHeight w:val="1230"/>
          <w:jc w:val="center"/>
        </w:trPr>
        <w:tc>
          <w:tcPr>
            <w:tcW w:w="3659" w:type="dxa"/>
          </w:tcPr>
          <w:p w14:paraId="0D799692" w14:textId="32470E23" w:rsidR="00D34C77" w:rsidRPr="00246803" w:rsidRDefault="00FD7F25" w:rsidP="00CB5C8F">
            <w:pPr>
              <w:rPr>
                <w:rFonts w:eastAsiaTheme="minorEastAsia"/>
                <w:szCs w:val="26"/>
                <w:lang w:val="vi-VN"/>
              </w:rPr>
            </w:pPr>
            <w:r>
              <w:rPr>
                <w:rFonts w:eastAsiaTheme="minorEastAsia"/>
                <w:szCs w:val="26"/>
                <w:lang w:val="vi-VN"/>
              </w:rPr>
              <w:t xml:space="preserve">Ngoại suy hiệp phương sai </w:t>
            </w:r>
            <w:r w:rsidR="00246803">
              <w:rPr>
                <w:rFonts w:eastAsiaTheme="minorEastAsia"/>
                <w:szCs w:val="26"/>
                <w:lang w:val="vi-VN"/>
              </w:rPr>
              <w:t>(</w:t>
            </w:r>
            <w:r w:rsidR="00246803" w:rsidRPr="00246803">
              <w:rPr>
                <w:rFonts w:eastAsiaTheme="minorEastAsia"/>
                <w:szCs w:val="26"/>
                <w:lang w:val="vi-VN"/>
              </w:rPr>
              <w:t>Covariance Ext</w:t>
            </w:r>
            <w:r w:rsidR="00246803">
              <w:rPr>
                <w:rFonts w:eastAsiaTheme="minorEastAsia"/>
                <w:szCs w:val="26"/>
                <w:lang w:val="vi-VN"/>
              </w:rPr>
              <w:t xml:space="preserve">rapolation) </w:t>
            </w:r>
          </w:p>
        </w:tc>
        <w:tc>
          <w:tcPr>
            <w:tcW w:w="3660" w:type="dxa"/>
          </w:tcPr>
          <w:p w14:paraId="0C9212E5" w14:textId="5418E805" w:rsidR="00D34C77" w:rsidRPr="00D34C77" w:rsidRDefault="00000000" w:rsidP="00CB5C8F">
            <w:pPr>
              <w:rPr>
                <w:rFonts w:eastAsiaTheme="minorEastAsia"/>
                <w:b/>
                <w:bCs/>
                <w:sz w:val="24"/>
                <w:lang w:val="vi-VN"/>
              </w:rPr>
            </w:pPr>
            <m:oMathPara>
              <m:oMath>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n+1,n</m:t>
                    </m:r>
                  </m:sub>
                </m:sSub>
                <m:r>
                  <w:rPr>
                    <w:rFonts w:ascii="Cambria Math" w:hAnsi="Cambria Math"/>
                    <w:lang w:val="vi-VN"/>
                  </w:rPr>
                  <m:t>=</m:t>
                </m:r>
                <m:r>
                  <m:rPr>
                    <m:sty m:val="bi"/>
                  </m:rPr>
                  <w:rPr>
                    <w:rFonts w:ascii="Cambria Math" w:hAnsi="Cambria Math"/>
                    <w:lang w:val="vi-VN"/>
                  </w:rPr>
                  <m:t>F</m:t>
                </m:r>
                <m:sSub>
                  <m:sSubPr>
                    <m:ctrlPr>
                      <w:rPr>
                        <w:rFonts w:ascii="Cambria Math" w:hAnsi="Cambria Math"/>
                        <w:b/>
                        <w:bCs/>
                        <w:i/>
                        <w:sz w:val="24"/>
                        <w:lang w:val="vi-VN"/>
                      </w:rPr>
                    </m:ctrlPr>
                  </m:sSubPr>
                  <m:e>
                    <m:r>
                      <m:rPr>
                        <m:sty m:val="bi"/>
                      </m:rPr>
                      <w:rPr>
                        <w:rFonts w:ascii="Cambria Math" w:hAnsi="Cambria Math"/>
                        <w:lang w:val="vi-VN"/>
                      </w:rPr>
                      <m:t>P</m:t>
                    </m:r>
                  </m:e>
                  <m:sub>
                    <m:r>
                      <w:rPr>
                        <w:rFonts w:ascii="Cambria Math" w:hAnsi="Cambria Math"/>
                        <w:lang w:val="vi-VN"/>
                      </w:rPr>
                      <m:t>n,n</m:t>
                    </m:r>
                  </m:sub>
                </m:sSub>
                <m:sSup>
                  <m:sSupPr>
                    <m:ctrlPr>
                      <w:rPr>
                        <w:rFonts w:ascii="Cambria Math" w:hAnsi="Cambria Math"/>
                        <w:i/>
                        <w:sz w:val="24"/>
                        <w:lang w:val="vi-VN"/>
                      </w:rPr>
                    </m:ctrlPr>
                  </m:sSupPr>
                  <m:e>
                    <m:r>
                      <m:rPr>
                        <m:sty m:val="bi"/>
                      </m:rPr>
                      <w:rPr>
                        <w:rFonts w:ascii="Cambria Math" w:hAnsi="Cambria Math"/>
                        <w:lang w:val="vi-VN"/>
                      </w:rPr>
                      <m:t>F</m:t>
                    </m:r>
                  </m:e>
                  <m:sup>
                    <m:r>
                      <w:rPr>
                        <w:rFonts w:ascii="Cambria Math" w:hAnsi="Cambria Math"/>
                        <w:lang w:val="vi-VN"/>
                      </w:rPr>
                      <m:t>T</m:t>
                    </m:r>
                  </m:sup>
                </m:sSup>
                <m:r>
                  <w:rPr>
                    <w:rFonts w:ascii="Cambria Math" w:hAnsi="Cambria Math"/>
                    <w:lang w:val="vi-VN"/>
                  </w:rPr>
                  <m:t>+</m:t>
                </m:r>
                <m:r>
                  <m:rPr>
                    <m:sty m:val="bi"/>
                  </m:rPr>
                  <w:rPr>
                    <w:rFonts w:ascii="Cambria Math" w:hAnsi="Cambria Math"/>
                    <w:lang w:val="vi-VN"/>
                  </w:rPr>
                  <m:t>Q</m:t>
                </m:r>
              </m:oMath>
            </m:oMathPara>
          </w:p>
        </w:tc>
      </w:tr>
    </w:tbl>
    <w:p w14:paraId="5FF954BA" w14:textId="4CBF5B97" w:rsidR="00845542" w:rsidRDefault="00553C1D" w:rsidP="00E020C9">
      <w:pPr>
        <w:rPr>
          <w:b/>
          <w:bCs/>
          <w:i/>
          <w:iCs/>
          <w:lang w:val="vi-VN"/>
        </w:rPr>
      </w:pPr>
      <w:r w:rsidRPr="00C200C0">
        <w:rPr>
          <w:b/>
          <w:bCs/>
          <w:i/>
          <w:iCs/>
          <w:lang w:val="vi-VN"/>
        </w:rPr>
        <w:t xml:space="preserve">Công thức ngoại suy trạng thái: </w:t>
      </w:r>
    </w:p>
    <w:p w14:paraId="2C422C38" w14:textId="01A722E2" w:rsidR="00FC13CE" w:rsidRPr="00FC13CE" w:rsidRDefault="00000000" w:rsidP="00E020C9">
      <w:pPr>
        <w:rPr>
          <w:rFonts w:eastAsiaTheme="minorEastAsia"/>
          <w:i/>
          <w:sz w:val="24"/>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n+1,n</m:t>
              </m:r>
            </m:sub>
          </m:sSub>
          <m:r>
            <w:rPr>
              <w:rFonts w:ascii="Cambria Math" w:hAnsi="Cambria Math"/>
              <w:lang w:val="vi-VN"/>
            </w:rPr>
            <m:t>=</m:t>
          </m:r>
          <m:r>
            <m:rPr>
              <m:sty m:val="bi"/>
            </m:rPr>
            <w:rPr>
              <w:rFonts w:ascii="Cambria Math" w:hAnsi="Cambria Math"/>
              <w:lang w:val="vi-VN"/>
            </w:rPr>
            <m:t>F</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m:t>
              </m:r>
            </m:sub>
          </m:sSub>
          <m:r>
            <w:rPr>
              <w:rFonts w:ascii="Cambria Math" w:hAnsi="Cambria Math"/>
              <w:lang w:val="vi-VN"/>
            </w:rPr>
            <m:t>+</m:t>
          </m:r>
          <m:r>
            <m:rPr>
              <m:sty m:val="bi"/>
            </m:rPr>
            <w:rPr>
              <w:rFonts w:ascii="Cambria Math" w:hAnsi="Cambria Math"/>
              <w:lang w:val="vi-VN"/>
            </w:rPr>
            <m:t>G</m:t>
          </m:r>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m:oMathPara>
    </w:p>
    <w:tbl>
      <w:tblPr>
        <w:tblStyle w:val="TableGrid"/>
        <w:tblW w:w="0" w:type="auto"/>
        <w:jc w:val="center"/>
        <w:tblLook w:val="04A0" w:firstRow="1" w:lastRow="0" w:firstColumn="1" w:lastColumn="0" w:noHBand="0" w:noVBand="1"/>
      </w:tblPr>
      <w:tblGrid>
        <w:gridCol w:w="1309"/>
        <w:gridCol w:w="3996"/>
        <w:gridCol w:w="2714"/>
      </w:tblGrid>
      <w:tr w:rsidR="00FC13CE" w14:paraId="5FCE862F" w14:textId="77777777" w:rsidTr="005A78C3">
        <w:trPr>
          <w:jc w:val="center"/>
        </w:trPr>
        <w:tc>
          <w:tcPr>
            <w:tcW w:w="1309" w:type="dxa"/>
          </w:tcPr>
          <w:p w14:paraId="73F2C989" w14:textId="77777777" w:rsidR="00FC13CE" w:rsidRDefault="00FC13CE" w:rsidP="005A78C3">
            <w:pPr>
              <w:jc w:val="center"/>
              <w:rPr>
                <w:szCs w:val="26"/>
                <w:lang w:val="vi-VN"/>
              </w:rPr>
            </w:pPr>
            <w:r>
              <w:rPr>
                <w:szCs w:val="26"/>
                <w:lang w:val="vi-VN"/>
              </w:rPr>
              <w:t>Kí hiệu</w:t>
            </w:r>
          </w:p>
        </w:tc>
        <w:tc>
          <w:tcPr>
            <w:tcW w:w="3996" w:type="dxa"/>
          </w:tcPr>
          <w:p w14:paraId="442A8F12" w14:textId="77777777" w:rsidR="00FC13CE" w:rsidRDefault="00FC13CE" w:rsidP="005A78C3">
            <w:pPr>
              <w:jc w:val="center"/>
              <w:rPr>
                <w:szCs w:val="26"/>
                <w:lang w:val="vi-VN"/>
              </w:rPr>
            </w:pPr>
            <w:r>
              <w:rPr>
                <w:szCs w:val="26"/>
                <w:lang w:val="vi-VN"/>
              </w:rPr>
              <w:t>Tên</w:t>
            </w:r>
          </w:p>
        </w:tc>
        <w:tc>
          <w:tcPr>
            <w:tcW w:w="2714" w:type="dxa"/>
          </w:tcPr>
          <w:p w14:paraId="2FBF7A96" w14:textId="77777777" w:rsidR="00FC13CE" w:rsidRDefault="00FC13CE" w:rsidP="005A78C3">
            <w:pPr>
              <w:jc w:val="center"/>
              <w:rPr>
                <w:szCs w:val="26"/>
                <w:lang w:val="vi-VN"/>
              </w:rPr>
            </w:pPr>
            <w:r>
              <w:rPr>
                <w:szCs w:val="26"/>
                <w:lang w:val="vi-VN"/>
              </w:rPr>
              <w:t>Kích thước(hàng x cột)</w:t>
            </w:r>
          </w:p>
        </w:tc>
      </w:tr>
      <w:tr w:rsidR="00FC13CE" w14:paraId="4E8D63CB" w14:textId="77777777" w:rsidTr="005A78C3">
        <w:trPr>
          <w:jc w:val="center"/>
        </w:trPr>
        <w:tc>
          <w:tcPr>
            <w:tcW w:w="1309" w:type="dxa"/>
          </w:tcPr>
          <w:p w14:paraId="10FEB409" w14:textId="77777777" w:rsidR="00FC13CE" w:rsidRPr="00551C6E" w:rsidRDefault="00000000" w:rsidP="005A78C3">
            <w:pPr>
              <w:rPr>
                <w:b/>
                <w:bCs/>
                <w:szCs w:val="26"/>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n+1,n</m:t>
                    </m:r>
                  </m:sub>
                </m:sSub>
              </m:oMath>
            </m:oMathPara>
          </w:p>
        </w:tc>
        <w:tc>
          <w:tcPr>
            <w:tcW w:w="3996" w:type="dxa"/>
          </w:tcPr>
          <w:p w14:paraId="164D7385" w14:textId="77777777" w:rsidR="00FC13CE" w:rsidRDefault="00FC13CE" w:rsidP="005A78C3">
            <w:pPr>
              <w:rPr>
                <w:szCs w:val="26"/>
                <w:lang w:val="vi-VN"/>
              </w:rPr>
            </w:pPr>
            <w:r>
              <w:rPr>
                <w:szCs w:val="26"/>
                <w:lang w:val="vi-VN"/>
              </w:rPr>
              <w:t>Vecto trạng thái dự đoán</w:t>
            </w:r>
          </w:p>
        </w:tc>
        <w:tc>
          <w:tcPr>
            <w:tcW w:w="2714" w:type="dxa"/>
          </w:tcPr>
          <w:p w14:paraId="34557C46" w14:textId="77777777" w:rsidR="00FC13CE" w:rsidRDefault="00000000" w:rsidP="005A78C3">
            <w:pPr>
              <w:rPr>
                <w:szCs w:val="26"/>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1</m:t>
                </m:r>
              </m:oMath>
            </m:oMathPara>
          </w:p>
        </w:tc>
      </w:tr>
      <w:tr w:rsidR="00FC13CE" w14:paraId="5639009D" w14:textId="77777777" w:rsidTr="005A78C3">
        <w:trPr>
          <w:jc w:val="center"/>
        </w:trPr>
        <w:tc>
          <w:tcPr>
            <w:tcW w:w="1309" w:type="dxa"/>
          </w:tcPr>
          <w:p w14:paraId="213A3ED6" w14:textId="77777777" w:rsidR="00FC13CE" w:rsidRDefault="00000000" w:rsidP="005A78C3">
            <w:pPr>
              <w:rPr>
                <w:rFonts w:eastAsia="Calibri"/>
                <w:sz w:val="24"/>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m:t>
                    </m:r>
                  </m:sub>
                </m:sSub>
              </m:oMath>
            </m:oMathPara>
          </w:p>
        </w:tc>
        <w:tc>
          <w:tcPr>
            <w:tcW w:w="3996" w:type="dxa"/>
          </w:tcPr>
          <w:p w14:paraId="52895449" w14:textId="77777777" w:rsidR="00FC13CE" w:rsidRDefault="00FC13CE" w:rsidP="005A78C3">
            <w:pPr>
              <w:rPr>
                <w:szCs w:val="26"/>
                <w:lang w:val="vi-VN"/>
              </w:rPr>
            </w:pPr>
            <w:r>
              <w:rPr>
                <w:szCs w:val="26"/>
                <w:lang w:val="vi-VN"/>
              </w:rPr>
              <w:t>Vecto trạng thái hiện tại</w:t>
            </w:r>
          </w:p>
        </w:tc>
        <w:tc>
          <w:tcPr>
            <w:tcW w:w="2714" w:type="dxa"/>
          </w:tcPr>
          <w:p w14:paraId="7973455D" w14:textId="77777777" w:rsidR="00FC13CE" w:rsidRDefault="00000000" w:rsidP="005A78C3">
            <w:pPr>
              <w:rPr>
                <w:rFonts w:eastAsia="Calibri"/>
                <w:sz w:val="24"/>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1</m:t>
                </m:r>
              </m:oMath>
            </m:oMathPara>
          </w:p>
        </w:tc>
      </w:tr>
      <w:tr w:rsidR="00FC13CE" w14:paraId="2FD853CF" w14:textId="77777777" w:rsidTr="005A78C3">
        <w:trPr>
          <w:jc w:val="center"/>
        </w:trPr>
        <w:tc>
          <w:tcPr>
            <w:tcW w:w="1309" w:type="dxa"/>
          </w:tcPr>
          <w:p w14:paraId="63D95C60" w14:textId="77777777" w:rsidR="00FC13CE" w:rsidRDefault="00000000" w:rsidP="005A78C3">
            <w:pPr>
              <w:rPr>
                <w:szCs w:val="26"/>
                <w:lang w:val="vi-VN"/>
              </w:rPr>
            </w:pPr>
            <m:oMathPara>
              <m:oMath>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oMath>
            </m:oMathPara>
          </w:p>
        </w:tc>
        <w:tc>
          <w:tcPr>
            <w:tcW w:w="3996" w:type="dxa"/>
          </w:tcPr>
          <w:p w14:paraId="24B9CACF" w14:textId="77777777" w:rsidR="00FC13CE" w:rsidRDefault="00FC13CE" w:rsidP="005A78C3">
            <w:pPr>
              <w:rPr>
                <w:szCs w:val="26"/>
                <w:lang w:val="vi-VN"/>
              </w:rPr>
            </w:pPr>
            <w:r>
              <w:rPr>
                <w:szCs w:val="26"/>
                <w:lang w:val="vi-VN"/>
              </w:rPr>
              <w:t>Vecto đầu vào điều khiển</w:t>
            </w:r>
          </w:p>
        </w:tc>
        <w:tc>
          <w:tcPr>
            <w:tcW w:w="2714" w:type="dxa"/>
          </w:tcPr>
          <w:p w14:paraId="06A62B50" w14:textId="77777777" w:rsidR="00FC13CE" w:rsidRDefault="00000000" w:rsidP="005A78C3">
            <w:pPr>
              <w:rPr>
                <w:szCs w:val="26"/>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u</m:t>
                    </m:r>
                  </m:sub>
                </m:sSub>
                <m:r>
                  <w:rPr>
                    <w:rFonts w:ascii="Cambria Math" w:hAnsi="Cambria Math"/>
                    <w:sz w:val="24"/>
                    <w:lang w:val="vi-VN"/>
                  </w:rPr>
                  <m:t xml:space="preserve"> × 1</m:t>
                </m:r>
              </m:oMath>
            </m:oMathPara>
          </w:p>
        </w:tc>
      </w:tr>
      <w:tr w:rsidR="00FC13CE" w14:paraId="57FDB865" w14:textId="77777777" w:rsidTr="005A78C3">
        <w:trPr>
          <w:jc w:val="center"/>
        </w:trPr>
        <w:tc>
          <w:tcPr>
            <w:tcW w:w="1309" w:type="dxa"/>
          </w:tcPr>
          <w:p w14:paraId="19140B70" w14:textId="77777777" w:rsidR="00FC13CE" w:rsidRDefault="00FC13CE" w:rsidP="005A78C3">
            <w:pPr>
              <w:rPr>
                <w:szCs w:val="26"/>
                <w:lang w:val="vi-VN"/>
              </w:rPr>
            </w:pPr>
            <m:oMathPara>
              <m:oMath>
                <m:r>
                  <m:rPr>
                    <m:sty m:val="bi"/>
                  </m:rPr>
                  <w:rPr>
                    <w:rFonts w:ascii="Cambria Math" w:hAnsi="Cambria Math"/>
                    <w:szCs w:val="26"/>
                    <w:lang w:val="vi-VN"/>
                  </w:rPr>
                  <m:t>F</m:t>
                </m:r>
              </m:oMath>
            </m:oMathPara>
          </w:p>
        </w:tc>
        <w:tc>
          <w:tcPr>
            <w:tcW w:w="3996" w:type="dxa"/>
          </w:tcPr>
          <w:p w14:paraId="310775FF" w14:textId="77777777" w:rsidR="00FC13CE" w:rsidRDefault="00FC13CE" w:rsidP="005A78C3">
            <w:pPr>
              <w:rPr>
                <w:szCs w:val="26"/>
                <w:lang w:val="vi-VN"/>
              </w:rPr>
            </w:pPr>
            <w:r>
              <w:rPr>
                <w:szCs w:val="26"/>
                <w:lang w:val="vi-VN"/>
              </w:rPr>
              <w:t>Ma trận chuyển trạng thái</w:t>
            </w:r>
          </w:p>
        </w:tc>
        <w:tc>
          <w:tcPr>
            <w:tcW w:w="2714" w:type="dxa"/>
          </w:tcPr>
          <w:p w14:paraId="064674DB" w14:textId="77777777" w:rsidR="00FC13CE" w:rsidRDefault="00000000" w:rsidP="005A78C3">
            <w:pPr>
              <w:jc w:val="center"/>
              <w:rPr>
                <w:szCs w:val="26"/>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C13CE" w14:paraId="51DA64B0" w14:textId="77777777" w:rsidTr="005A78C3">
        <w:trPr>
          <w:jc w:val="center"/>
        </w:trPr>
        <w:tc>
          <w:tcPr>
            <w:tcW w:w="1309" w:type="dxa"/>
          </w:tcPr>
          <w:p w14:paraId="3B97D56E" w14:textId="77777777" w:rsidR="00FC13CE" w:rsidRDefault="00FC13CE" w:rsidP="005A78C3">
            <w:pPr>
              <w:rPr>
                <w:szCs w:val="26"/>
                <w:lang w:val="vi-VN"/>
              </w:rPr>
            </w:pPr>
            <m:oMathPara>
              <m:oMath>
                <m:r>
                  <m:rPr>
                    <m:sty m:val="bi"/>
                  </m:rPr>
                  <w:rPr>
                    <w:rFonts w:ascii="Cambria Math" w:hAnsi="Cambria Math"/>
                    <w:szCs w:val="26"/>
                    <w:lang w:val="vi-VN"/>
                  </w:rPr>
                  <m:t>G</m:t>
                </m:r>
              </m:oMath>
            </m:oMathPara>
          </w:p>
        </w:tc>
        <w:tc>
          <w:tcPr>
            <w:tcW w:w="3996" w:type="dxa"/>
          </w:tcPr>
          <w:p w14:paraId="4AE3B587" w14:textId="77777777" w:rsidR="00FC13CE" w:rsidRDefault="00FC13CE" w:rsidP="005A78C3">
            <w:pPr>
              <w:rPr>
                <w:szCs w:val="26"/>
                <w:lang w:val="vi-VN"/>
              </w:rPr>
            </w:pPr>
            <w:r>
              <w:rPr>
                <w:szCs w:val="26"/>
                <w:lang w:val="vi-VN"/>
              </w:rPr>
              <w:t xml:space="preserve">Ma trận điều khiển </w:t>
            </w:r>
          </w:p>
        </w:tc>
        <w:tc>
          <w:tcPr>
            <w:tcW w:w="2714" w:type="dxa"/>
          </w:tcPr>
          <w:p w14:paraId="1CB7CA58" w14:textId="77777777" w:rsidR="00FC13CE" w:rsidRDefault="00000000" w:rsidP="005A78C3">
            <w:pPr>
              <w:jc w:val="center"/>
              <w:rPr>
                <w:szCs w:val="26"/>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u</m:t>
                    </m:r>
                  </m:sub>
                </m:sSub>
              </m:oMath>
            </m:oMathPara>
          </w:p>
        </w:tc>
      </w:tr>
    </w:tbl>
    <w:p w14:paraId="1AC0DD34" w14:textId="1B74C49B" w:rsidR="00FC13CE" w:rsidRDefault="00FC13CE" w:rsidP="00E020C9">
      <w:pPr>
        <w:rPr>
          <w:b/>
          <w:bCs/>
          <w:i/>
          <w:iCs/>
          <w:lang w:val="vi-VN"/>
        </w:rPr>
      </w:pPr>
    </w:p>
    <w:p w14:paraId="77C7BFA2" w14:textId="3DEB9815" w:rsidR="007C260A" w:rsidRDefault="00A3528A" w:rsidP="007C260A">
      <w:pPr>
        <w:rPr>
          <w:rFonts w:eastAsiaTheme="minorEastAsia"/>
          <w:lang w:val="vi-VN"/>
        </w:rPr>
      </w:pPr>
      <w:r>
        <w:rPr>
          <w:lang w:val="vi-VN"/>
        </w:rPr>
        <w:t>P</w:t>
      </w:r>
      <w:r w:rsidR="001C12EE">
        <w:rPr>
          <w:lang w:val="vi-VN"/>
        </w:rPr>
        <w:t xml:space="preserve">hương trình </w:t>
      </w:r>
      <w:r>
        <w:rPr>
          <w:lang w:val="vi-VN"/>
        </w:rPr>
        <w:t xml:space="preserve">trên </w:t>
      </w:r>
      <w:r w:rsidR="00B40A87">
        <w:rPr>
          <w:lang w:val="vi-VN"/>
        </w:rPr>
        <w:t xml:space="preserve">trên là phương trình </w:t>
      </w:r>
      <w:r w:rsidR="001C12EE">
        <w:rPr>
          <w:lang w:val="vi-VN"/>
        </w:rPr>
        <w:t xml:space="preserve">chuyển </w:t>
      </w:r>
      <w:r w:rsidR="007C260A">
        <w:rPr>
          <w:lang w:val="vi-VN"/>
        </w:rPr>
        <w:t xml:space="preserve">động cơ </w:t>
      </w:r>
      <w:r w:rsidR="006A4F63">
        <w:rPr>
          <w:lang w:val="vi-VN"/>
        </w:rPr>
        <w:t xml:space="preserve">học, </w:t>
      </w:r>
      <w:r w:rsidR="007C260A">
        <w:rPr>
          <w:lang w:val="vi-VN"/>
        </w:rPr>
        <w:t>ta có</w:t>
      </w:r>
      <w:r w:rsidR="007C260A">
        <w:rPr>
          <w:rFonts w:eastAsiaTheme="minorEastAsia"/>
          <w:lang w:val="vi-VN"/>
        </w:rPr>
        <w:t xml:space="preserve"> tương đương với hệ phương trình sau</w:t>
      </w:r>
      <w:r w:rsidR="00B40A87">
        <w:rPr>
          <w:rFonts w:eastAsiaTheme="minorEastAsia"/>
          <w:lang w:val="vi-VN"/>
        </w:rPr>
        <w:t xml:space="preserve"> với bài toán cụ thể.</w:t>
      </w:r>
    </w:p>
    <w:p w14:paraId="450FA1E3" w14:textId="77777777" w:rsidR="007C260A" w:rsidRPr="004634FA" w:rsidRDefault="00000000" w:rsidP="007C260A">
      <w:pPr>
        <w:jc w:val="left"/>
        <w:rPr>
          <w:rFonts w:eastAsiaTheme="minorEastAsia"/>
          <w:lang w:val="vi-VN"/>
        </w:rPr>
      </w:pPr>
      <m:oMathPara>
        <m:oMath>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 </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n</m:t>
                        </m:r>
                      </m:sub>
                    </m:sSub>
                    <m:r>
                      <m:rPr>
                        <m:sty m:val="p"/>
                      </m:rPr>
                      <w:rPr>
                        <w:rFonts w:ascii="Cambria Math" w:hAnsi="Cambria Math"/>
                        <w:lang w:val="vi-VN"/>
                      </w:rPr>
                      <m:t>∆t</m:t>
                    </m:r>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 </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y</m:t>
                            </m:r>
                          </m:e>
                        </m:acc>
                      </m:e>
                      <m:sub>
                        <m:r>
                          <w:rPr>
                            <w:rFonts w:ascii="Cambria Math" w:hAnsi="Cambria Math"/>
                            <w:lang w:val="vi-VN"/>
                          </w:rPr>
                          <m:t>n</m:t>
                        </m:r>
                      </m:sub>
                    </m:sSub>
                    <m:r>
                      <m:rPr>
                        <m:sty m:val="p"/>
                      </m:rPr>
                      <w:rPr>
                        <w:rFonts w:ascii="Cambria Math" w:hAnsi="Cambria Math"/>
                        <w:lang w:val="vi-VN"/>
                      </w:rPr>
                      <m:t>∆t</m:t>
                    </m:r>
                    <m:r>
                      <w:rPr>
                        <w:rFonts w:ascii="Cambria Math" w:hAnsi="Cambria Math"/>
                        <w:lang w:val="vi-VN"/>
                      </w:rPr>
                      <m:t xml:space="preserve"> </m:t>
                    </m:r>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n+1</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 </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z</m:t>
                            </m:r>
                          </m:e>
                        </m:acc>
                      </m:e>
                      <m:sub>
                        <m:r>
                          <w:rPr>
                            <w:rFonts w:ascii="Cambria Math" w:hAnsi="Cambria Math"/>
                            <w:lang w:val="vi-VN"/>
                          </w:rPr>
                          <m:t>n</m:t>
                        </m:r>
                      </m:sub>
                    </m:sSub>
                    <m:r>
                      <m:rPr>
                        <m:sty m:val="p"/>
                      </m:rPr>
                      <w:rPr>
                        <w:rFonts w:ascii="Cambria Math" w:hAnsi="Cambria Math"/>
                        <w:lang w:val="vi-VN"/>
                      </w:rPr>
                      <m:t>∆t</m:t>
                    </m:r>
                  </m:e>
                </m:mr>
              </m:m>
            </m:e>
          </m:d>
        </m:oMath>
      </m:oMathPara>
    </w:p>
    <w:p w14:paraId="4959C2F2" w14:textId="77777777" w:rsidR="00A14715" w:rsidRPr="00A14715" w:rsidRDefault="00A14715" w:rsidP="00BF56BF">
      <w:pPr>
        <w:jc w:val="left"/>
        <w:rPr>
          <w:rFonts w:eastAsiaTheme="minorEastAsia"/>
          <w:lang w:val="vi-VN"/>
        </w:rPr>
      </w:pPr>
      <m:oMathPara>
        <m:oMath>
          <m:r>
            <w:rPr>
              <w:rFonts w:ascii="Cambria Math" w:hAnsi="Cambria Math"/>
              <w:lang w:val="vi-VN"/>
            </w:rPr>
            <m:t>⇒</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n+1</m:t>
                        </m:r>
                      </m:sub>
                    </m:sSub>
                  </m:e>
                </m:mr>
              </m:m>
            </m:e>
          </m:d>
          <m:r>
            <w:rPr>
              <w:rFonts w:ascii="Cambria Math" w:hAnsi="Cambria Math"/>
              <w:lang w:val="vi-VN"/>
            </w:rPr>
            <m:t xml:space="preserve">=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1</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1</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1</m:t>
                    </m:r>
                  </m:e>
                </m:mr>
              </m:m>
            </m:e>
          </m:d>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m:t>
                        </m:r>
                      </m:sub>
                    </m:sSub>
                  </m:e>
                </m:mr>
              </m:m>
            </m:e>
          </m:d>
          <m:r>
            <w:rPr>
              <w:rFonts w:ascii="Cambria Math" w:hAnsi="Cambria Math"/>
              <w:lang w:val="vi-VN"/>
            </w:rPr>
            <m:t>+</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∆t</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∆t</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∆t</m:t>
                    </m:r>
                  </m:e>
                </m:mr>
              </m:m>
            </m:e>
          </m:d>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y</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z</m:t>
                            </m:r>
                          </m:e>
                        </m:acc>
                      </m:e>
                      <m:sub>
                        <m:r>
                          <w:rPr>
                            <w:rFonts w:ascii="Cambria Math" w:hAnsi="Cambria Math"/>
                            <w:lang w:val="vi-VN"/>
                          </w:rPr>
                          <m:t>n</m:t>
                        </m:r>
                      </m:sub>
                    </m:sSub>
                  </m:e>
                </m:mr>
              </m:m>
            </m:e>
          </m:d>
        </m:oMath>
      </m:oMathPara>
    </w:p>
    <w:p w14:paraId="44D44D91" w14:textId="77777777" w:rsidR="00A14715" w:rsidRDefault="00A14715" w:rsidP="00A14715">
      <w:pPr>
        <w:jc w:val="left"/>
        <w:rPr>
          <w:rFonts w:eastAsiaTheme="minorEastAsia"/>
          <w:lang w:val="vi-VN"/>
        </w:rPr>
      </w:pPr>
      <w:r>
        <w:rPr>
          <w:rFonts w:eastAsiaTheme="minorEastAsia"/>
          <w:lang w:val="vi-VN"/>
        </w:rPr>
        <w:t>Vậy ta gán cho các kí hiệu sau:</w:t>
      </w:r>
    </w:p>
    <w:p w14:paraId="11E7A7A1" w14:textId="3A901722" w:rsidR="00A14715" w:rsidRDefault="00A14715" w:rsidP="00A14715">
      <w:pPr>
        <w:jc w:val="left"/>
        <w:rPr>
          <w:rFonts w:eastAsiaTheme="minorEastAsia"/>
          <w:b/>
          <w:bCs/>
          <w:lang w:val="vi-VN"/>
        </w:rPr>
      </w:pPr>
      <w:r>
        <w:rPr>
          <w:rFonts w:eastAsiaTheme="minorEastAsia"/>
          <w:lang w:val="vi-VN"/>
        </w:rPr>
        <w:t xml:space="preserve">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n+1,n</m:t>
            </m:r>
          </m:sub>
        </m:sSub>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n+1</m:t>
                      </m:r>
                    </m:sub>
                  </m:sSub>
                </m:e>
              </m:mr>
            </m:m>
          </m:e>
        </m:d>
      </m:oMath>
      <w:r>
        <w:rPr>
          <w:rFonts w:eastAsiaTheme="minorEastAsia"/>
          <w:lang w:val="vi-VN"/>
        </w:rPr>
        <w:t xml:space="preserve"> ;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n,n</m:t>
            </m:r>
          </m:sub>
        </m:sSub>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i/>
                          <w:lang w:val="vi-VN"/>
                        </w:rPr>
                      </m:ctrlPr>
                    </m:sSubPr>
                    <m:e>
                      <m:r>
                        <w:rPr>
                          <w:rFonts w:ascii="Cambria Math" w:hAnsi="Cambria Math"/>
                          <w:lang w:val="vi-VN"/>
                        </w:rPr>
                        <m:t>z</m:t>
                      </m:r>
                    </m:e>
                    <m:sub>
                      <m:r>
                        <w:rPr>
                          <w:rFonts w:ascii="Cambria Math" w:hAnsi="Cambria Math"/>
                          <w:lang w:val="vi-VN"/>
                        </w:rPr>
                        <m:t>n</m:t>
                      </m:r>
                    </m:sub>
                  </m:sSub>
                </m:e>
              </m:mr>
            </m:m>
          </m:e>
        </m:d>
      </m:oMath>
      <w:r>
        <w:rPr>
          <w:rFonts w:eastAsiaTheme="minorEastAsia"/>
          <w:lang w:val="vi-VN"/>
        </w:rPr>
        <w:t xml:space="preserve"> ; </w:t>
      </w:r>
      <m:oMath>
        <m:r>
          <m:rPr>
            <m:sty m:val="bi"/>
          </m:rPr>
          <w:rPr>
            <w:rFonts w:ascii="Cambria Math" w:hAnsi="Cambria Math"/>
            <w:lang w:val="vi-VN"/>
          </w:rPr>
          <m:t xml:space="preserve">F=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1</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1</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1</m:t>
                  </m:r>
                </m:e>
              </m:mr>
            </m:m>
          </m:e>
        </m:d>
      </m:oMath>
      <w:r>
        <w:rPr>
          <w:rFonts w:eastAsiaTheme="minorEastAsia"/>
          <w:b/>
          <w:bCs/>
          <w:lang w:val="vi-VN"/>
        </w:rPr>
        <w:t xml:space="preserve"> </w:t>
      </w:r>
    </w:p>
    <w:p w14:paraId="044F0319" w14:textId="77777777" w:rsidR="00D97018" w:rsidRDefault="00A14715" w:rsidP="00BF56BF">
      <w:pPr>
        <w:jc w:val="left"/>
        <w:rPr>
          <w:rFonts w:eastAsiaTheme="minorEastAsia"/>
          <w:lang w:val="vi-VN"/>
        </w:rPr>
      </w:pPr>
      <w:r>
        <w:rPr>
          <w:rFonts w:eastAsiaTheme="minorEastAsia"/>
          <w:b/>
          <w:bCs/>
          <w:lang w:val="vi-VN"/>
        </w:rPr>
        <w:t xml:space="preserve"> </w:t>
      </w:r>
      <m:oMath>
        <m:r>
          <m:rPr>
            <m:sty m:val="bi"/>
          </m:rPr>
          <w:rPr>
            <w:rFonts w:ascii="Cambria Math" w:hAnsi="Cambria Math"/>
            <w:lang w:val="vi-VN"/>
          </w:rPr>
          <m:t xml:space="preserve">G=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∆t</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∆t</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∆t</m:t>
                  </m:r>
                </m:e>
              </m:mr>
            </m:m>
          </m:e>
        </m:d>
      </m:oMath>
      <w:r>
        <w:rPr>
          <w:rFonts w:eastAsiaTheme="minorEastAsia"/>
          <w:b/>
          <w:bCs/>
          <w:lang w:val="vi-VN"/>
        </w:rPr>
        <w:t xml:space="preserve"> ; </w:t>
      </w:r>
      <m:oMath>
        <m:sSub>
          <m:sSubPr>
            <m:ctrlPr>
              <w:rPr>
                <w:rFonts w:ascii="Cambria Math" w:hAnsi="Cambria Math"/>
                <w:i/>
                <w:sz w:val="24"/>
                <w:lang w:val="vi-VN"/>
              </w:rPr>
            </m:ctrlPr>
          </m:sSubPr>
          <m:e>
            <m:r>
              <m:rPr>
                <m:sty m:val="bi"/>
              </m:rPr>
              <w:rPr>
                <w:rFonts w:ascii="Cambria Math" w:hAnsi="Cambria Math"/>
                <w:lang w:val="vi-VN"/>
              </w:rPr>
              <m:t>u</m:t>
            </m:r>
          </m:e>
          <m:sub>
            <m:r>
              <w:rPr>
                <w:rFonts w:ascii="Cambria Math" w:hAnsi="Cambria Math"/>
                <w:lang w:val="vi-VN"/>
              </w:rPr>
              <m:t>n</m:t>
            </m:r>
          </m:sub>
        </m:sSub>
        <m:r>
          <w:rPr>
            <w:rFonts w:ascii="Cambria Math" w:hAnsi="Cambria Math"/>
            <w:lang w:val="vi-VN"/>
          </w:rPr>
          <m:t xml:space="preserve">= </m:t>
        </m:r>
        <m:d>
          <m:dPr>
            <m:begChr m:val="["/>
            <m:endChr m:val="]"/>
            <m:ctrlPr>
              <w:rPr>
                <w:rFonts w:ascii="Cambria Math" w:hAnsi="Cambria Math"/>
                <w:i/>
                <w:lang w:val="vi-VN"/>
              </w:rPr>
            </m:ctrlPr>
          </m:dPr>
          <m:e>
            <m:m>
              <m:mPr>
                <m:mcs>
                  <m:mc>
                    <m:mcPr>
                      <m:count m:val="1"/>
                      <m:mcJc m:val="center"/>
                    </m:mcPr>
                  </m:mc>
                </m:mcs>
                <m:ctrlPr>
                  <w:rPr>
                    <w:rFonts w:ascii="Cambria Math" w:hAnsi="Cambria Math"/>
                    <w:i/>
                    <w:lang w:val="vi-VN"/>
                  </w:rPr>
                </m:ctrlPr>
              </m:mP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y</m:t>
                          </m:r>
                        </m:e>
                      </m:acc>
                    </m:e>
                    <m:sub>
                      <m:r>
                        <w:rPr>
                          <w:rFonts w:ascii="Cambria Math" w:hAnsi="Cambria Math"/>
                          <w:lang w:val="vi-VN"/>
                        </w:rPr>
                        <m:t>n</m:t>
                      </m:r>
                    </m:sub>
                  </m:sSub>
                </m:e>
              </m:mr>
              <m:mr>
                <m:e>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z</m:t>
                          </m:r>
                        </m:e>
                      </m:acc>
                    </m:e>
                    <m:sub>
                      <m:r>
                        <w:rPr>
                          <w:rFonts w:ascii="Cambria Math" w:hAnsi="Cambria Math"/>
                          <w:lang w:val="vi-VN"/>
                        </w:rPr>
                        <m:t>n</m:t>
                      </m:r>
                    </m:sub>
                  </m:sSub>
                </m:e>
              </m:mr>
            </m:m>
          </m:e>
        </m:d>
      </m:oMath>
    </w:p>
    <w:p w14:paraId="5E5B4541" w14:textId="77777777" w:rsidR="00C200C0" w:rsidRDefault="00C200C0" w:rsidP="000F7ADE">
      <w:pPr>
        <w:jc w:val="left"/>
        <w:rPr>
          <w:rFonts w:eastAsiaTheme="minorEastAsia"/>
          <w:lang w:val="vi-VN"/>
        </w:rPr>
      </w:pPr>
    </w:p>
    <w:p w14:paraId="41F21DCF" w14:textId="3495C566" w:rsidR="00C200C0" w:rsidRPr="00C200C0" w:rsidRDefault="00C200C0" w:rsidP="000F7ADE">
      <w:pPr>
        <w:jc w:val="left"/>
        <w:rPr>
          <w:rFonts w:eastAsiaTheme="minorEastAsia"/>
          <w:b/>
          <w:bCs/>
          <w:i/>
          <w:iCs/>
          <w:lang w:val="vi-VN"/>
        </w:rPr>
      </w:pPr>
      <w:r w:rsidRPr="00C200C0">
        <w:rPr>
          <w:rFonts w:eastAsiaTheme="minorEastAsia"/>
          <w:b/>
          <w:bCs/>
          <w:i/>
          <w:iCs/>
          <w:lang w:val="vi-VN"/>
        </w:rPr>
        <w:t>Công thức</w:t>
      </w:r>
      <w:r w:rsidR="002F6206">
        <w:rPr>
          <w:rFonts w:eastAsiaTheme="minorEastAsia"/>
          <w:b/>
          <w:bCs/>
          <w:i/>
          <w:iCs/>
          <w:lang w:val="vi-VN"/>
        </w:rPr>
        <w:t xml:space="preserve"> ma trận</w:t>
      </w:r>
      <w:r w:rsidRPr="00C200C0">
        <w:rPr>
          <w:rFonts w:eastAsiaTheme="minorEastAsia"/>
          <w:b/>
          <w:bCs/>
          <w:i/>
          <w:iCs/>
          <w:lang w:val="vi-VN"/>
        </w:rPr>
        <w:t xml:space="preserve"> hiệp phương sai</w:t>
      </w:r>
      <w:r w:rsidR="002F6206">
        <w:rPr>
          <w:rFonts w:eastAsiaTheme="minorEastAsia"/>
          <w:b/>
          <w:bCs/>
          <w:i/>
          <w:iCs/>
          <w:lang w:val="vi-VN"/>
        </w:rPr>
        <w:t xml:space="preserve"> dự đoán</w:t>
      </w:r>
      <w:r w:rsidRPr="00C200C0">
        <w:rPr>
          <w:rFonts w:eastAsiaTheme="minorEastAsia"/>
          <w:b/>
          <w:bCs/>
          <w:i/>
          <w:iCs/>
          <w:lang w:val="vi-VN"/>
        </w:rPr>
        <w:t>:</w:t>
      </w:r>
    </w:p>
    <w:p w14:paraId="614D3A55" w14:textId="6AC3A87E" w:rsidR="00C200C0" w:rsidRPr="00F94F2A" w:rsidRDefault="00000000" w:rsidP="000F7ADE">
      <w:pPr>
        <w:jc w:val="left"/>
        <w:rPr>
          <w:rFonts w:eastAsiaTheme="minorEastAsia"/>
          <w:b/>
          <w:lang w:val="vi-VN"/>
        </w:rPr>
      </w:pPr>
      <m:oMathPara>
        <m:oMath>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n+1,n</m:t>
              </m:r>
            </m:sub>
          </m:sSub>
          <m:r>
            <w:rPr>
              <w:rFonts w:ascii="Cambria Math" w:hAnsi="Cambria Math"/>
              <w:lang w:val="vi-VN"/>
            </w:rPr>
            <m:t>=</m:t>
          </m:r>
          <m:r>
            <m:rPr>
              <m:sty m:val="bi"/>
            </m:rPr>
            <w:rPr>
              <w:rFonts w:ascii="Cambria Math" w:hAnsi="Cambria Math"/>
              <w:lang w:val="vi-VN"/>
            </w:rPr>
            <m:t>F</m:t>
          </m:r>
          <m:sSub>
            <m:sSubPr>
              <m:ctrlPr>
                <w:rPr>
                  <w:rFonts w:ascii="Cambria Math" w:hAnsi="Cambria Math"/>
                  <w:b/>
                  <w:bCs/>
                  <w:i/>
                  <w:sz w:val="24"/>
                  <w:lang w:val="vi-VN"/>
                </w:rPr>
              </m:ctrlPr>
            </m:sSubPr>
            <m:e>
              <m:r>
                <m:rPr>
                  <m:sty m:val="bi"/>
                </m:rPr>
                <w:rPr>
                  <w:rFonts w:ascii="Cambria Math" w:hAnsi="Cambria Math"/>
                  <w:lang w:val="vi-VN"/>
                </w:rPr>
                <m:t>P</m:t>
              </m:r>
            </m:e>
            <m:sub>
              <m:r>
                <w:rPr>
                  <w:rFonts w:ascii="Cambria Math" w:hAnsi="Cambria Math"/>
                  <w:lang w:val="vi-VN"/>
                </w:rPr>
                <m:t>n,n</m:t>
              </m:r>
            </m:sub>
          </m:sSub>
          <m:sSup>
            <m:sSupPr>
              <m:ctrlPr>
                <w:rPr>
                  <w:rFonts w:ascii="Cambria Math" w:hAnsi="Cambria Math"/>
                  <w:i/>
                  <w:sz w:val="24"/>
                  <w:lang w:val="vi-VN"/>
                </w:rPr>
              </m:ctrlPr>
            </m:sSupPr>
            <m:e>
              <m:r>
                <m:rPr>
                  <m:sty m:val="bi"/>
                </m:rPr>
                <w:rPr>
                  <w:rFonts w:ascii="Cambria Math" w:hAnsi="Cambria Math"/>
                  <w:lang w:val="vi-VN"/>
                </w:rPr>
                <m:t>F</m:t>
              </m:r>
            </m:e>
            <m:sup>
              <m:r>
                <w:rPr>
                  <w:rFonts w:ascii="Cambria Math" w:hAnsi="Cambria Math"/>
                  <w:lang w:val="vi-VN"/>
                </w:rPr>
                <m:t>T</m:t>
              </m:r>
            </m:sup>
          </m:sSup>
          <m:r>
            <w:rPr>
              <w:rFonts w:ascii="Cambria Math" w:hAnsi="Cambria Math"/>
              <w:lang w:val="vi-VN"/>
            </w:rPr>
            <m:t>+</m:t>
          </m:r>
          <m:r>
            <m:rPr>
              <m:sty m:val="bi"/>
            </m:rPr>
            <w:rPr>
              <w:rFonts w:ascii="Cambria Math" w:hAnsi="Cambria Math"/>
              <w:lang w:val="vi-VN"/>
            </w:rPr>
            <m:t>Q</m:t>
          </m:r>
        </m:oMath>
      </m:oMathPara>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92"/>
        <w:gridCol w:w="3352"/>
        <w:gridCol w:w="3352"/>
      </w:tblGrid>
      <w:tr w:rsidR="00F94F2A" w14:paraId="64C999F9" w14:textId="77777777" w:rsidTr="0068487E">
        <w:trPr>
          <w:trHeight w:val="474"/>
          <w:jc w:val="center"/>
        </w:trPr>
        <w:tc>
          <w:tcPr>
            <w:tcW w:w="1392" w:type="dxa"/>
            <w:tcBorders>
              <w:top w:val="single" w:sz="8" w:space="0" w:color="000000"/>
              <w:left w:val="single" w:sz="8" w:space="0" w:color="000000"/>
              <w:bottom w:val="single" w:sz="8" w:space="0" w:color="000000"/>
              <w:right w:val="single" w:sz="8" w:space="0" w:color="000000"/>
            </w:tcBorders>
            <w:hideMark/>
          </w:tcPr>
          <w:p w14:paraId="354C01D6" w14:textId="77777777" w:rsidR="00F94F2A" w:rsidRDefault="00F94F2A" w:rsidP="00F94F2A">
            <w:pPr>
              <w:jc w:val="center"/>
            </w:pPr>
            <w:r>
              <w:rPr>
                <w:lang w:val="vi-VN"/>
              </w:rPr>
              <w:t>Kí hiệu</w:t>
            </w:r>
          </w:p>
        </w:tc>
        <w:tc>
          <w:tcPr>
            <w:tcW w:w="3352" w:type="dxa"/>
            <w:tcBorders>
              <w:top w:val="single" w:sz="8" w:space="0" w:color="000000"/>
              <w:left w:val="nil"/>
              <w:bottom w:val="single" w:sz="8" w:space="0" w:color="000000"/>
              <w:right w:val="single" w:sz="8" w:space="0" w:color="000000"/>
            </w:tcBorders>
            <w:hideMark/>
          </w:tcPr>
          <w:p w14:paraId="3FEF4D4D" w14:textId="703E46A7" w:rsidR="00F94F2A" w:rsidRDefault="00F94F2A" w:rsidP="00F94F2A">
            <w:pPr>
              <w:jc w:val="center"/>
            </w:pPr>
            <w:r>
              <w:rPr>
                <w:lang w:val="vi-VN"/>
              </w:rPr>
              <w:t>Tên</w:t>
            </w:r>
          </w:p>
        </w:tc>
        <w:tc>
          <w:tcPr>
            <w:tcW w:w="3352" w:type="dxa"/>
            <w:tcBorders>
              <w:top w:val="single" w:sz="8" w:space="0" w:color="000000"/>
              <w:left w:val="nil"/>
              <w:bottom w:val="single" w:sz="8" w:space="0" w:color="000000"/>
              <w:right w:val="single" w:sz="8" w:space="0" w:color="000000"/>
            </w:tcBorders>
            <w:hideMark/>
          </w:tcPr>
          <w:p w14:paraId="5A7565A7" w14:textId="77777777" w:rsidR="00F94F2A" w:rsidRDefault="00F94F2A" w:rsidP="00F94F2A">
            <w:pPr>
              <w:jc w:val="center"/>
            </w:pPr>
            <w:r>
              <w:rPr>
                <w:lang w:val="vi-VN"/>
              </w:rPr>
              <w:t>Kích thước(hàng x cột)</w:t>
            </w:r>
          </w:p>
        </w:tc>
      </w:tr>
      <w:tr w:rsidR="00F94F2A" w14:paraId="10AE7888" w14:textId="77777777" w:rsidTr="0068487E">
        <w:trPr>
          <w:trHeight w:val="1033"/>
          <w:jc w:val="center"/>
        </w:trPr>
        <w:tc>
          <w:tcPr>
            <w:tcW w:w="1392" w:type="dxa"/>
            <w:tcBorders>
              <w:top w:val="nil"/>
              <w:left w:val="single" w:sz="8" w:space="0" w:color="000000"/>
              <w:bottom w:val="single" w:sz="8" w:space="0" w:color="000000"/>
              <w:right w:val="single" w:sz="8" w:space="0" w:color="000000"/>
            </w:tcBorders>
            <w:hideMark/>
          </w:tcPr>
          <w:p w14:paraId="2524CB49" w14:textId="627C53EA" w:rsidR="00F94F2A" w:rsidRDefault="00000000">
            <m:oMathPara>
              <m:oMath>
                <m:sSub>
                  <m:sSubPr>
                    <m:ctrlPr>
                      <w:rPr>
                        <w:rFonts w:ascii="Cambria Math" w:hAnsi="Cambria Math"/>
                        <w:i/>
                        <w:sz w:val="24"/>
                        <w:lang w:val="vi-VN"/>
                      </w:rPr>
                    </m:ctrlPr>
                  </m:sSubPr>
                  <m:e>
                    <m:r>
                      <m:rPr>
                        <m:sty m:val="bi"/>
                      </m:rPr>
                      <w:rPr>
                        <w:rFonts w:ascii="Cambria Math" w:hAnsi="Cambria Math"/>
                        <w:lang w:val="vi-VN"/>
                      </w:rPr>
                      <m:t>P</m:t>
                    </m:r>
                  </m:e>
                  <m:sub>
                    <m:r>
                      <w:rPr>
                        <w:rFonts w:ascii="Cambria Math" w:hAnsi="Cambria Math"/>
                        <w:lang w:val="vi-VN"/>
                      </w:rPr>
                      <m:t>n+1,n</m:t>
                    </m:r>
                  </m:sub>
                </m:sSub>
              </m:oMath>
            </m:oMathPara>
          </w:p>
        </w:tc>
        <w:tc>
          <w:tcPr>
            <w:tcW w:w="3352" w:type="dxa"/>
            <w:tcBorders>
              <w:top w:val="nil"/>
              <w:left w:val="nil"/>
              <w:bottom w:val="single" w:sz="8" w:space="0" w:color="000000"/>
              <w:right w:val="single" w:sz="8" w:space="0" w:color="000000"/>
            </w:tcBorders>
            <w:hideMark/>
          </w:tcPr>
          <w:p w14:paraId="0F978398" w14:textId="02629BB8" w:rsidR="00F94F2A" w:rsidRDefault="00CC7F97">
            <w:r>
              <w:rPr>
                <w:lang w:val="vi-VN"/>
              </w:rPr>
              <w:t xml:space="preserve">Ma trận hiệp phương sai </w:t>
            </w:r>
            <w:r w:rsidR="002F6206">
              <w:rPr>
                <w:lang w:val="vi-VN"/>
              </w:rPr>
              <w:t xml:space="preserve">dự đoán </w:t>
            </w:r>
            <w:r>
              <w:rPr>
                <w:lang w:val="vi-VN"/>
              </w:rPr>
              <w:t>cho trạng thái tiếp theo</w:t>
            </w:r>
          </w:p>
        </w:tc>
        <w:tc>
          <w:tcPr>
            <w:tcW w:w="3352" w:type="dxa"/>
            <w:tcBorders>
              <w:top w:val="nil"/>
              <w:left w:val="nil"/>
              <w:bottom w:val="single" w:sz="8" w:space="0" w:color="000000"/>
              <w:right w:val="single" w:sz="8" w:space="0" w:color="000000"/>
            </w:tcBorders>
            <w:hideMark/>
          </w:tcPr>
          <w:p w14:paraId="42A00A0D" w14:textId="17B058F8" w:rsidR="00F94F2A" w:rsidRDefault="00000000">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78C86655" w14:textId="77777777" w:rsidTr="0068487E">
        <w:trPr>
          <w:trHeight w:val="1033"/>
          <w:jc w:val="center"/>
        </w:trPr>
        <w:tc>
          <w:tcPr>
            <w:tcW w:w="1392" w:type="dxa"/>
            <w:tcBorders>
              <w:top w:val="nil"/>
              <w:left w:val="single" w:sz="8" w:space="0" w:color="000000"/>
              <w:bottom w:val="single" w:sz="8" w:space="0" w:color="000000"/>
              <w:right w:val="single" w:sz="8" w:space="0" w:color="000000"/>
            </w:tcBorders>
            <w:hideMark/>
          </w:tcPr>
          <w:p w14:paraId="1052AACA" w14:textId="34D8E49A" w:rsidR="00F94F2A" w:rsidRDefault="00000000">
            <m:oMathPara>
              <m:oMath>
                <m:sSub>
                  <m:sSubPr>
                    <m:ctrlPr>
                      <w:rPr>
                        <w:rFonts w:ascii="Cambria Math" w:hAnsi="Cambria Math"/>
                        <w:b/>
                        <w:bCs/>
                        <w:i/>
                        <w:sz w:val="24"/>
                        <w:lang w:val="vi-VN"/>
                      </w:rPr>
                    </m:ctrlPr>
                  </m:sSubPr>
                  <m:e>
                    <m:r>
                      <m:rPr>
                        <m:sty m:val="bi"/>
                      </m:rPr>
                      <w:rPr>
                        <w:rFonts w:ascii="Cambria Math" w:hAnsi="Cambria Math"/>
                        <w:lang w:val="vi-VN"/>
                      </w:rPr>
                      <m:t>P</m:t>
                    </m:r>
                  </m:e>
                  <m:sub>
                    <m:r>
                      <w:rPr>
                        <w:rFonts w:ascii="Cambria Math" w:hAnsi="Cambria Math"/>
                        <w:lang w:val="vi-VN"/>
                      </w:rPr>
                      <m:t>n,n</m:t>
                    </m:r>
                  </m:sub>
                </m:sSub>
              </m:oMath>
            </m:oMathPara>
          </w:p>
        </w:tc>
        <w:tc>
          <w:tcPr>
            <w:tcW w:w="3352" w:type="dxa"/>
            <w:tcBorders>
              <w:top w:val="nil"/>
              <w:left w:val="nil"/>
              <w:bottom w:val="single" w:sz="8" w:space="0" w:color="000000"/>
              <w:right w:val="single" w:sz="8" w:space="0" w:color="000000"/>
            </w:tcBorders>
            <w:hideMark/>
          </w:tcPr>
          <w:p w14:paraId="4E6EAF65" w14:textId="33F6855F" w:rsidR="00F94F2A" w:rsidRDefault="00CC7F97">
            <w:r>
              <w:rPr>
                <w:lang w:val="vi-VN"/>
              </w:rPr>
              <w:t xml:space="preserve">Ma trận hiệp phương sai </w:t>
            </w:r>
            <w:r w:rsidR="002F6206">
              <w:rPr>
                <w:lang w:val="vi-VN"/>
              </w:rPr>
              <w:t xml:space="preserve">của </w:t>
            </w:r>
            <w:r>
              <w:rPr>
                <w:lang w:val="vi-VN"/>
              </w:rPr>
              <w:t xml:space="preserve">trạng thái </w:t>
            </w:r>
            <w:r w:rsidR="002F47DC">
              <w:rPr>
                <w:lang w:val="vi-VN"/>
              </w:rPr>
              <w:t>hiện tại</w:t>
            </w:r>
          </w:p>
        </w:tc>
        <w:tc>
          <w:tcPr>
            <w:tcW w:w="3352" w:type="dxa"/>
            <w:tcBorders>
              <w:top w:val="nil"/>
              <w:left w:val="nil"/>
              <w:bottom w:val="single" w:sz="8" w:space="0" w:color="000000"/>
              <w:right w:val="single" w:sz="8" w:space="0" w:color="000000"/>
            </w:tcBorders>
            <w:hideMark/>
          </w:tcPr>
          <w:p w14:paraId="074B8F62" w14:textId="5DB5052A" w:rsidR="00F94F2A" w:rsidRDefault="00000000">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0FA199FE" w14:textId="77777777" w:rsidTr="0068487E">
        <w:trPr>
          <w:trHeight w:val="616"/>
          <w:jc w:val="center"/>
        </w:trPr>
        <w:tc>
          <w:tcPr>
            <w:tcW w:w="1392" w:type="dxa"/>
            <w:tcBorders>
              <w:top w:val="nil"/>
              <w:left w:val="single" w:sz="8" w:space="0" w:color="000000"/>
              <w:bottom w:val="single" w:sz="8" w:space="0" w:color="000000"/>
              <w:right w:val="single" w:sz="8" w:space="0" w:color="000000"/>
            </w:tcBorders>
            <w:hideMark/>
          </w:tcPr>
          <w:p w14:paraId="3B0AD2E0" w14:textId="7A460D42" w:rsidR="00F94F2A" w:rsidRDefault="00F94F2A" w:rsidP="00C55938">
            <w:pPr>
              <w:jc w:val="center"/>
            </w:pPr>
            <w:r>
              <w:rPr>
                <w:rFonts w:cs="Times New Roman"/>
                <w:noProof/>
                <w:szCs w:val="26"/>
              </w:rPr>
              <w:drawing>
                <wp:inline distT="0" distB="0" distL="0" distR="0" wp14:anchorId="5DFC78AD" wp14:editId="35FB06F1">
                  <wp:extent cx="106045" cy="308610"/>
                  <wp:effectExtent l="0" t="0" r="8255" b="0"/>
                  <wp:docPr id="15058012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045" cy="308610"/>
                          </a:xfrm>
                          <a:prstGeom prst="rect">
                            <a:avLst/>
                          </a:prstGeom>
                          <a:noFill/>
                          <a:ln>
                            <a:noFill/>
                          </a:ln>
                        </pic:spPr>
                      </pic:pic>
                    </a:graphicData>
                  </a:graphic>
                </wp:inline>
              </w:drawing>
            </w:r>
          </w:p>
        </w:tc>
        <w:tc>
          <w:tcPr>
            <w:tcW w:w="3352" w:type="dxa"/>
            <w:tcBorders>
              <w:top w:val="nil"/>
              <w:left w:val="nil"/>
              <w:bottom w:val="single" w:sz="8" w:space="0" w:color="000000"/>
              <w:right w:val="single" w:sz="8" w:space="0" w:color="000000"/>
            </w:tcBorders>
            <w:hideMark/>
          </w:tcPr>
          <w:p w14:paraId="2948A8ED" w14:textId="77777777" w:rsidR="00F94F2A" w:rsidRDefault="00F94F2A">
            <w:r>
              <w:rPr>
                <w:lang w:val="vi-VN"/>
              </w:rPr>
              <w:t>Ma trận chuyển trạng thái</w:t>
            </w:r>
          </w:p>
        </w:tc>
        <w:tc>
          <w:tcPr>
            <w:tcW w:w="3352" w:type="dxa"/>
            <w:tcBorders>
              <w:top w:val="nil"/>
              <w:left w:val="nil"/>
              <w:bottom w:val="single" w:sz="8" w:space="0" w:color="000000"/>
              <w:right w:val="single" w:sz="8" w:space="0" w:color="000000"/>
            </w:tcBorders>
            <w:hideMark/>
          </w:tcPr>
          <w:p w14:paraId="638565DC" w14:textId="186571C4" w:rsidR="00F94F2A" w:rsidRDefault="00000000">
            <w:pPr>
              <w:jc w:val="cente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5FE50F95" w14:textId="77777777" w:rsidTr="0068487E">
        <w:trPr>
          <w:trHeight w:val="1033"/>
          <w:jc w:val="center"/>
        </w:trPr>
        <w:tc>
          <w:tcPr>
            <w:tcW w:w="1392" w:type="dxa"/>
            <w:tcBorders>
              <w:top w:val="nil"/>
              <w:left w:val="single" w:sz="8" w:space="0" w:color="000000"/>
              <w:bottom w:val="single" w:sz="8" w:space="0" w:color="000000"/>
              <w:right w:val="single" w:sz="8" w:space="0" w:color="000000"/>
            </w:tcBorders>
            <w:hideMark/>
          </w:tcPr>
          <w:p w14:paraId="3F215DA2" w14:textId="671DACC6" w:rsidR="00F94F2A" w:rsidRDefault="00F94F2A" w:rsidP="00C55938">
            <w:pPr>
              <w:jc w:val="center"/>
            </w:pPr>
            <w:r>
              <w:rPr>
                <w:rFonts w:cs="Times New Roman"/>
                <w:noProof/>
                <w:szCs w:val="26"/>
              </w:rPr>
              <w:drawing>
                <wp:inline distT="0" distB="0" distL="0" distR="0" wp14:anchorId="1F0B86F6" wp14:editId="54CA11E7">
                  <wp:extent cx="127635" cy="308610"/>
                  <wp:effectExtent l="0" t="0" r="5715" b="0"/>
                  <wp:docPr id="629548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635" cy="308610"/>
                          </a:xfrm>
                          <a:prstGeom prst="rect">
                            <a:avLst/>
                          </a:prstGeom>
                          <a:noFill/>
                          <a:ln>
                            <a:noFill/>
                          </a:ln>
                        </pic:spPr>
                      </pic:pic>
                    </a:graphicData>
                  </a:graphic>
                </wp:inline>
              </w:drawing>
            </w:r>
          </w:p>
        </w:tc>
        <w:tc>
          <w:tcPr>
            <w:tcW w:w="3352" w:type="dxa"/>
            <w:tcBorders>
              <w:top w:val="nil"/>
              <w:left w:val="nil"/>
              <w:bottom w:val="single" w:sz="8" w:space="0" w:color="000000"/>
              <w:right w:val="single" w:sz="8" w:space="0" w:color="000000"/>
            </w:tcBorders>
            <w:hideMark/>
          </w:tcPr>
          <w:p w14:paraId="7E11D6BB" w14:textId="77777777" w:rsidR="00F94F2A" w:rsidRDefault="00F94F2A">
            <w:r>
              <w:rPr>
                <w:lang w:val="vi-VN"/>
              </w:rPr>
              <w:t>Ma trận hiệp phương sai nhiễu quá trình ngoại suy ra trạng thái tiếp theo</w:t>
            </w:r>
          </w:p>
        </w:tc>
        <w:tc>
          <w:tcPr>
            <w:tcW w:w="3352" w:type="dxa"/>
            <w:tcBorders>
              <w:top w:val="nil"/>
              <w:left w:val="nil"/>
              <w:bottom w:val="single" w:sz="8" w:space="0" w:color="000000"/>
              <w:right w:val="single" w:sz="8" w:space="0" w:color="000000"/>
            </w:tcBorders>
            <w:hideMark/>
          </w:tcPr>
          <w:p w14:paraId="0D67BDB2" w14:textId="6272E618" w:rsidR="00F94F2A" w:rsidRDefault="00000000" w:rsidP="00C55938">
            <w:pPr>
              <w:jc w:val="cente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bl>
    <w:p w14:paraId="56AF02D0" w14:textId="77777777" w:rsidR="00A2586D" w:rsidRDefault="00A2586D" w:rsidP="000F7ADE">
      <w:pPr>
        <w:jc w:val="left"/>
        <w:rPr>
          <w:rFonts w:eastAsiaTheme="minorEastAsia"/>
          <w:b/>
          <w:bCs/>
          <w:lang w:val="vi-VN"/>
        </w:rPr>
      </w:pPr>
    </w:p>
    <w:p w14:paraId="02439BD6" w14:textId="77777777" w:rsidR="00A0528E" w:rsidRDefault="008D054C" w:rsidP="000F7ADE">
      <w:pPr>
        <w:jc w:val="left"/>
        <w:rPr>
          <w:rFonts w:eastAsiaTheme="minorEastAsia"/>
          <w:b/>
          <w:bCs/>
          <w:lang w:val="vi-VN"/>
        </w:rPr>
      </w:pPr>
      <m:oMath>
        <m:r>
          <m:rPr>
            <m:sty m:val="bi"/>
          </m:rPr>
          <w:rPr>
            <w:rFonts w:ascii="Cambria Math" w:hAnsi="Cambria Math"/>
            <w:lang w:val="vi-VN"/>
          </w:rPr>
          <w:lastRenderedPageBreak/>
          <m:t xml:space="preserve">F=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1</m:t>
                  </m:r>
                </m:e>
                <m:e>
                  <m:r>
                    <m:rPr>
                      <m:sty m:val="p"/>
                    </m:rPr>
                    <w:rPr>
                      <w:rFonts w:ascii="Cambria Math" w:hAnsi="Cambria Math"/>
                      <w:lang w:val="vi-VN"/>
                    </w:rPr>
                    <m:t>0</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1</m:t>
                  </m:r>
                </m:e>
                <m:e>
                  <m:r>
                    <m:rPr>
                      <m:sty m:val="p"/>
                    </m:rPr>
                    <w:rPr>
                      <w:rFonts w:ascii="Cambria Math" w:hAnsi="Cambria Math"/>
                      <w:lang w:val="vi-VN"/>
                    </w:rPr>
                    <m:t>0</m:t>
                  </m:r>
                </m:e>
              </m:mr>
              <m:mr>
                <m:e>
                  <m:r>
                    <m:rPr>
                      <m:sty m:val="p"/>
                    </m:rPr>
                    <w:rPr>
                      <w:rFonts w:ascii="Cambria Math" w:hAnsi="Cambria Math"/>
                      <w:lang w:val="vi-VN"/>
                    </w:rPr>
                    <m:t>0</m:t>
                  </m:r>
                </m:e>
                <m:e>
                  <m:r>
                    <m:rPr>
                      <m:sty m:val="p"/>
                    </m:rPr>
                    <w:rPr>
                      <w:rFonts w:ascii="Cambria Math" w:hAnsi="Cambria Math"/>
                      <w:lang w:val="vi-VN"/>
                    </w:rPr>
                    <m:t>0</m:t>
                  </m:r>
                </m:e>
                <m:e>
                  <m:r>
                    <m:rPr>
                      <m:sty m:val="p"/>
                    </m:rPr>
                    <w:rPr>
                      <w:rFonts w:ascii="Cambria Math" w:hAnsi="Cambria Math"/>
                      <w:lang w:val="vi-VN"/>
                    </w:rPr>
                    <m:t>1</m:t>
                  </m:r>
                </m:e>
              </m:mr>
            </m:m>
          </m:e>
        </m:d>
      </m:oMath>
      <w:r>
        <w:rPr>
          <w:rFonts w:eastAsiaTheme="minorEastAsia"/>
          <w:b/>
          <w:bCs/>
          <w:lang w:val="vi-VN"/>
        </w:rPr>
        <w:t xml:space="preserve"> ; </w:t>
      </w:r>
    </w:p>
    <w:p w14:paraId="3FB7F8B6" w14:textId="56BF7C78" w:rsidR="00A0528E" w:rsidRPr="00A0528E" w:rsidRDefault="008D054C" w:rsidP="000F7ADE">
      <w:pPr>
        <w:jc w:val="left"/>
        <w:rPr>
          <w:rFonts w:eastAsiaTheme="minorEastAsia"/>
          <w:b/>
          <w:lang w:val="vi-VN"/>
        </w:rPr>
      </w:pPr>
      <m:oMathPara>
        <m:oMathParaPr>
          <m:jc m:val="left"/>
        </m:oMathParaPr>
        <m:oMath>
          <m:r>
            <m:rPr>
              <m:sty m:val="bi"/>
            </m:rPr>
            <w:rPr>
              <w:rFonts w:ascii="Cambria Math" w:hAnsi="Cambria Math"/>
              <w:lang w:val="vi-VN"/>
            </w:rPr>
            <m:t>Q=</m:t>
          </m:r>
          <m:sSup>
            <m:sSupPr>
              <m:ctrlPr>
                <w:rPr>
                  <w:rStyle w:val="mo"/>
                  <w:rFonts w:ascii="Cambria Math" w:eastAsiaTheme="minorEastAsia" w:hAnsi="Cambria Math"/>
                  <w:iCs/>
                  <w:bdr w:val="none" w:sz="0" w:space="0" w:color="auto" w:frame="1"/>
                  <w:shd w:val="clear" w:color="auto" w:fill="FFFFFF"/>
                </w:rPr>
              </m:ctrlPr>
            </m:sSupPr>
            <m:e>
              <m:r>
                <m:rPr>
                  <m:sty m:val="p"/>
                </m:rPr>
                <w:rPr>
                  <w:rStyle w:val="mo"/>
                  <w:rFonts w:ascii="Cambria Math" w:eastAsiaTheme="minorEastAsia" w:hAnsi="Cambria Math"/>
                  <w:bdr w:val="none" w:sz="0" w:space="0" w:color="auto" w:frame="1"/>
                  <w:shd w:val="clear" w:color="auto" w:fill="FFFFFF"/>
                </w:rPr>
                <m:t xml:space="preserve"> </m:t>
              </m:r>
              <m:r>
                <m:rPr>
                  <m:sty m:val="p"/>
                </m:rPr>
                <w:rPr>
                  <w:rStyle w:val="mo"/>
                  <w:rFonts w:ascii="Cambria Math" w:eastAsiaTheme="minorEastAsia" w:hAnsi="Cambria Math"/>
                  <w:bdr w:val="none" w:sz="0" w:space="0" w:color="auto" w:frame="1"/>
                  <w:shd w:val="clear" w:color="auto" w:fill="FFFFFF"/>
                </w:rPr>
                <m:t>∆t</m:t>
              </m:r>
            </m:e>
            <m:sup>
              <m:r>
                <w:rPr>
                  <w:rStyle w:val="mo"/>
                  <w:rFonts w:ascii="Cambria Math" w:eastAsiaTheme="minorEastAsia" w:hAnsi="Cambria Math"/>
                  <w:bdr w:val="none" w:sz="0" w:space="0" w:color="auto" w:frame="1"/>
                  <w:shd w:val="clear" w:color="auto" w:fill="FFFFFF"/>
                </w:rPr>
                <m:t>2</m:t>
              </m:r>
            </m:sup>
          </m:sSup>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x</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x</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x</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y</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x</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z</m:t>
                            </m:r>
                          </m:sub>
                        </m:sSub>
                        <m:ctrlPr>
                          <w:rPr>
                            <w:rFonts w:ascii="Cambria Math" w:hAnsi="Cambria Math"/>
                            <w:i/>
                            <w:lang w:val="vi-VN"/>
                          </w:rPr>
                        </m:ctrlPr>
                      </m:e>
                    </m:d>
                  </m:e>
                </m:mr>
                <m:mr>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y</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x</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y</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y</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y</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z</m:t>
                            </m:r>
                          </m:sub>
                        </m:sSub>
                        <m:ctrlPr>
                          <w:rPr>
                            <w:rFonts w:ascii="Cambria Math" w:hAnsi="Cambria Math"/>
                            <w:i/>
                            <w:lang w:val="vi-VN"/>
                          </w:rPr>
                        </m:ctrlPr>
                      </m:e>
                    </m:d>
                  </m:e>
                </m:mr>
                <m:mr>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z</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x</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z</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y</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z</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z</m:t>
                            </m:r>
                          </m:sub>
                        </m:sSub>
                        <m:ctrlPr>
                          <w:rPr>
                            <w:rFonts w:ascii="Cambria Math" w:hAnsi="Cambria Math"/>
                            <w:i/>
                            <w:lang w:val="vi-VN"/>
                          </w:rPr>
                        </m:ctrlPr>
                      </m:e>
                    </m:d>
                  </m:e>
                </m:mr>
              </m:m>
            </m:e>
          </m:d>
          <m:r>
            <m:rPr>
              <m:sty m:val="p"/>
            </m:rPr>
            <w:rPr>
              <w:rStyle w:val="mo"/>
              <w:rFonts w:ascii="Cambria Math" w:eastAsiaTheme="minorEastAsia" w:hAnsi="Cambria Math"/>
              <w:bdr w:val="none" w:sz="0" w:space="0" w:color="auto" w:frame="1"/>
              <w:shd w:val="clear" w:color="auto" w:fill="FFFFFF"/>
            </w:rPr>
            <m:t xml:space="preserve"> </m:t>
          </m:r>
        </m:oMath>
      </m:oMathPara>
    </w:p>
    <w:p w14:paraId="01D4AEA4" w14:textId="20642E20" w:rsidR="00D92EBD" w:rsidRPr="00D92EBD" w:rsidRDefault="00A0528E" w:rsidP="000F7ADE">
      <w:pPr>
        <w:jc w:val="left"/>
        <w:rPr>
          <w:rStyle w:val="mo"/>
          <w:rFonts w:eastAsiaTheme="minorEastAsia"/>
          <w:iCs/>
          <w:szCs w:val="26"/>
          <w:bdr w:val="none" w:sz="0" w:space="0" w:color="auto" w:frame="1"/>
          <w:shd w:val="clear" w:color="auto" w:fill="FFFFFF"/>
          <w:lang w:val="vi-VN"/>
        </w:rPr>
      </w:pPr>
      <m:oMathPara>
        <m:oMath>
          <m:r>
            <m:rPr>
              <m:sty m:val="bi"/>
            </m:rPr>
            <w:rPr>
              <w:rFonts w:ascii="Cambria Math" w:hAnsi="Cambria Math"/>
              <w:lang w:val="vi-VN"/>
            </w:rPr>
            <m:t>=</m:t>
          </m:r>
          <m:r>
            <m:rPr>
              <m:sty m:val="bi"/>
            </m:rPr>
            <w:rPr>
              <w:rFonts w:ascii="Cambria Math" w:hAnsi="Cambria Math"/>
              <w:lang w:val="vi-VN"/>
            </w:rPr>
            <m:t xml:space="preserve"> </m:t>
          </m:r>
          <m:r>
            <m:rPr>
              <m:sty m:val="p"/>
            </m:rPr>
            <w:rPr>
              <w:rFonts w:ascii="Cambria Math" w:hAnsi="Cambria Math"/>
              <w:lang w:val="vi-VN"/>
            </w:rPr>
            <m:t>E</m:t>
          </m:r>
          <m:d>
            <m:dPr>
              <m:ctrlPr>
                <w:rPr>
                  <w:rStyle w:val="mo"/>
                  <w:rFonts w:ascii="Cambria Math" w:eastAsiaTheme="minorEastAsia" w:hAnsi="Cambria Math"/>
                  <w:i/>
                  <w:iCs/>
                  <w:szCs w:val="26"/>
                  <w:bdr w:val="none" w:sz="0" w:space="0" w:color="auto" w:frame="1"/>
                  <w:shd w:val="clear" w:color="auto" w:fill="FFFFFF"/>
                  <w:lang w:val="vi-VN"/>
                </w:rPr>
              </m:ctrlPr>
            </m:dPr>
            <m:e>
              <m:r>
                <m:rPr>
                  <m:sty m:val="bi"/>
                </m:rPr>
                <w:rPr>
                  <w:rFonts w:ascii="Cambria Math" w:hAnsi="Cambria Math"/>
                  <w:lang w:val="vi-VN"/>
                </w:rPr>
                <m:t xml:space="preserve"> </m:t>
              </m:r>
              <m:d>
                <m:dPr>
                  <m:begChr m:val="["/>
                  <m:endChr m:val="]"/>
                  <m:ctrlPr>
                    <w:rPr>
                      <w:rStyle w:val="mo"/>
                      <w:rFonts w:ascii="Cambria Math" w:eastAsiaTheme="minorEastAsia" w:hAnsi="Cambria Math"/>
                      <w:i/>
                      <w:iCs/>
                      <w:szCs w:val="26"/>
                      <w:bdr w:val="none" w:sz="0" w:space="0" w:color="auto" w:frame="1"/>
                      <w:shd w:val="clear" w:color="auto" w:fill="FFFFFF"/>
                      <w:lang w:val="vi-VN"/>
                    </w:rPr>
                  </m:ctrlPr>
                </m:dPr>
                <m:e>
                  <m:m>
                    <m:mPr>
                      <m:mcs>
                        <m:mc>
                          <m:mcPr>
                            <m:count m:val="3"/>
                            <m:mcJc m:val="center"/>
                          </m:mcPr>
                        </m:mc>
                      </m:mcs>
                      <m:ctrlPr>
                        <w:rPr>
                          <w:rStyle w:val="mo"/>
                          <w:rFonts w:ascii="Cambria Math" w:eastAsiaTheme="minorEastAsia" w:hAnsi="Cambria Math"/>
                          <w:i/>
                          <w:iCs/>
                          <w:szCs w:val="26"/>
                          <w:bdr w:val="none" w:sz="0" w:space="0" w:color="auto" w:frame="1"/>
                          <w:shd w:val="clear" w:color="auto" w:fill="FFFFFF"/>
                          <w:lang w:val="vi-VN"/>
                        </w:rPr>
                      </m:ctrlPr>
                    </m:mPr>
                    <m:mr>
                      <m:e>
                        <m:sSup>
                          <m:sSupPr>
                            <m:ctrlPr>
                              <w:rPr>
                                <w:rFonts w:ascii="Cambria Math" w:hAnsi="Cambria Math"/>
                                <w:lang w:val="vi-VN"/>
                              </w:rPr>
                            </m:ctrlPr>
                          </m:sSupPr>
                          <m:e>
                            <m:r>
                              <m:rPr>
                                <m:sty m:val="p"/>
                              </m:rP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x</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μ</m:t>
                                </m:r>
                              </m:e>
                              <m:sub>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x</m:t>
                                    </m:r>
                                  </m:sub>
                                </m:sSub>
                              </m:sub>
                            </m:sSub>
                            <m:r>
                              <w:rPr>
                                <w:rFonts w:ascii="Cambria Math" w:hAnsi="Cambria Math"/>
                                <w:lang w:val="vi-VN"/>
                              </w:rPr>
                              <m:t>)</m:t>
                            </m:r>
                          </m:e>
                          <m:sup>
                            <m:r>
                              <w:rPr>
                                <w:rFonts w:ascii="Cambria Math" w:hAnsi="Cambria Math"/>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m:t>
                            </m:r>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x</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x</m:t>
                                </m:r>
                              </m:sub>
                            </m:sSub>
                          </m:sub>
                        </m:sSub>
                        <m:r>
                          <w:rPr>
                            <w:rStyle w:val="mo"/>
                            <w:rFonts w:ascii="Cambria Math" w:eastAsiaTheme="minorEastAsia" w:hAnsi="Cambria Math"/>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y</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y</m:t>
                                </m:r>
                              </m:sub>
                            </m:sSub>
                          </m:sub>
                        </m:sSub>
                        <m:r>
                          <w:rPr>
                            <w:rStyle w:val="mo"/>
                            <w:rFonts w:ascii="Cambria Math" w:eastAsiaTheme="minorEastAsia" w:hAnsi="Cambria Math"/>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m:t>
                            </m:r>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x</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x</m:t>
                                </m:r>
                              </m:sub>
                            </m:sSub>
                          </m:sub>
                        </m:sSub>
                        <m:r>
                          <w:rPr>
                            <w:rStyle w:val="mo"/>
                            <w:rFonts w:ascii="Cambria Math" w:eastAsiaTheme="minorEastAsia" w:hAnsi="Cambria Math"/>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z</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z</m:t>
                                </m:r>
                              </m:sub>
                            </m:sSub>
                          </m:sub>
                        </m:sSub>
                        <m:r>
                          <w:rPr>
                            <w:rStyle w:val="mo"/>
                            <w:rFonts w:ascii="Cambria Math" w:eastAsiaTheme="minorEastAsia" w:hAnsi="Cambria Math"/>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m:t>
                            </m:r>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y</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y</m:t>
                                </m:r>
                              </m:sub>
                            </m:sSub>
                          </m:sub>
                        </m:sSub>
                        <m:r>
                          <w:rPr>
                            <w:rStyle w:val="mo"/>
                            <w:rFonts w:ascii="Cambria Math" w:eastAsiaTheme="minorEastAsia" w:hAnsi="Cambria Math"/>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x</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x</m:t>
                                </m:r>
                              </m:sub>
                            </m:sSub>
                          </m:sub>
                        </m:sSub>
                        <m:r>
                          <w:rPr>
                            <w:rStyle w:val="mo"/>
                            <w:rFonts w:ascii="Cambria Math" w:eastAsiaTheme="minorEastAsia" w:hAnsi="Cambria Math"/>
                            <w:bdr w:val="none" w:sz="0" w:space="0" w:color="auto" w:frame="1"/>
                            <w:shd w:val="clear" w:color="auto" w:fill="FFFFFF"/>
                          </w:rPr>
                          <m:t>)</m:t>
                        </m:r>
                      </m:e>
                      <m:e>
                        <m:sSup>
                          <m:sSupPr>
                            <m:ctrlPr>
                              <w:rPr>
                                <w:rFonts w:ascii="Cambria Math" w:hAnsi="Cambria Math"/>
                                <w:lang w:val="vi-VN"/>
                              </w:rPr>
                            </m:ctrlPr>
                          </m:sSupPr>
                          <m:e>
                            <m:r>
                              <m:rPr>
                                <m:sty m:val="p"/>
                              </m:rP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y</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μ</m:t>
                                </m:r>
                              </m:e>
                              <m:sub>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y</m:t>
                                    </m:r>
                                  </m:sub>
                                </m:sSub>
                              </m:sub>
                            </m:sSub>
                            <m:r>
                              <w:rPr>
                                <w:rFonts w:ascii="Cambria Math" w:hAnsi="Cambria Math"/>
                                <w:lang w:val="vi-VN"/>
                              </w:rPr>
                              <m:t>)</m:t>
                            </m:r>
                          </m:e>
                          <m:sup>
                            <m:r>
                              <w:rPr>
                                <w:rFonts w:ascii="Cambria Math" w:hAnsi="Cambria Math"/>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m:t>
                            </m:r>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x</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x</m:t>
                                </m:r>
                              </m:sub>
                            </m:sSub>
                          </m:sub>
                        </m:sSub>
                        <m:r>
                          <w:rPr>
                            <w:rStyle w:val="mo"/>
                            <w:rFonts w:ascii="Cambria Math" w:eastAsiaTheme="minorEastAsia" w:hAnsi="Cambria Math"/>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y</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y</m:t>
                                </m:r>
                              </m:sub>
                            </m:sSub>
                          </m:sub>
                        </m:sSub>
                        <m:r>
                          <w:rPr>
                            <w:rStyle w:val="mo"/>
                            <w:rFonts w:ascii="Cambria Math" w:eastAsiaTheme="minorEastAsia" w:hAnsi="Cambria Math"/>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m:t>
                            </m:r>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z</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z</m:t>
                                </m:r>
                              </m:sub>
                            </m:sSub>
                          </m:sub>
                        </m:sSub>
                        <m:r>
                          <w:rPr>
                            <w:rStyle w:val="mo"/>
                            <w:rFonts w:ascii="Cambria Math" w:eastAsiaTheme="minorEastAsia" w:hAnsi="Cambria Math"/>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x</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x</m:t>
                                </m:r>
                              </m:sub>
                            </m:sSub>
                          </m:sub>
                        </m:sSub>
                        <m:r>
                          <w:rPr>
                            <w:rStyle w:val="mo"/>
                            <w:rFonts w:ascii="Cambria Math" w:eastAsiaTheme="minorEastAsia" w:hAnsi="Cambria Math"/>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m:t>
                            </m:r>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z</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z</m:t>
                                </m:r>
                              </m:sub>
                            </m:sSub>
                          </m:sub>
                        </m:sSub>
                        <m:r>
                          <w:rPr>
                            <w:rStyle w:val="mo"/>
                            <w:rFonts w:ascii="Cambria Math" w:eastAsiaTheme="minorEastAsia" w:hAnsi="Cambria Math"/>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bdr w:val="none" w:sz="0" w:space="0" w:color="auto" w:frame="1"/>
                                <w:shd w:val="clear" w:color="auto" w:fill="FFFFFF"/>
                                <w:lang w:val="vi-VN"/>
                              </w:rPr>
                              <m:t>v</m:t>
                            </m:r>
                          </m:e>
                          <m:sub>
                            <m:r>
                              <w:rPr>
                                <w:rStyle w:val="mo"/>
                                <w:rFonts w:ascii="Cambria Math" w:eastAsiaTheme="minorEastAsia" w:hAnsi="Cambria Math"/>
                                <w:bdr w:val="none" w:sz="0" w:space="0" w:color="auto" w:frame="1"/>
                                <w:shd w:val="clear" w:color="auto" w:fill="FFFFFF"/>
                                <w:lang w:val="vi-VN"/>
                              </w:rPr>
                              <m:t>y</m:t>
                            </m:r>
                          </m:sub>
                        </m:sSub>
                        <m:r>
                          <w:rPr>
                            <w:rStyle w:val="mo"/>
                            <w:rFonts w:ascii="Cambria Math" w:eastAsiaTheme="minorEastAsia" w:hAnsi="Cambria Math"/>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v</m:t>
                                </m:r>
                              </m:e>
                              <m:sub>
                                <m:r>
                                  <m:rPr>
                                    <m:sty m:val="bi"/>
                                  </m:rPr>
                                  <w:rPr>
                                    <w:rStyle w:val="mi"/>
                                    <w:rFonts w:ascii="Cambria Math" w:hAnsi="Cambria Math" w:cs="Open Sans"/>
                                    <w:szCs w:val="26"/>
                                    <w:bdr w:val="none" w:sz="0" w:space="0" w:color="auto" w:frame="1"/>
                                    <w:shd w:val="clear" w:color="auto" w:fill="FFFFFF"/>
                                  </w:rPr>
                                  <m:t>y</m:t>
                                </m:r>
                              </m:sub>
                            </m:sSub>
                          </m:sub>
                        </m:sSub>
                        <m:r>
                          <w:rPr>
                            <w:rStyle w:val="mo"/>
                            <w:rFonts w:ascii="Cambria Math" w:eastAsiaTheme="minorEastAsia" w:hAnsi="Cambria Math"/>
                            <w:bdr w:val="none" w:sz="0" w:space="0" w:color="auto" w:frame="1"/>
                            <w:shd w:val="clear" w:color="auto" w:fill="FFFFFF"/>
                          </w:rPr>
                          <m:t>)</m:t>
                        </m:r>
                      </m:e>
                      <m:e>
                        <m:sSup>
                          <m:sSupPr>
                            <m:ctrlPr>
                              <w:rPr>
                                <w:rFonts w:ascii="Cambria Math" w:hAnsi="Cambria Math"/>
                                <w:lang w:val="vi-VN"/>
                              </w:rPr>
                            </m:ctrlPr>
                          </m:sSupPr>
                          <m:e>
                            <m:r>
                              <m:rPr>
                                <m:sty m:val="p"/>
                              </m:rP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z</m:t>
                                </m:r>
                              </m:sub>
                            </m:sSub>
                            <m:r>
                              <w:rPr>
                                <w:rFonts w:ascii="Cambria Math" w:hAnsi="Cambria Math"/>
                                <w:lang w:val="vi-VN"/>
                              </w:rPr>
                              <m:t>-</m:t>
                            </m:r>
                            <m:sSub>
                              <m:sSubPr>
                                <m:ctrlPr>
                                  <w:rPr>
                                    <w:rFonts w:ascii="Cambria Math" w:hAnsi="Cambria Math"/>
                                    <w:lang w:val="vi-VN"/>
                                  </w:rPr>
                                </m:ctrlPr>
                              </m:sSubPr>
                              <m:e>
                                <m:r>
                                  <m:rPr>
                                    <m:sty m:val="p"/>
                                  </m:rPr>
                                  <w:rPr>
                                    <w:rFonts w:ascii="Cambria Math" w:hAnsi="Cambria Math"/>
                                    <w:lang w:val="vi-VN"/>
                                  </w:rPr>
                                  <m:t>μ</m:t>
                                </m:r>
                              </m:e>
                              <m:sub>
                                <m:sSub>
                                  <m:sSubPr>
                                    <m:ctrlPr>
                                      <w:rPr>
                                        <w:rFonts w:ascii="Cambria Math" w:hAnsi="Cambria Math"/>
                                        <w:lang w:val="vi-VN"/>
                                      </w:rPr>
                                    </m:ctrlPr>
                                  </m:sSubPr>
                                  <m:e>
                                    <m:r>
                                      <m:rPr>
                                        <m:sty m:val="p"/>
                                      </m:rPr>
                                      <w:rPr>
                                        <w:rFonts w:ascii="Cambria Math" w:hAnsi="Cambria Math"/>
                                        <w:lang w:val="vi-VN"/>
                                      </w:rPr>
                                      <m:t>v</m:t>
                                    </m:r>
                                  </m:e>
                                  <m:sub>
                                    <m:r>
                                      <w:rPr>
                                        <w:rFonts w:ascii="Cambria Math" w:hAnsi="Cambria Math"/>
                                        <w:lang w:val="vi-VN"/>
                                      </w:rPr>
                                      <m:t>z</m:t>
                                    </m:r>
                                  </m:sub>
                                </m:sSub>
                              </m:sub>
                            </m:sSub>
                            <m:r>
                              <w:rPr>
                                <w:rFonts w:ascii="Cambria Math" w:hAnsi="Cambria Math"/>
                                <w:lang w:val="vi-VN"/>
                              </w:rPr>
                              <m:t>)</m:t>
                            </m:r>
                          </m:e>
                          <m:sup>
                            <m:r>
                              <w:rPr>
                                <w:rFonts w:ascii="Cambria Math" w:hAnsi="Cambria Math"/>
                                <w:lang w:val="vi-VN"/>
                              </w:rPr>
                              <m:t>2</m:t>
                            </m:r>
                          </m:sup>
                        </m:sSup>
                      </m:e>
                    </m:mr>
                  </m:m>
                </m:e>
              </m:d>
            </m:e>
          </m:d>
        </m:oMath>
      </m:oMathPara>
    </w:p>
    <w:p w14:paraId="3386006F" w14:textId="75625B12" w:rsidR="008D054C" w:rsidRPr="00EC6AE0" w:rsidRDefault="00000000" w:rsidP="00055BB3">
      <w:pPr>
        <w:jc w:val="left"/>
        <w:rPr>
          <w:rStyle w:val="mo"/>
          <w:rFonts w:eastAsiaTheme="minorEastAsia"/>
          <w:iCs/>
          <w:color w:val="6B7178"/>
          <w:szCs w:val="26"/>
          <w:bdr w:val="none" w:sz="0" w:space="0" w:color="auto" w:frame="1"/>
          <w:shd w:val="clear" w:color="auto" w:fill="FFFFFF"/>
          <w:lang w:val="vi-VN"/>
        </w:rPr>
      </w:pP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m:t>
            </m:r>
          </m:sub>
        </m:sSub>
        <m:r>
          <m:rPr>
            <m:sty m:val="p"/>
          </m:rPr>
          <w:rPr>
            <w:rFonts w:ascii="Cambria Math" w:hAnsi="Cambria Math"/>
            <w:szCs w:val="26"/>
            <w:lang w:val="vi-VN"/>
          </w:rPr>
          <m:t xml:space="preserve">=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x</m:t>
                              </m:r>
                            </m:e>
                          </m:acc>
                        </m:e>
                        <m:sub>
                          <m:r>
                            <w:rPr>
                              <w:rStyle w:val="mo"/>
                              <w:rFonts w:ascii="Cambria Math" w:eastAsiaTheme="minorEastAsia" w:hAnsi="Cambria Math"/>
                              <w:szCs w:val="26"/>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x</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x</m:t>
                              </m:r>
                            </m:e>
                          </m:acc>
                        </m:e>
                        <m:sub>
                          <m:r>
                            <w:rPr>
                              <w:rStyle w:val="mo"/>
                              <w:rFonts w:ascii="Cambria Math" w:eastAsiaTheme="minorEastAsia" w:hAnsi="Cambria Math"/>
                              <w:szCs w:val="26"/>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y</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x</m:t>
                              </m:r>
                            </m:e>
                          </m:acc>
                        </m:e>
                        <m:sub>
                          <m:r>
                            <w:rPr>
                              <w:rStyle w:val="mo"/>
                              <w:rFonts w:ascii="Cambria Math" w:eastAsiaTheme="minorEastAsia" w:hAnsi="Cambria Math"/>
                              <w:szCs w:val="26"/>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z</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mr>
              <m:mr>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y</m:t>
                              </m:r>
                            </m:e>
                          </m:acc>
                        </m:e>
                        <m:sub>
                          <m:r>
                            <w:rPr>
                              <w:rStyle w:val="mo"/>
                              <w:rFonts w:ascii="Cambria Math" w:eastAsiaTheme="minorEastAsia" w:hAnsi="Cambria Math"/>
                              <w:szCs w:val="26"/>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x</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y</m:t>
                              </m:r>
                            </m:e>
                          </m:acc>
                        </m:e>
                        <m:sub>
                          <m:r>
                            <w:rPr>
                              <w:rStyle w:val="mo"/>
                              <w:rFonts w:ascii="Cambria Math" w:eastAsiaTheme="minorEastAsia" w:hAnsi="Cambria Math"/>
                              <w:szCs w:val="26"/>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y</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y</m:t>
                              </m:r>
                            </m:e>
                          </m:acc>
                        </m:e>
                        <m:sub>
                          <m:r>
                            <w:rPr>
                              <w:rStyle w:val="mo"/>
                              <w:rFonts w:ascii="Cambria Math" w:eastAsiaTheme="minorEastAsia" w:hAnsi="Cambria Math"/>
                              <w:szCs w:val="26"/>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z</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mr>
              <m:mr>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z</m:t>
                              </m:r>
                            </m:e>
                          </m:acc>
                        </m:e>
                        <m:sub>
                          <m:r>
                            <w:rPr>
                              <w:rStyle w:val="mo"/>
                              <w:rFonts w:ascii="Cambria Math" w:eastAsiaTheme="minorEastAsia" w:hAnsi="Cambria Math"/>
                              <w:szCs w:val="26"/>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x</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z</m:t>
                              </m:r>
                            </m:e>
                          </m:acc>
                        </m:e>
                        <m:sub>
                          <m:r>
                            <w:rPr>
                              <w:rStyle w:val="mo"/>
                              <w:rFonts w:ascii="Cambria Math" w:eastAsiaTheme="minorEastAsia" w:hAnsi="Cambria Math"/>
                              <w:szCs w:val="26"/>
                              <w:bdr w:val="none" w:sz="0" w:space="0" w:color="auto" w:frame="1"/>
                              <w:shd w:val="clear" w:color="auto" w:fill="FFFFFF"/>
                              <w:lang w:val="vi-VN"/>
                            </w:rPr>
                            <m:t>n</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y</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z</m:t>
                              </m:r>
                            </m:e>
                          </m:acc>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acc>
                            <m:accPr>
                              <m:ctrlPr>
                                <w:rPr>
                                  <w:rStyle w:val="mo"/>
                                  <w:rFonts w:ascii="Cambria Math" w:eastAsiaTheme="minorEastAsia" w:hAnsi="Cambria Math"/>
                                  <w:i/>
                                  <w:szCs w:val="26"/>
                                  <w:bdr w:val="none" w:sz="0" w:space="0" w:color="auto" w:frame="1"/>
                                  <w:shd w:val="clear" w:color="auto" w:fill="FFFFFF"/>
                                  <w:lang w:val="vi-VN"/>
                                </w:rPr>
                              </m:ctrlPr>
                            </m:accPr>
                            <m:e>
                              <m:r>
                                <w:rPr>
                                  <w:rStyle w:val="mo"/>
                                  <w:rFonts w:ascii="Cambria Math" w:eastAsiaTheme="minorEastAsia" w:hAnsi="Cambria Math"/>
                                  <w:szCs w:val="26"/>
                                  <w:bdr w:val="none" w:sz="0" w:space="0" w:color="auto" w:frame="1"/>
                                  <w:shd w:val="clear" w:color="auto" w:fill="FFFFFF"/>
                                  <w:lang w:val="vi-VN"/>
                                </w:rPr>
                                <m:t>z</m:t>
                              </m:r>
                            </m:e>
                          </m:acc>
                        </m:e>
                        <m:sub>
                          <m:r>
                            <w:rPr>
                              <w:rStyle w:val="mo"/>
                              <w:rFonts w:ascii="Cambria Math" w:eastAsiaTheme="minorEastAsia" w:hAnsi="Cambria Math"/>
                              <w:szCs w:val="26"/>
                              <w:bdr w:val="none" w:sz="0" w:space="0" w:color="auto" w:frame="1"/>
                              <w:shd w:val="clear" w:color="auto" w:fill="FFFFFF"/>
                              <w:lang w:val="vi-VN"/>
                            </w:rPr>
                            <m:t>n</m:t>
                          </m:r>
                        </m:sub>
                      </m:sSub>
                      <m:ctrlPr>
                        <w:rPr>
                          <w:rFonts w:ascii="Cambria Math" w:hAnsi="Cambria Math"/>
                          <w:i/>
                          <w:lang w:val="vi-VN"/>
                        </w:rPr>
                      </m:ctrlPr>
                    </m:e>
                  </m:d>
                </m:e>
              </m:mr>
            </m:m>
          </m:e>
        </m:d>
      </m:oMath>
      <w:r w:rsidR="00055BB3">
        <w:rPr>
          <w:rStyle w:val="mo"/>
          <w:rFonts w:eastAsiaTheme="minorEastAsia"/>
          <w:iCs/>
          <w:color w:val="6B7178"/>
          <w:szCs w:val="26"/>
          <w:bdr w:val="none" w:sz="0" w:space="0" w:color="auto" w:frame="1"/>
          <w:shd w:val="clear" w:color="auto" w:fill="FFFFFF"/>
        </w:rPr>
        <w:t xml:space="preserve"> </w:t>
      </w:r>
    </w:p>
    <w:p w14:paraId="426AF822" w14:textId="5E4598CB" w:rsidR="00396A01" w:rsidRPr="00AB2306" w:rsidRDefault="00055BB3" w:rsidP="00055BB3">
      <w:pPr>
        <w:rPr>
          <w:rFonts w:eastAsiaTheme="minorEastAsia"/>
          <w:iCs/>
          <w:szCs w:val="26"/>
          <w:bdr w:val="none" w:sz="0" w:space="0" w:color="auto" w:frame="1"/>
          <w:shd w:val="clear" w:color="auto" w:fill="FFFFFF"/>
          <w:lang w:val="vi-VN"/>
        </w:rPr>
      </w:pPr>
      <w:r w:rsidRPr="00055BB3">
        <w:rPr>
          <w:rStyle w:val="mo"/>
          <w:rFonts w:eastAsiaTheme="minorEastAsia"/>
          <w:iCs/>
          <w:szCs w:val="26"/>
          <w:bdr w:val="none" w:sz="0" w:space="0" w:color="auto" w:frame="1"/>
          <w:shd w:val="clear" w:color="auto" w:fill="FFFFFF"/>
        </w:rPr>
        <w:t xml:space="preserve">      </w:t>
      </w:r>
    </w:p>
    <w:p w14:paraId="355F7631" w14:textId="01A6107A" w:rsidR="00E77646" w:rsidRPr="00E77646" w:rsidRDefault="00E77646" w:rsidP="00055BB3">
      <w:pPr>
        <w:rPr>
          <w:rFonts w:eastAsiaTheme="minorEastAsia"/>
          <w:b/>
          <w:iCs/>
          <w:lang w:val="vi-VN"/>
        </w:rPr>
      </w:pPr>
      <w:r w:rsidRPr="00E77646">
        <w:rPr>
          <w:rFonts w:eastAsiaTheme="minorEastAsia"/>
          <w:b/>
          <w:iCs/>
          <w:lang w:val="vi-VN"/>
        </w:rPr>
        <w:t>Bước 2: Ước tính</w:t>
      </w:r>
    </w:p>
    <w:p w14:paraId="1E465B81" w14:textId="4FB9D072" w:rsidR="00E77646" w:rsidRPr="00D34C77" w:rsidRDefault="00E77646" w:rsidP="00E77646">
      <w:pPr>
        <w:rPr>
          <w:rFonts w:eastAsiaTheme="minorEastAsia"/>
          <w:szCs w:val="26"/>
          <w:lang w:val="vi-VN"/>
        </w:rPr>
      </w:pPr>
      <w:r w:rsidRPr="00D34C77">
        <w:rPr>
          <w:rFonts w:eastAsiaTheme="minorEastAsia"/>
          <w:szCs w:val="26"/>
          <w:lang w:val="vi-VN"/>
        </w:rPr>
        <w:t xml:space="preserve">Ở bước này ta sẽ làm việc với </w:t>
      </w:r>
      <w:r w:rsidR="005E4FA0">
        <w:rPr>
          <w:rFonts w:eastAsiaTheme="minorEastAsia"/>
          <w:szCs w:val="26"/>
          <w:lang w:val="vi-VN"/>
        </w:rPr>
        <w:t xml:space="preserve">bốn </w:t>
      </w:r>
      <w:r w:rsidRPr="00D34C77">
        <w:rPr>
          <w:rFonts w:eastAsiaTheme="minorEastAsia"/>
          <w:szCs w:val="26"/>
          <w:lang w:val="vi-VN"/>
        </w:rPr>
        <w:t>công thức sau:</w:t>
      </w:r>
    </w:p>
    <w:tbl>
      <w:tblPr>
        <w:tblStyle w:val="TableGrid"/>
        <w:tblW w:w="0" w:type="auto"/>
        <w:jc w:val="center"/>
        <w:tblLook w:val="04A0" w:firstRow="1" w:lastRow="0" w:firstColumn="1" w:lastColumn="0" w:noHBand="0" w:noVBand="1"/>
      </w:tblPr>
      <w:tblGrid>
        <w:gridCol w:w="4529"/>
        <w:gridCol w:w="4530"/>
      </w:tblGrid>
      <w:tr w:rsidR="00E77646" w14:paraId="6C6DB960" w14:textId="77777777" w:rsidTr="00C92A24">
        <w:trPr>
          <w:jc w:val="center"/>
        </w:trPr>
        <w:tc>
          <w:tcPr>
            <w:tcW w:w="4529" w:type="dxa"/>
          </w:tcPr>
          <w:p w14:paraId="0C312907" w14:textId="77777777" w:rsidR="00E77646" w:rsidRDefault="00E77646" w:rsidP="00F25319">
            <w:pPr>
              <w:jc w:val="center"/>
              <w:rPr>
                <w:lang w:val="vi-VN"/>
              </w:rPr>
            </w:pPr>
            <w:r>
              <w:rPr>
                <w:lang w:val="vi-VN"/>
              </w:rPr>
              <w:t>Tên công thức</w:t>
            </w:r>
          </w:p>
        </w:tc>
        <w:tc>
          <w:tcPr>
            <w:tcW w:w="4530" w:type="dxa"/>
          </w:tcPr>
          <w:p w14:paraId="54FF97C1" w14:textId="77777777" w:rsidR="00E77646" w:rsidRPr="00BF0404" w:rsidRDefault="00E77646" w:rsidP="00F25319">
            <w:pPr>
              <w:jc w:val="center"/>
              <w:rPr>
                <w:rFonts w:eastAsia="MS Mincho"/>
                <w:lang w:val="vi-VN"/>
              </w:rPr>
            </w:pPr>
            <w:r>
              <w:rPr>
                <w:rFonts w:eastAsia="MS Mincho"/>
                <w:lang w:val="vi-VN"/>
              </w:rPr>
              <w:t>Công thức</w:t>
            </w:r>
          </w:p>
        </w:tc>
      </w:tr>
      <w:tr w:rsidR="005E4FA0" w14:paraId="6DDC468E" w14:textId="77777777" w:rsidTr="00C92A24">
        <w:trPr>
          <w:jc w:val="center"/>
        </w:trPr>
        <w:tc>
          <w:tcPr>
            <w:tcW w:w="4529" w:type="dxa"/>
          </w:tcPr>
          <w:p w14:paraId="7FB5ECDB" w14:textId="438C071A" w:rsidR="005E4FA0" w:rsidRPr="005E4FA0" w:rsidRDefault="005E4FA0" w:rsidP="00E77646">
            <w:pPr>
              <w:jc w:val="left"/>
              <w:rPr>
                <w:bCs/>
                <w:iCs/>
                <w:lang w:val="vi-VN"/>
              </w:rPr>
            </w:pPr>
            <w:r w:rsidRPr="005E4FA0">
              <w:rPr>
                <w:bCs/>
                <w:iCs/>
                <w:lang w:val="vi-VN"/>
              </w:rPr>
              <w:t>Phần dư đo lường</w:t>
            </w:r>
          </w:p>
        </w:tc>
        <w:tc>
          <w:tcPr>
            <w:tcW w:w="4530" w:type="dxa"/>
          </w:tcPr>
          <w:p w14:paraId="014C7976" w14:textId="14771F67" w:rsidR="005E4FA0" w:rsidRPr="008A00EB" w:rsidRDefault="00000000" w:rsidP="008A00EB">
            <w:pPr>
              <w:jc w:val="left"/>
              <w:rPr>
                <w:rFonts w:eastAsiaTheme="minorEastAsia"/>
                <w:bCs/>
                <w:iCs/>
                <w:lang w:val="vi-VN"/>
              </w:rPr>
            </w:pPr>
            <m:oMathPara>
              <m:oMathParaPr>
                <m:jc m:val="left"/>
              </m:oMathParaPr>
              <m:oMath>
                <m:sSub>
                  <m:sSubPr>
                    <m:ctrlPr>
                      <w:rPr>
                        <w:rFonts w:ascii="Cambria Math" w:hAnsi="Cambria Math"/>
                        <w:bCs/>
                        <w:i/>
                        <w:iCs/>
                        <w:lang w:val="vi-VN"/>
                      </w:rPr>
                    </m:ctrlPr>
                  </m:sSubPr>
                  <m:e>
                    <m:r>
                      <m:rPr>
                        <m:sty m:val="bi"/>
                      </m:rP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z</m:t>
                    </m:r>
                  </m:e>
                  <m:sub>
                    <m:r>
                      <w:rPr>
                        <w:rFonts w:ascii="Cambria Math" w:hAnsi="Cambria Math"/>
                        <w:lang w:val="vi-VN"/>
                      </w:rPr>
                      <m:t>n</m:t>
                    </m:r>
                  </m:sub>
                </m:sSub>
                <m:r>
                  <w:rPr>
                    <w:rFonts w:ascii="Cambria Math" w:hAnsi="Cambria Math"/>
                    <w:lang w:val="vi-VN"/>
                  </w:rPr>
                  <m:t>-</m:t>
                </m:r>
                <m:r>
                  <m:rPr>
                    <m:sty m:val="bi"/>
                  </m:rPr>
                  <w:rPr>
                    <w:rFonts w:ascii="Cambria Math" w:hAnsi="Cambria Math"/>
                    <w:lang w:val="vi-VN"/>
                  </w:rPr>
                  <m:t xml:space="preserve"> H</m:t>
                </m:r>
                <m:sSub>
                  <m:sSubPr>
                    <m:ctrlPr>
                      <w:rPr>
                        <w:rFonts w:ascii="Cambria Math" w:hAnsi="Cambria Math"/>
                        <w:bCs/>
                        <w:i/>
                        <w:iCs/>
                        <w:lang w:val="vi-VN"/>
                      </w:rPr>
                    </m:ctrlPr>
                  </m:sSubPr>
                  <m:e>
                    <m:r>
                      <m:rPr>
                        <m:sty m:val="bi"/>
                      </m:rPr>
                      <w:rPr>
                        <w:rFonts w:ascii="Cambria Math" w:hAnsi="Cambria Math"/>
                        <w:lang w:val="vi-VN"/>
                      </w:rPr>
                      <m:t>x</m:t>
                    </m:r>
                  </m:e>
                  <m:sub>
                    <m:r>
                      <w:rPr>
                        <w:rFonts w:ascii="Cambria Math" w:hAnsi="Cambria Math"/>
                        <w:lang w:val="vi-VN"/>
                      </w:rPr>
                      <m:t>n</m:t>
                    </m:r>
                  </m:sub>
                </m:sSub>
              </m:oMath>
            </m:oMathPara>
          </w:p>
        </w:tc>
      </w:tr>
      <w:tr w:rsidR="00E77646" w14:paraId="665A2277" w14:textId="77777777" w:rsidTr="00C92A24">
        <w:trPr>
          <w:jc w:val="center"/>
        </w:trPr>
        <w:tc>
          <w:tcPr>
            <w:tcW w:w="4529" w:type="dxa"/>
          </w:tcPr>
          <w:p w14:paraId="486D9827" w14:textId="2DBCA3FA" w:rsidR="00E77646" w:rsidRPr="00246803" w:rsidRDefault="00E77646" w:rsidP="00E77646">
            <w:pPr>
              <w:jc w:val="left"/>
              <w:rPr>
                <w:lang w:val="vi-VN"/>
              </w:rPr>
            </w:pPr>
            <w:r>
              <w:rPr>
                <w:lang w:val="vi-VN"/>
              </w:rPr>
              <w:t xml:space="preserve">Tính toán hệ số </w:t>
            </w:r>
            <w:r>
              <w:t>Kalman</w:t>
            </w:r>
            <w:r>
              <w:rPr>
                <w:lang w:val="vi-VN"/>
              </w:rPr>
              <w:t xml:space="preserve"> – trọng số</w:t>
            </w:r>
            <w:r w:rsidRPr="00E77646">
              <w:t xml:space="preserve">  (Kalman Gain)</w:t>
            </w:r>
            <w:r>
              <w:rPr>
                <w:lang w:val="vi-VN"/>
              </w:rPr>
              <w:t xml:space="preserve"> </w:t>
            </w:r>
          </w:p>
        </w:tc>
        <w:tc>
          <w:tcPr>
            <w:tcW w:w="4530" w:type="dxa"/>
          </w:tcPr>
          <w:p w14:paraId="2F72E8CF" w14:textId="37918965" w:rsidR="00E77646" w:rsidRPr="008A00EB" w:rsidRDefault="00000000" w:rsidP="008A00EB">
            <w:pPr>
              <w:jc w:val="left"/>
              <w:rPr>
                <w:rFonts w:eastAsiaTheme="minorEastAsia"/>
                <w:szCs w:val="26"/>
                <w:lang w:val="vi-VN"/>
              </w:rPr>
            </w:pPr>
            <m:oMathPara>
              <m:oMathParaPr>
                <m:jc m:val="left"/>
              </m:oMathParaPr>
              <m:oMath>
                <m:sSub>
                  <m:sSubPr>
                    <m:ctrlPr>
                      <w:rPr>
                        <w:rFonts w:ascii="Cambria Math" w:hAnsi="Cambria Math"/>
                        <w:szCs w:val="26"/>
                        <w:lang w:val="vi-VN"/>
                      </w:rPr>
                    </m:ctrlPr>
                  </m:sSubPr>
                  <m:e>
                    <m:r>
                      <m:rPr>
                        <m:sty m:val="bi"/>
                      </m:rPr>
                      <w:rPr>
                        <w:rFonts w:ascii="Cambria Math" w:hAnsi="Cambria Math"/>
                        <w:szCs w:val="26"/>
                        <w:lang w:val="vi-VN"/>
                      </w:rPr>
                      <m:t>K</m:t>
                    </m:r>
                  </m:e>
                  <m:sub>
                    <m:r>
                      <w:rPr>
                        <w:rFonts w:ascii="Cambria Math" w:hAnsi="Cambria Math"/>
                        <w:szCs w:val="26"/>
                        <w:lang w:val="vi-VN"/>
                      </w:rPr>
                      <m:t>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sSup>
                  <m:sSupPr>
                    <m:ctrlPr>
                      <w:rPr>
                        <w:rFonts w:ascii="Cambria Math" w:hAnsi="Cambria Math"/>
                        <w:b/>
                        <w:szCs w:val="26"/>
                        <w:lang w:val="vi-VN"/>
                      </w:rPr>
                    </m:ctrlPr>
                  </m:sSupPr>
                  <m:e>
                    <m:r>
                      <m:rPr>
                        <m:sty m:val="b"/>
                      </m:rPr>
                      <w:rPr>
                        <w:rFonts w:ascii="Cambria Math" w:hAnsi="Cambria Math"/>
                        <w:szCs w:val="26"/>
                        <w:lang w:val="vi-VN"/>
                      </w:rPr>
                      <m:t>(</m:t>
                    </m:r>
                    <m:r>
                      <m:rPr>
                        <m:sty m:val="bi"/>
                      </m:rPr>
                      <w:rPr>
                        <w:rFonts w:ascii="Cambria Math" w:hAnsi="Cambria Math"/>
                        <w:szCs w:val="26"/>
                        <w:lang w:val="vi-VN"/>
                      </w:rPr>
                      <m:t>H</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n-1</m:t>
                        </m:r>
                      </m:sub>
                    </m:sSub>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r>
                      <m:rPr>
                        <m:sty m:val="b"/>
                      </m:rPr>
                      <w:rPr>
                        <w:rFonts w:ascii="Cambria Math" w:hAnsi="Cambria Math"/>
                        <w:szCs w:val="26"/>
                        <w:lang w:val="vi-VN"/>
                      </w:rPr>
                      <m:t>+</m:t>
                    </m:r>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r>
                      <m:rPr>
                        <m:sty m:val="p"/>
                      </m:rPr>
                      <w:rPr>
                        <w:rFonts w:ascii="Cambria Math" w:hAnsi="Cambria Math"/>
                        <w:szCs w:val="26"/>
                        <w:lang w:val="vi-VN"/>
                      </w:rPr>
                      <m:t>)</m:t>
                    </m:r>
                  </m:e>
                  <m:sup>
                    <m:r>
                      <m:rPr>
                        <m:sty m:val="bi"/>
                      </m:rPr>
                      <w:rPr>
                        <w:rFonts w:ascii="Cambria Math" w:hAnsi="Cambria Math"/>
                        <w:szCs w:val="26"/>
                        <w:lang w:val="vi-VN"/>
                      </w:rPr>
                      <m:t>-1</m:t>
                    </m:r>
                  </m:sup>
                </m:sSup>
              </m:oMath>
            </m:oMathPara>
          </w:p>
        </w:tc>
      </w:tr>
      <w:tr w:rsidR="00E77646" w14:paraId="207EB26E" w14:textId="77777777" w:rsidTr="00C92A24">
        <w:trPr>
          <w:jc w:val="center"/>
        </w:trPr>
        <w:tc>
          <w:tcPr>
            <w:tcW w:w="4529" w:type="dxa"/>
          </w:tcPr>
          <w:p w14:paraId="2AE92432" w14:textId="17C46AB9" w:rsidR="00E77646" w:rsidRPr="00246803" w:rsidRDefault="003041C7" w:rsidP="00F25319">
            <w:pPr>
              <w:rPr>
                <w:rFonts w:eastAsiaTheme="minorEastAsia"/>
                <w:szCs w:val="26"/>
                <w:lang w:val="vi-VN"/>
              </w:rPr>
            </w:pPr>
            <w:r>
              <w:rPr>
                <w:rFonts w:eastAsiaTheme="minorEastAsia"/>
                <w:szCs w:val="26"/>
                <w:lang w:val="vi-VN"/>
              </w:rPr>
              <w:t xml:space="preserve">Cập nhật trạng thái </w:t>
            </w:r>
            <w:r w:rsidR="00E77646">
              <w:rPr>
                <w:rFonts w:eastAsiaTheme="minorEastAsia"/>
                <w:szCs w:val="26"/>
                <w:lang w:val="vi-VN"/>
              </w:rPr>
              <w:t>(</w:t>
            </w:r>
            <w:r>
              <w:rPr>
                <w:rFonts w:eastAsiaTheme="minorEastAsia"/>
                <w:szCs w:val="26"/>
                <w:lang w:val="vi-VN"/>
              </w:rPr>
              <w:t>State Update</w:t>
            </w:r>
            <w:r w:rsidR="00E77646">
              <w:rPr>
                <w:rFonts w:eastAsiaTheme="minorEastAsia"/>
                <w:szCs w:val="26"/>
                <w:lang w:val="vi-VN"/>
              </w:rPr>
              <w:t xml:space="preserve">) </w:t>
            </w:r>
          </w:p>
        </w:tc>
        <w:tc>
          <w:tcPr>
            <w:tcW w:w="4530" w:type="dxa"/>
          </w:tcPr>
          <w:p w14:paraId="4D1E5A65" w14:textId="58D9A963" w:rsidR="00E77646" w:rsidRPr="008A00EB" w:rsidRDefault="00000000" w:rsidP="008A00EB">
            <w:pPr>
              <w:jc w:val="left"/>
              <w:rPr>
                <w:rFonts w:eastAsiaTheme="minorEastAsia"/>
                <w:b/>
                <w:bCs/>
                <w:sz w:val="24"/>
                <w:lang w:val="vi-VN"/>
              </w:rPr>
            </w:pPr>
            <m:oMathPara>
              <m:oMathParaPr>
                <m:jc m:val="left"/>
              </m:oMathParaP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n,n</m:t>
                    </m:r>
                  </m:sub>
                </m:sSub>
                <m:r>
                  <w:rPr>
                    <w:rFonts w:ascii="Cambria Math" w:hAnsi="Cambria Math"/>
                    <w:lang w:val="vi-VN"/>
                  </w:rPr>
                  <m:t>=</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r>
                  <w:rPr>
                    <w:rFonts w:ascii="Cambria Math" w:hAnsi="Cambria Math"/>
                    <w:lang w:val="vi-VN"/>
                  </w:rPr>
                  <m:t>+</m:t>
                </m:r>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sSub>
                  <m:sSubPr>
                    <m:ctrlPr>
                      <w:rPr>
                        <w:rFonts w:ascii="Cambria Math" w:hAnsi="Cambria Math"/>
                        <w:bCs/>
                        <w:i/>
                        <w:iCs/>
                        <w:lang w:val="vi-VN"/>
                      </w:rPr>
                    </m:ctrlPr>
                  </m:sSubPr>
                  <m:e>
                    <m:r>
                      <m:rPr>
                        <m:sty m:val="bi"/>
                      </m:rPr>
                      <w:rPr>
                        <w:rFonts w:ascii="Cambria Math" w:hAnsi="Cambria Math"/>
                        <w:lang w:val="vi-VN"/>
                      </w:rPr>
                      <m:t>v</m:t>
                    </m:r>
                  </m:e>
                  <m:sub>
                    <m:r>
                      <w:rPr>
                        <w:rFonts w:ascii="Cambria Math" w:hAnsi="Cambria Math"/>
                        <w:lang w:val="vi-VN"/>
                      </w:rPr>
                      <m:t>n</m:t>
                    </m:r>
                  </m:sub>
                </m:sSub>
              </m:oMath>
            </m:oMathPara>
          </w:p>
        </w:tc>
      </w:tr>
      <w:tr w:rsidR="00E77646" w14:paraId="089594A1" w14:textId="77777777" w:rsidTr="00C92A24">
        <w:trPr>
          <w:jc w:val="center"/>
        </w:trPr>
        <w:tc>
          <w:tcPr>
            <w:tcW w:w="4529" w:type="dxa"/>
          </w:tcPr>
          <w:p w14:paraId="246FED49" w14:textId="715B5EFF" w:rsidR="00B468C6" w:rsidRPr="00B468C6" w:rsidRDefault="00157BDF" w:rsidP="00B468C6">
            <w:pPr>
              <w:rPr>
                <w:lang w:val="vi-VN"/>
              </w:rPr>
            </w:pPr>
            <w:r>
              <w:rPr>
                <w:lang w:val="vi-VN"/>
              </w:rPr>
              <w:t xml:space="preserve">Ma trận </w:t>
            </w:r>
            <w:r w:rsidR="00B468C6">
              <w:rPr>
                <w:lang w:val="vi-VN"/>
              </w:rPr>
              <w:t xml:space="preserve">cập nhật </w:t>
            </w:r>
            <w:r>
              <w:rPr>
                <w:lang w:val="vi-VN"/>
              </w:rPr>
              <w:t xml:space="preserve">hiệp phương sai </w:t>
            </w:r>
            <w:r w:rsidR="00B468C6" w:rsidRPr="00B468C6">
              <w:t>(Covariance Update)</w:t>
            </w:r>
          </w:p>
        </w:tc>
        <w:tc>
          <w:tcPr>
            <w:tcW w:w="4530" w:type="dxa"/>
          </w:tcPr>
          <w:p w14:paraId="74EECF5A" w14:textId="3208A01F" w:rsidR="00E77646" w:rsidRPr="008A00EB" w:rsidRDefault="00000000" w:rsidP="008A00EB">
            <w:pPr>
              <w:jc w:val="left"/>
              <w:rPr>
                <w:rFonts w:eastAsia="MS Mincho"/>
                <w:sz w:val="24"/>
                <w:lang w:val="vi-VN"/>
              </w:rPr>
            </w:pPr>
            <m:oMathPara>
              <m:oMathParaPr>
                <m:jc m:val="left"/>
              </m:oMathParaP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m:t>
                    </m:r>
                    <m:r>
                      <m:rPr>
                        <m:sty m:val="bi"/>
                      </m:rPr>
                      <w:rPr>
                        <w:rFonts w:ascii="Cambria Math" w:hAnsi="Cambria Math"/>
                        <w:lang w:val="vi-VN"/>
                      </w:rPr>
                      <m:t>I</m:t>
                    </m:r>
                    <m:r>
                      <w:rPr>
                        <w:rFonts w:ascii="Cambria Math" w:hAnsi="Cambria Math"/>
                        <w:lang w:val="vi-VN"/>
                      </w:rPr>
                      <m:t>-</m:t>
                    </m:r>
                    <m:r>
                      <m:rPr>
                        <m:sty m:val="bi"/>
                      </m:rP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K</m:t>
                        </m:r>
                      </m:e>
                      <m:sub>
                        <m:r>
                          <w:rPr>
                            <w:rFonts w:ascii="Cambria Math" w:hAnsi="Cambria Math"/>
                            <w:lang w:val="vi-VN"/>
                          </w:rPr>
                          <m:t>n</m:t>
                        </m:r>
                      </m:sub>
                    </m:sSub>
                    <m:r>
                      <m:rPr>
                        <m:sty m:val="bi"/>
                      </m:rPr>
                      <w:rPr>
                        <w:rFonts w:ascii="Cambria Math" w:hAnsi="Cambria Math"/>
                        <w:szCs w:val="26"/>
                        <w:lang w:val="vi-VN"/>
                      </w:rPr>
                      <m:t>H)P</m:t>
                    </m:r>
                  </m:e>
                  <m:sub>
                    <m:r>
                      <w:rPr>
                        <w:rFonts w:ascii="Cambria Math" w:hAnsi="Cambria Math"/>
                        <w:szCs w:val="26"/>
                        <w:lang w:val="vi-VN"/>
                      </w:rPr>
                      <m:t>n,n-1</m:t>
                    </m:r>
                  </m:sub>
                </m:sSub>
              </m:oMath>
            </m:oMathPara>
          </w:p>
        </w:tc>
      </w:tr>
    </w:tbl>
    <w:p w14:paraId="2A972C82" w14:textId="77777777" w:rsidR="00353E63" w:rsidRDefault="00353E63" w:rsidP="00055BB3">
      <w:pPr>
        <w:rPr>
          <w:b/>
          <w:i/>
          <w:lang w:val="vi-VN"/>
        </w:rPr>
      </w:pPr>
    </w:p>
    <w:p w14:paraId="1DF98022" w14:textId="77777777" w:rsidR="00353E63" w:rsidRDefault="00353E63" w:rsidP="00055BB3">
      <w:pPr>
        <w:rPr>
          <w:b/>
          <w:i/>
          <w:lang w:val="vi-VN"/>
        </w:rPr>
      </w:pPr>
    </w:p>
    <w:p w14:paraId="52950564" w14:textId="77777777" w:rsidR="00353E63" w:rsidRDefault="00353E63" w:rsidP="00055BB3">
      <w:pPr>
        <w:rPr>
          <w:b/>
          <w:i/>
          <w:lang w:val="vi-VN"/>
        </w:rPr>
      </w:pPr>
    </w:p>
    <w:p w14:paraId="2F40D04A" w14:textId="77777777" w:rsidR="00353E63" w:rsidRDefault="00353E63" w:rsidP="00055BB3">
      <w:pPr>
        <w:rPr>
          <w:b/>
          <w:i/>
          <w:lang w:val="vi-VN"/>
        </w:rPr>
      </w:pPr>
    </w:p>
    <w:p w14:paraId="626E5377" w14:textId="237E436A" w:rsidR="00E77646" w:rsidRPr="004A484E" w:rsidRDefault="00423629" w:rsidP="00055BB3">
      <w:pPr>
        <w:rPr>
          <w:b/>
          <w:i/>
          <w:lang w:val="vi-VN"/>
        </w:rPr>
      </w:pPr>
      <w:r w:rsidRPr="004A484E">
        <w:rPr>
          <w:b/>
          <w:i/>
          <w:lang w:val="vi-VN"/>
        </w:rPr>
        <w:t xml:space="preserve">Công thức </w:t>
      </w:r>
      <w:r w:rsidR="00186407" w:rsidRPr="004A484E">
        <w:rPr>
          <w:b/>
          <w:i/>
          <w:lang w:val="vi-VN"/>
        </w:rPr>
        <w:t>phần dư đo lường</w:t>
      </w:r>
      <w:r w:rsidRPr="004A484E">
        <w:rPr>
          <w:b/>
          <w:i/>
          <w:lang w:val="vi-VN"/>
        </w:rPr>
        <w:t>:</w:t>
      </w:r>
    </w:p>
    <w:p w14:paraId="2C1FD4F7" w14:textId="6626F857" w:rsidR="00186407" w:rsidRDefault="00000000" w:rsidP="00E6547D">
      <w:pPr>
        <w:jc w:val="center"/>
        <w:rPr>
          <w:rFonts w:eastAsiaTheme="minorEastAsia"/>
          <w:bCs/>
          <w:iCs/>
          <w:lang w:val="vi-VN"/>
        </w:rPr>
      </w:pPr>
      <m:oMathPara>
        <m:oMath>
          <m:sSub>
            <m:sSubPr>
              <m:ctrlPr>
                <w:rPr>
                  <w:rFonts w:ascii="Cambria Math" w:hAnsi="Cambria Math"/>
                  <w:bCs/>
                  <w:i/>
                  <w:iCs/>
                  <w:lang w:val="vi-VN"/>
                </w:rPr>
              </m:ctrlPr>
            </m:sSubPr>
            <m:e>
              <m:r>
                <m:rPr>
                  <m:sty m:val="bi"/>
                </m:rP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z</m:t>
              </m:r>
            </m:e>
            <m:sub>
              <m:r>
                <w:rPr>
                  <w:rFonts w:ascii="Cambria Math" w:hAnsi="Cambria Math"/>
                  <w:lang w:val="vi-VN"/>
                </w:rPr>
                <m:t>n</m:t>
              </m:r>
            </m:sub>
          </m:sSub>
          <m:r>
            <w:rPr>
              <w:rFonts w:ascii="Cambria Math" w:hAnsi="Cambria Math"/>
              <w:lang w:val="vi-VN"/>
            </w:rPr>
            <m:t>-</m:t>
          </m:r>
          <m:r>
            <m:rPr>
              <m:sty m:val="bi"/>
            </m:rPr>
            <w:rPr>
              <w:rFonts w:ascii="Cambria Math" w:hAnsi="Cambria Math"/>
              <w:lang w:val="vi-VN"/>
            </w:rPr>
            <m:t xml:space="preserve"> H</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oMath>
      </m:oMathPara>
    </w:p>
    <w:tbl>
      <w:tblPr>
        <w:tblStyle w:val="TableGrid"/>
        <w:tblW w:w="0" w:type="auto"/>
        <w:jc w:val="center"/>
        <w:tblLook w:val="04A0" w:firstRow="1" w:lastRow="0" w:firstColumn="1" w:lastColumn="0" w:noHBand="0" w:noVBand="1"/>
      </w:tblPr>
      <w:tblGrid>
        <w:gridCol w:w="1255"/>
        <w:gridCol w:w="4590"/>
        <w:gridCol w:w="3020"/>
      </w:tblGrid>
      <w:tr w:rsidR="00F94F2A" w14:paraId="2CE0CAC2" w14:textId="77777777" w:rsidTr="004A484E">
        <w:trPr>
          <w:jc w:val="center"/>
        </w:trPr>
        <w:tc>
          <w:tcPr>
            <w:tcW w:w="1255" w:type="dxa"/>
          </w:tcPr>
          <w:p w14:paraId="62C826BB" w14:textId="648581DF" w:rsidR="00F94F2A" w:rsidRDefault="00F94F2A" w:rsidP="00F94F2A">
            <w:pPr>
              <w:jc w:val="center"/>
              <w:rPr>
                <w:bCs/>
                <w:iCs/>
                <w:lang w:val="vi-VN"/>
              </w:rPr>
            </w:pPr>
            <w:r>
              <w:rPr>
                <w:bCs/>
                <w:iCs/>
                <w:lang w:val="vi-VN"/>
              </w:rPr>
              <w:t>Kí hiệu</w:t>
            </w:r>
          </w:p>
        </w:tc>
        <w:tc>
          <w:tcPr>
            <w:tcW w:w="4590" w:type="dxa"/>
          </w:tcPr>
          <w:p w14:paraId="3382ACCD" w14:textId="70D42EA9" w:rsidR="00F94F2A" w:rsidRDefault="00F94F2A" w:rsidP="00F94F2A">
            <w:pPr>
              <w:jc w:val="center"/>
              <w:rPr>
                <w:bCs/>
                <w:iCs/>
                <w:lang w:val="vi-VN"/>
              </w:rPr>
            </w:pPr>
            <w:r>
              <w:rPr>
                <w:bCs/>
                <w:iCs/>
                <w:lang w:val="vi-VN"/>
              </w:rPr>
              <w:t>Tên</w:t>
            </w:r>
          </w:p>
        </w:tc>
        <w:tc>
          <w:tcPr>
            <w:tcW w:w="3020" w:type="dxa"/>
          </w:tcPr>
          <w:p w14:paraId="372BF849" w14:textId="18459373" w:rsidR="00F94F2A" w:rsidRDefault="00F94F2A" w:rsidP="00F94F2A">
            <w:pPr>
              <w:jc w:val="center"/>
              <w:rPr>
                <w:bCs/>
                <w:iCs/>
                <w:lang w:val="vi-VN"/>
              </w:rPr>
            </w:pPr>
            <w:r>
              <w:rPr>
                <w:lang w:val="vi-VN"/>
              </w:rPr>
              <w:t>Kích thước(hàng x cột)</w:t>
            </w:r>
          </w:p>
        </w:tc>
      </w:tr>
      <w:tr w:rsidR="00F94F2A" w14:paraId="30971E93" w14:textId="77777777" w:rsidTr="004A484E">
        <w:trPr>
          <w:jc w:val="center"/>
        </w:trPr>
        <w:tc>
          <w:tcPr>
            <w:tcW w:w="1255" w:type="dxa"/>
          </w:tcPr>
          <w:p w14:paraId="46CF3DD5" w14:textId="7FF2124D" w:rsidR="00F94F2A" w:rsidRDefault="00000000" w:rsidP="00F94F2A">
            <w:pPr>
              <w:rPr>
                <w:bCs/>
                <w:iCs/>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oMath>
            </m:oMathPara>
          </w:p>
        </w:tc>
        <w:tc>
          <w:tcPr>
            <w:tcW w:w="4590" w:type="dxa"/>
          </w:tcPr>
          <w:p w14:paraId="1783E78D" w14:textId="4F31F8A5" w:rsidR="00F94F2A" w:rsidRDefault="00F94F2A" w:rsidP="00F94F2A">
            <w:pPr>
              <w:rPr>
                <w:bCs/>
                <w:iCs/>
                <w:lang w:val="vi-VN"/>
              </w:rPr>
            </w:pPr>
            <w:r>
              <w:rPr>
                <w:bCs/>
                <w:iCs/>
                <w:lang w:val="vi-VN"/>
              </w:rPr>
              <w:t>Vecto trạng thái dự đoán ở phần dự đoán</w:t>
            </w:r>
          </w:p>
        </w:tc>
        <w:tc>
          <w:tcPr>
            <w:tcW w:w="3020" w:type="dxa"/>
          </w:tcPr>
          <w:p w14:paraId="3A56D787" w14:textId="31F32D98" w:rsidR="00F94F2A" w:rsidRPr="009F34BD"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r>
                  <w:rPr>
                    <w:rFonts w:ascii="Cambria Math" w:eastAsiaTheme="minorEastAsia" w:hAnsi="Cambria Math"/>
                    <w:lang w:val="vi-VN"/>
                  </w:rPr>
                  <m:t>× 1</m:t>
                </m:r>
              </m:oMath>
            </m:oMathPara>
          </w:p>
        </w:tc>
      </w:tr>
      <w:tr w:rsidR="00F94F2A" w14:paraId="4223FDF8" w14:textId="77777777" w:rsidTr="004A484E">
        <w:trPr>
          <w:jc w:val="center"/>
        </w:trPr>
        <w:tc>
          <w:tcPr>
            <w:tcW w:w="1255" w:type="dxa"/>
          </w:tcPr>
          <w:p w14:paraId="307CC0A6" w14:textId="23C0B12A" w:rsidR="00F94F2A" w:rsidRDefault="00000000" w:rsidP="00F94F2A">
            <w:pPr>
              <w:rPr>
                <w:bCs/>
                <w:iCs/>
                <w:lang w:val="vi-VN"/>
              </w:rPr>
            </w:pPr>
            <m:oMathPara>
              <m:oMath>
                <m:sSub>
                  <m:sSubPr>
                    <m:ctrlPr>
                      <w:rPr>
                        <w:rFonts w:ascii="Cambria Math" w:hAnsi="Cambria Math"/>
                        <w:b/>
                        <w:i/>
                        <w:lang w:val="vi-VN"/>
                      </w:rPr>
                    </m:ctrlPr>
                  </m:sSubPr>
                  <m:e>
                    <m:r>
                      <m:rPr>
                        <m:sty m:val="bi"/>
                      </m:rPr>
                      <w:rPr>
                        <w:rFonts w:ascii="Cambria Math" w:hAnsi="Cambria Math"/>
                        <w:lang w:val="vi-VN"/>
                      </w:rPr>
                      <m:t>z</m:t>
                    </m:r>
                  </m:e>
                  <m:sub>
                    <m:r>
                      <w:rPr>
                        <w:rFonts w:ascii="Cambria Math" w:hAnsi="Cambria Math"/>
                        <w:lang w:val="vi-VN"/>
                      </w:rPr>
                      <m:t>n</m:t>
                    </m:r>
                  </m:sub>
                </m:sSub>
              </m:oMath>
            </m:oMathPara>
          </w:p>
        </w:tc>
        <w:tc>
          <w:tcPr>
            <w:tcW w:w="4590" w:type="dxa"/>
          </w:tcPr>
          <w:p w14:paraId="3CF77294" w14:textId="5E9F447D" w:rsidR="00F94F2A" w:rsidRDefault="00F94F2A" w:rsidP="00F94F2A">
            <w:pPr>
              <w:rPr>
                <w:bCs/>
                <w:iCs/>
                <w:lang w:val="vi-VN"/>
              </w:rPr>
            </w:pPr>
            <w:r>
              <w:rPr>
                <w:bCs/>
                <w:iCs/>
                <w:lang w:val="vi-VN"/>
              </w:rPr>
              <w:t>Vecto đo lường</w:t>
            </w:r>
          </w:p>
        </w:tc>
        <w:tc>
          <w:tcPr>
            <w:tcW w:w="3020" w:type="dxa"/>
          </w:tcPr>
          <w:p w14:paraId="7BF35C2C" w14:textId="678B345B"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r w:rsidR="00F94F2A" w14:paraId="154AF601" w14:textId="77777777" w:rsidTr="004A484E">
        <w:trPr>
          <w:jc w:val="center"/>
        </w:trPr>
        <w:tc>
          <w:tcPr>
            <w:tcW w:w="1255" w:type="dxa"/>
          </w:tcPr>
          <w:p w14:paraId="79D2E1D7" w14:textId="2882BD2E" w:rsidR="00F94F2A" w:rsidRPr="00B80DE4" w:rsidRDefault="00000000" w:rsidP="00F94F2A">
            <w:pPr>
              <w:rPr>
                <w:bCs/>
                <w:iCs/>
                <w:lang w:val="vi-VN"/>
              </w:rPr>
            </w:pPr>
            <m:oMathPara>
              <m:oMath>
                <m:sSub>
                  <m:sSubPr>
                    <m:ctrlPr>
                      <w:rPr>
                        <w:rFonts w:ascii="Cambria Math" w:hAnsi="Cambria Math"/>
                        <w:b/>
                        <w:i/>
                        <w:lang w:val="vi-VN"/>
                      </w:rPr>
                    </m:ctrlPr>
                  </m:sSubPr>
                  <m:e>
                    <m:r>
                      <m:rPr>
                        <m:sty m:val="bi"/>
                      </m:rPr>
                      <w:rPr>
                        <w:rFonts w:ascii="Cambria Math" w:hAnsi="Cambria Math"/>
                        <w:lang w:val="vi-VN"/>
                      </w:rPr>
                      <m:t>y</m:t>
                    </m:r>
                  </m:e>
                  <m:sub>
                    <m:r>
                      <w:rPr>
                        <w:rFonts w:ascii="Cambria Math" w:hAnsi="Cambria Math"/>
                        <w:lang w:val="vi-VN"/>
                      </w:rPr>
                      <m:t>n</m:t>
                    </m:r>
                  </m:sub>
                </m:sSub>
              </m:oMath>
            </m:oMathPara>
          </w:p>
        </w:tc>
        <w:tc>
          <w:tcPr>
            <w:tcW w:w="4590" w:type="dxa"/>
          </w:tcPr>
          <w:p w14:paraId="2A2EF1A3" w14:textId="0707F042" w:rsidR="00F94F2A" w:rsidRDefault="00F94F2A" w:rsidP="00F94F2A">
            <w:pPr>
              <w:rPr>
                <w:bCs/>
                <w:iCs/>
                <w:lang w:val="vi-VN"/>
              </w:rPr>
            </w:pPr>
            <w:r>
              <w:rPr>
                <w:bCs/>
                <w:iCs/>
                <w:lang w:val="vi-VN"/>
              </w:rPr>
              <w:t>Veco nhiễu ngẫu nhiên(phần dư đo lường)</w:t>
            </w:r>
          </w:p>
        </w:tc>
        <w:tc>
          <w:tcPr>
            <w:tcW w:w="3020" w:type="dxa"/>
          </w:tcPr>
          <w:p w14:paraId="65F8CFDB" w14:textId="6FB0F1B1"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r w:rsidR="00F94F2A" w14:paraId="5997EB47" w14:textId="77777777" w:rsidTr="004A484E">
        <w:trPr>
          <w:jc w:val="center"/>
        </w:trPr>
        <w:tc>
          <w:tcPr>
            <w:tcW w:w="1255" w:type="dxa"/>
          </w:tcPr>
          <w:p w14:paraId="77CC37FC" w14:textId="4B0BFB43" w:rsidR="00F94F2A" w:rsidRDefault="00F94F2A" w:rsidP="00F94F2A">
            <w:pPr>
              <w:rPr>
                <w:bCs/>
                <w:iCs/>
                <w:lang w:val="vi-VN"/>
              </w:rPr>
            </w:pPr>
            <m:oMathPara>
              <m:oMath>
                <m:r>
                  <m:rPr>
                    <m:sty m:val="bi"/>
                  </m:rPr>
                  <w:rPr>
                    <w:rFonts w:ascii="Cambria Math" w:hAnsi="Cambria Math"/>
                    <w:lang w:val="vi-VN"/>
                  </w:rPr>
                  <m:t>H</m:t>
                </m:r>
              </m:oMath>
            </m:oMathPara>
          </w:p>
        </w:tc>
        <w:tc>
          <w:tcPr>
            <w:tcW w:w="4590" w:type="dxa"/>
          </w:tcPr>
          <w:p w14:paraId="708CC484" w14:textId="5B4D0568" w:rsidR="00F94F2A" w:rsidRDefault="00F94F2A" w:rsidP="00F94F2A">
            <w:pPr>
              <w:rPr>
                <w:bCs/>
                <w:iCs/>
                <w:lang w:val="vi-VN"/>
              </w:rPr>
            </w:pPr>
            <w:r>
              <w:rPr>
                <w:bCs/>
                <w:iCs/>
                <w:lang w:val="vi-VN"/>
              </w:rPr>
              <w:t xml:space="preserve">Ma trận đo lường </w:t>
            </w:r>
          </w:p>
        </w:tc>
        <w:tc>
          <w:tcPr>
            <w:tcW w:w="3020" w:type="dxa"/>
          </w:tcPr>
          <w:p w14:paraId="635BF376" w14:textId="5C8A9D3A"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oMath>
            </m:oMathPara>
          </w:p>
        </w:tc>
      </w:tr>
    </w:tbl>
    <w:p w14:paraId="4CFCFA3C" w14:textId="3641B6DA" w:rsidR="00324A9D" w:rsidRDefault="00E11C09" w:rsidP="000377D3">
      <w:pPr>
        <w:jc w:val="left"/>
        <w:rPr>
          <w:rFonts w:eastAsiaTheme="minorEastAsia"/>
          <w:bCs/>
          <w:iCs/>
          <w:lang w:val="vi-VN"/>
        </w:rPr>
      </w:pPr>
      <w:r>
        <w:rPr>
          <w:rFonts w:eastAsiaTheme="minorEastAsia"/>
          <w:bCs/>
          <w:iCs/>
          <w:lang w:val="vi-VN"/>
        </w:rPr>
        <w:t>Ta c</w:t>
      </w:r>
      <w:r w:rsidR="00D95904">
        <w:rPr>
          <w:rFonts w:eastAsiaTheme="minorEastAsia"/>
          <w:bCs/>
          <w:iCs/>
          <w:lang w:val="vi-VN"/>
        </w:rPr>
        <w:t xml:space="preserve">ó: </w:t>
      </w:r>
      <m:oMath>
        <m:sSub>
          <m:sSubPr>
            <m:ctrlPr>
              <w:rPr>
                <w:rFonts w:ascii="Cambria Math" w:hAnsi="Cambria Math"/>
                <w:bCs/>
                <w:i/>
                <w:iCs/>
                <w:lang w:val="vi-VN"/>
              </w:rPr>
            </m:ctrlPr>
          </m:sSubPr>
          <m:e>
            <m:r>
              <m:rPr>
                <m:sty m:val="bi"/>
              </m:rP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e>
              </m:mr>
            </m:m>
          </m:e>
        </m:d>
        <m:r>
          <w:rPr>
            <w:rFonts w:ascii="Cambria Math" w:hAnsi="Cambria Math"/>
            <w:lang w:val="vi-VN"/>
          </w:rPr>
          <m:t xml:space="preserve"> </m:t>
        </m:r>
      </m:oMath>
      <w:r w:rsidR="00387735">
        <w:rPr>
          <w:rFonts w:eastAsiaTheme="minorEastAsia"/>
          <w:b/>
          <w:iCs/>
          <w:lang w:val="vi-VN"/>
        </w:rPr>
        <w:t xml:space="preserve">; </w:t>
      </w:r>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e>
              </m:mr>
            </m:m>
          </m:e>
        </m:d>
      </m:oMath>
    </w:p>
    <w:p w14:paraId="2BE89475" w14:textId="60C955B7" w:rsidR="00561EFA" w:rsidRDefault="00561EFA" w:rsidP="000377D3">
      <w:pPr>
        <w:jc w:val="left"/>
        <w:rPr>
          <w:rFonts w:eastAsiaTheme="minorEastAsia"/>
          <w:bCs/>
          <w:iCs/>
          <w:lang w:val="vi-VN"/>
        </w:rPr>
      </w:pPr>
      <w:r>
        <w:rPr>
          <w:rFonts w:eastAsiaTheme="minorEastAsia"/>
          <w:bCs/>
          <w:iCs/>
          <w:lang w:val="vi-VN"/>
        </w:rPr>
        <w:t xml:space="preserve">Ma trận đo lường H ở đây có </w:t>
      </w:r>
      <w:r w:rsidR="003A7FC9">
        <w:rPr>
          <w:rFonts w:eastAsiaTheme="minorEastAsia"/>
          <w:bCs/>
          <w:iCs/>
          <w:lang w:val="vi-VN"/>
        </w:rPr>
        <w:t xml:space="preserve">thể dùng để làm tỉ lệ (scaling), lựa chọn trạng thái (state selection) và </w:t>
      </w:r>
      <w:r w:rsidR="00A903AE">
        <w:rPr>
          <w:rFonts w:eastAsiaTheme="minorEastAsia"/>
          <w:bCs/>
          <w:iCs/>
          <w:lang w:val="vi-VN"/>
        </w:rPr>
        <w:t>kết hợp các trạng thái (combination of states).</w:t>
      </w:r>
      <w:r w:rsidR="00CC72B6">
        <w:rPr>
          <w:rFonts w:eastAsiaTheme="minorEastAsia"/>
          <w:bCs/>
          <w:iCs/>
          <w:lang w:val="vi-VN"/>
        </w:rPr>
        <w:t xml:space="preserve"> Ở đây vì sử dụng </w:t>
      </w:r>
      <w:r w:rsidR="00382756">
        <w:rPr>
          <w:rFonts w:eastAsiaTheme="minorEastAsia"/>
          <w:bCs/>
          <w:iCs/>
          <w:lang w:val="vi-VN"/>
        </w:rPr>
        <w:t xml:space="preserve">để quan sát </w:t>
      </w:r>
      <w:r w:rsidR="00CC72B6">
        <w:rPr>
          <w:rFonts w:eastAsiaTheme="minorEastAsia"/>
          <w:bCs/>
          <w:iCs/>
          <w:lang w:val="vi-VN"/>
        </w:rPr>
        <w:t xml:space="preserve">các </w:t>
      </w:r>
      <w:r w:rsidR="00382756">
        <w:rPr>
          <w:rFonts w:eastAsiaTheme="minorEastAsia"/>
          <w:bCs/>
          <w:iCs/>
          <w:lang w:val="vi-VN"/>
        </w:rPr>
        <w:t xml:space="preserve">giá trị x,y,z nên ma trận H </w:t>
      </w:r>
      <w:r w:rsidR="00E11C09">
        <w:rPr>
          <w:rFonts w:eastAsiaTheme="minorEastAsia"/>
          <w:bCs/>
          <w:iCs/>
          <w:lang w:val="vi-VN"/>
        </w:rPr>
        <w:t xml:space="preserve">sẽ đóng vai trò lựa chọn trạng thái </w:t>
      </w:r>
      <w:r w:rsidR="00382756">
        <w:rPr>
          <w:rFonts w:eastAsiaTheme="minorEastAsia"/>
          <w:bCs/>
          <w:iCs/>
          <w:lang w:val="vi-VN"/>
        </w:rPr>
        <w:t xml:space="preserve">như ma trận đơn </w:t>
      </w:r>
      <w:r w:rsidR="00126690">
        <w:rPr>
          <w:rFonts w:eastAsiaTheme="minorEastAsia"/>
          <w:bCs/>
          <w:iCs/>
          <w:lang w:val="vi-VN"/>
        </w:rPr>
        <w:t>vị.</w:t>
      </w:r>
    </w:p>
    <w:p w14:paraId="6B4643D0" w14:textId="0181266E" w:rsidR="00A963B3" w:rsidRDefault="000377D3" w:rsidP="000377D3">
      <w:pPr>
        <w:jc w:val="left"/>
        <w:rPr>
          <w:rFonts w:eastAsiaTheme="minorEastAsia"/>
          <w:bCs/>
          <w:iCs/>
          <w:lang w:val="vi-VN"/>
        </w:rPr>
      </w:pPr>
      <w:r>
        <w:rPr>
          <w:rFonts w:eastAsiaTheme="minorEastAsia"/>
          <w:bCs/>
          <w:iCs/>
          <w:lang w:val="vi-VN"/>
        </w:rPr>
        <w:t>Suy ra:</w:t>
      </w:r>
    </w:p>
    <w:p w14:paraId="74F7DE34" w14:textId="23A9C7E0" w:rsidR="000377D3" w:rsidRPr="003E1CB8" w:rsidRDefault="00000000" w:rsidP="00654FE2">
      <w:pPr>
        <w:jc w:val="center"/>
        <w:rPr>
          <w:rFonts w:eastAsiaTheme="minorEastAsia"/>
          <w:bCs/>
          <w:iCs/>
          <w:lang w:val="vi-VN"/>
        </w:rPr>
      </w:pPr>
      <m:oMathPara>
        <m:oMath>
          <m:sSub>
            <m:sSubPr>
              <m:ctrlPr>
                <w:rPr>
                  <w:rFonts w:ascii="Cambria Math" w:hAnsi="Cambria Math"/>
                  <w:bCs/>
                  <w:i/>
                  <w:iCs/>
                  <w:lang w:val="vi-VN"/>
                </w:rPr>
              </m:ctrlPr>
            </m:sSubPr>
            <m:e>
              <m:r>
                <m:rPr>
                  <m:sty m:val="bi"/>
                </m:rP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e>
                </m:mr>
              </m:m>
            </m:e>
          </m:d>
          <m:r>
            <w:rPr>
              <w:rFonts w:ascii="Cambria Math" w:hAnsi="Cambria Math"/>
              <w:lang w:val="vi-VN"/>
            </w:rPr>
            <m:t xml:space="preserve">- </m:t>
          </m:r>
          <m:r>
            <m:rPr>
              <m:sty m:val="bi"/>
            </m:rPr>
            <w:rPr>
              <w:rFonts w:ascii="Cambria Math" w:hAnsi="Cambria Math"/>
              <w:lang w:val="vi-VN"/>
            </w:rPr>
            <m:t xml:space="preserve"> </m:t>
          </m:r>
          <m:d>
            <m:dPr>
              <m:begChr m:val="["/>
              <m:endChr m:val="]"/>
              <m:ctrlPr>
                <w:rPr>
                  <w:rFonts w:ascii="Cambria Math" w:hAnsi="Cambria Math"/>
                  <w:b/>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1</m:t>
                    </m:r>
                  </m:e>
                  <m:e>
                    <m:r>
                      <w:rPr>
                        <w:rFonts w:ascii="Cambria Math" w:hAnsi="Cambria Math"/>
                        <w:lang w:val="vi-VN"/>
                      </w:rPr>
                      <m:t>0</m:t>
                    </m:r>
                  </m:e>
                  <m:e>
                    <m:r>
                      <w:rPr>
                        <w:rFonts w:ascii="Cambria Math" w:hAnsi="Cambria Math"/>
                        <w:lang w:val="vi-VN"/>
                      </w:rPr>
                      <m:t>0</m:t>
                    </m:r>
                  </m:e>
                </m:mr>
                <m:mr>
                  <m:e>
                    <m:r>
                      <w:rPr>
                        <w:rFonts w:ascii="Cambria Math" w:hAnsi="Cambria Math"/>
                        <w:lang w:val="vi-VN"/>
                      </w:rPr>
                      <m:t>0</m:t>
                    </m:r>
                  </m:e>
                  <m:e>
                    <m:r>
                      <w:rPr>
                        <w:rFonts w:ascii="Cambria Math" w:hAnsi="Cambria Math"/>
                        <w:lang w:val="vi-VN"/>
                      </w:rPr>
                      <m:t>1</m:t>
                    </m:r>
                  </m:e>
                  <m:e>
                    <m:r>
                      <w:rPr>
                        <w:rFonts w:ascii="Cambria Math" w:hAnsi="Cambria Math"/>
                        <w:lang w:val="vi-VN"/>
                      </w:rPr>
                      <m:t>0</m:t>
                    </m:r>
                  </m:e>
                </m:mr>
                <m:mr>
                  <m:e>
                    <m:r>
                      <w:rPr>
                        <w:rFonts w:ascii="Cambria Math" w:hAnsi="Cambria Math"/>
                        <w:lang w:val="vi-VN"/>
                      </w:rPr>
                      <m:t>0</m:t>
                    </m:r>
                  </m:e>
                  <m:e>
                    <m:r>
                      <w:rPr>
                        <w:rFonts w:ascii="Cambria Math" w:hAnsi="Cambria Math"/>
                        <w:lang w:val="vi-VN"/>
                      </w:rPr>
                      <m:t>0</m:t>
                    </m:r>
                  </m:e>
                  <m:e>
                    <m:r>
                      <w:rPr>
                        <w:rFonts w:ascii="Cambria Math" w:hAnsi="Cambria Math"/>
                        <w:lang w:val="vi-VN"/>
                      </w:rPr>
                      <m:t>1</m:t>
                    </m:r>
                  </m:e>
                </m:mr>
              </m:m>
            </m:e>
          </m:d>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e>
                </m:mr>
              </m:m>
            </m:e>
          </m:d>
          <m:r>
            <w:rPr>
              <w:rFonts w:ascii="Cambria Math" w:hAnsi="Cambria Math"/>
              <w:lang w:val="vi-VN"/>
            </w:rPr>
            <m:t xml:space="preserve">= </m:t>
          </m:r>
          <m:d>
            <m:dPr>
              <m:begChr m:val="["/>
              <m:endChr m:val="]"/>
              <m:ctrlPr>
                <w:rPr>
                  <w:rFonts w:ascii="Cambria Math" w:hAnsi="Cambria Math"/>
                  <w:bCs/>
                  <w:i/>
                  <w:iCs/>
                  <w:lang w:val="vi-VN"/>
                </w:rPr>
              </m:ctrlPr>
            </m:dPr>
            <m:e>
              <m:m>
                <m:mPr>
                  <m:mcs>
                    <m:mc>
                      <m:mcPr>
                        <m:count m:val="1"/>
                        <m:mcJc m:val="center"/>
                      </m:mcPr>
                    </m:mc>
                  </m:mcs>
                  <m:ctrlPr>
                    <w:rPr>
                      <w:rFonts w:ascii="Cambria Math" w:hAnsi="Cambria Math"/>
                      <w:bCs/>
                      <w:i/>
                      <w:iCs/>
                      <w:lang w:val="vi-VN"/>
                    </w:rPr>
                  </m:ctrlPr>
                </m:mPr>
                <m:mr>
                  <m:e>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x</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y</m:t>
                        </m:r>
                      </m:e>
                      <m:sub>
                        <m:r>
                          <w:rPr>
                            <w:rFonts w:ascii="Cambria Math" w:hAnsi="Cambria Math"/>
                            <w:lang w:val="vi-VN"/>
                          </w:rPr>
                          <m:t>n-1</m:t>
                        </m:r>
                      </m:sub>
                    </m:sSub>
                  </m:e>
                </m:mr>
                <m:mr>
                  <m:e>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z</m:t>
                        </m:r>
                      </m:e>
                      <m:sub>
                        <m:r>
                          <w:rPr>
                            <w:rFonts w:ascii="Cambria Math" w:hAnsi="Cambria Math"/>
                            <w:lang w:val="vi-VN"/>
                          </w:rPr>
                          <m:t>n-1</m:t>
                        </m:r>
                      </m:sub>
                    </m:sSub>
                  </m:e>
                </m:mr>
              </m:m>
            </m:e>
          </m:d>
        </m:oMath>
      </m:oMathPara>
    </w:p>
    <w:p w14:paraId="1DEC3B81" w14:textId="0FA4AD13" w:rsidR="00513C36" w:rsidRDefault="00513C36" w:rsidP="00513C36">
      <w:pPr>
        <w:rPr>
          <w:b/>
          <w:i/>
          <w:lang w:val="vi-VN"/>
        </w:rPr>
      </w:pPr>
      <w:r w:rsidRPr="004A484E">
        <w:rPr>
          <w:b/>
          <w:i/>
          <w:lang w:val="vi-VN"/>
        </w:rPr>
        <w:t>Công thức</w:t>
      </w:r>
      <w:r>
        <w:rPr>
          <w:b/>
          <w:i/>
        </w:rPr>
        <w:t xml:space="preserve"> </w:t>
      </w:r>
      <w:r>
        <w:rPr>
          <w:b/>
          <w:i/>
          <w:lang w:val="vi-VN"/>
        </w:rPr>
        <w:t>độ lợi Kalman</w:t>
      </w:r>
      <w:r w:rsidRPr="004A484E">
        <w:rPr>
          <w:b/>
          <w:i/>
          <w:lang w:val="vi-VN"/>
        </w:rPr>
        <w:t>:</w:t>
      </w:r>
    </w:p>
    <w:p w14:paraId="0AB39457" w14:textId="6BF03604" w:rsidR="00513C36" w:rsidRPr="004A484E" w:rsidRDefault="00000000" w:rsidP="00513C36">
      <w:pPr>
        <w:rPr>
          <w:b/>
          <w:i/>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K</m:t>
              </m:r>
            </m:e>
            <m:sub>
              <m:r>
                <w:rPr>
                  <w:rFonts w:ascii="Cambria Math" w:hAnsi="Cambria Math"/>
                  <w:szCs w:val="26"/>
                  <w:lang w:val="vi-VN"/>
                </w:rPr>
                <m:t>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sSup>
            <m:sSupPr>
              <m:ctrlPr>
                <w:rPr>
                  <w:rFonts w:ascii="Cambria Math" w:hAnsi="Cambria Math"/>
                  <w:b/>
                  <w:szCs w:val="26"/>
                  <w:lang w:val="vi-VN"/>
                </w:rPr>
              </m:ctrlPr>
            </m:sSupPr>
            <m:e>
              <m:r>
                <m:rPr>
                  <m:sty m:val="b"/>
                </m:rPr>
                <w:rPr>
                  <w:rFonts w:ascii="Cambria Math" w:hAnsi="Cambria Math"/>
                  <w:szCs w:val="26"/>
                  <w:lang w:val="vi-VN"/>
                </w:rPr>
                <m:t>(</m:t>
              </m:r>
              <m:r>
                <m:rPr>
                  <m:sty m:val="bi"/>
                </m:rPr>
                <w:rPr>
                  <w:rFonts w:ascii="Cambria Math" w:hAnsi="Cambria Math"/>
                  <w:szCs w:val="26"/>
                  <w:lang w:val="vi-VN"/>
                </w:rPr>
                <m:t>H</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n-1</m:t>
                  </m:r>
                </m:sub>
              </m:sSub>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r>
                <m:rPr>
                  <m:sty m:val="b"/>
                </m:rPr>
                <w:rPr>
                  <w:rFonts w:ascii="Cambria Math" w:hAnsi="Cambria Math"/>
                  <w:szCs w:val="26"/>
                  <w:lang w:val="vi-VN"/>
                </w:rPr>
                <m:t>+</m:t>
              </m:r>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r>
                <m:rPr>
                  <m:sty m:val="p"/>
                </m:rPr>
                <w:rPr>
                  <w:rFonts w:ascii="Cambria Math" w:hAnsi="Cambria Math"/>
                  <w:szCs w:val="26"/>
                  <w:lang w:val="vi-VN"/>
                </w:rPr>
                <m:t>)</m:t>
              </m:r>
            </m:e>
            <m:sup>
              <m:r>
                <m:rPr>
                  <m:sty m:val="bi"/>
                </m:rPr>
                <w:rPr>
                  <w:rFonts w:ascii="Cambria Math" w:hAnsi="Cambria Math"/>
                  <w:szCs w:val="26"/>
                  <w:lang w:val="vi-VN"/>
                </w:rPr>
                <m:t>-1</m:t>
              </m:r>
            </m:sup>
          </m:sSup>
        </m:oMath>
      </m:oMathPara>
    </w:p>
    <w:tbl>
      <w:tblPr>
        <w:tblStyle w:val="TableGrid"/>
        <w:tblW w:w="0" w:type="auto"/>
        <w:jc w:val="center"/>
        <w:tblLook w:val="04A0" w:firstRow="1" w:lastRow="0" w:firstColumn="1" w:lastColumn="0" w:noHBand="0" w:noVBand="1"/>
      </w:tblPr>
      <w:tblGrid>
        <w:gridCol w:w="1255"/>
        <w:gridCol w:w="4590"/>
        <w:gridCol w:w="3020"/>
      </w:tblGrid>
      <w:tr w:rsidR="00F94F2A" w14:paraId="55625187" w14:textId="77777777" w:rsidTr="00772751">
        <w:trPr>
          <w:jc w:val="center"/>
        </w:trPr>
        <w:tc>
          <w:tcPr>
            <w:tcW w:w="1255" w:type="dxa"/>
          </w:tcPr>
          <w:p w14:paraId="264E843B" w14:textId="77777777" w:rsidR="00F94F2A" w:rsidRDefault="00F94F2A" w:rsidP="00F94F2A">
            <w:pPr>
              <w:jc w:val="center"/>
              <w:rPr>
                <w:bCs/>
                <w:iCs/>
                <w:lang w:val="vi-VN"/>
              </w:rPr>
            </w:pPr>
            <w:r>
              <w:rPr>
                <w:bCs/>
                <w:iCs/>
                <w:lang w:val="vi-VN"/>
              </w:rPr>
              <w:t>Kí hiệu</w:t>
            </w:r>
          </w:p>
        </w:tc>
        <w:tc>
          <w:tcPr>
            <w:tcW w:w="4590" w:type="dxa"/>
          </w:tcPr>
          <w:p w14:paraId="2D338EDF" w14:textId="77777777" w:rsidR="00F94F2A" w:rsidRDefault="00F94F2A" w:rsidP="00F94F2A">
            <w:pPr>
              <w:jc w:val="center"/>
              <w:rPr>
                <w:bCs/>
                <w:iCs/>
                <w:lang w:val="vi-VN"/>
              </w:rPr>
            </w:pPr>
            <w:r>
              <w:rPr>
                <w:bCs/>
                <w:iCs/>
                <w:lang w:val="vi-VN"/>
              </w:rPr>
              <w:t>Tên</w:t>
            </w:r>
          </w:p>
        </w:tc>
        <w:tc>
          <w:tcPr>
            <w:tcW w:w="3020" w:type="dxa"/>
          </w:tcPr>
          <w:p w14:paraId="2DFCC6C5" w14:textId="0886CD3D" w:rsidR="00F94F2A" w:rsidRDefault="00F94F2A" w:rsidP="00F94F2A">
            <w:pPr>
              <w:jc w:val="center"/>
              <w:rPr>
                <w:bCs/>
                <w:iCs/>
                <w:lang w:val="vi-VN"/>
              </w:rPr>
            </w:pPr>
            <w:r>
              <w:rPr>
                <w:lang w:val="vi-VN"/>
              </w:rPr>
              <w:t>Kích thước(hàng x cột)</w:t>
            </w:r>
          </w:p>
        </w:tc>
      </w:tr>
      <w:tr w:rsidR="00F94F2A" w14:paraId="3D28EF1A" w14:textId="77777777" w:rsidTr="00772751">
        <w:trPr>
          <w:jc w:val="center"/>
        </w:trPr>
        <w:tc>
          <w:tcPr>
            <w:tcW w:w="1255" w:type="dxa"/>
          </w:tcPr>
          <w:p w14:paraId="49C3B1EB" w14:textId="77777777" w:rsidR="00F94F2A" w:rsidRPr="00A107F4" w:rsidRDefault="00000000" w:rsidP="00F94F2A">
            <w:pPr>
              <w:rPr>
                <w:rFonts w:eastAsia="Calibri"/>
                <w:b/>
                <w:lang w:val="vi-VN"/>
              </w:rPr>
            </w:pPr>
            <m:oMathPara>
              <m:oMath>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oMath>
            </m:oMathPara>
          </w:p>
        </w:tc>
        <w:tc>
          <w:tcPr>
            <w:tcW w:w="4590" w:type="dxa"/>
          </w:tcPr>
          <w:p w14:paraId="738D50B8" w14:textId="77777777" w:rsidR="00F94F2A" w:rsidRDefault="00F94F2A" w:rsidP="00F94F2A">
            <w:pPr>
              <w:rPr>
                <w:bCs/>
                <w:iCs/>
                <w:lang w:val="vi-VN"/>
              </w:rPr>
            </w:pPr>
            <w:r>
              <w:rPr>
                <w:bCs/>
                <w:iCs/>
                <w:lang w:val="vi-VN"/>
              </w:rPr>
              <w:t>Độ lợi Kalman (Kalman Gain)</w:t>
            </w:r>
          </w:p>
        </w:tc>
        <w:tc>
          <w:tcPr>
            <w:tcW w:w="3020" w:type="dxa"/>
          </w:tcPr>
          <w:p w14:paraId="0F5EA692" w14:textId="77777777" w:rsidR="00F94F2A" w:rsidRDefault="00000000" w:rsidP="00F94F2A">
            <w:pPr>
              <w:rPr>
                <w:rFonts w:eastAsia="Calibri"/>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oMath>
            </m:oMathPara>
          </w:p>
        </w:tc>
      </w:tr>
      <w:tr w:rsidR="00F94F2A" w14:paraId="5BD27938" w14:textId="77777777" w:rsidTr="00772751">
        <w:trPr>
          <w:jc w:val="center"/>
        </w:trPr>
        <w:tc>
          <w:tcPr>
            <w:tcW w:w="1255" w:type="dxa"/>
          </w:tcPr>
          <w:p w14:paraId="4DBB5617" w14:textId="73ABB866" w:rsidR="00F94F2A" w:rsidRPr="00A107F4" w:rsidRDefault="00000000" w:rsidP="00F94F2A">
            <w:pPr>
              <w:rPr>
                <w:rFonts w:eastAsia="Calibri"/>
                <w:b/>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oMath>
            </m:oMathPara>
          </w:p>
        </w:tc>
        <w:tc>
          <w:tcPr>
            <w:tcW w:w="4590" w:type="dxa"/>
          </w:tcPr>
          <w:p w14:paraId="26E2A0C0" w14:textId="1D0CBE4E" w:rsidR="00F94F2A" w:rsidRDefault="00F94F2A" w:rsidP="00F94F2A">
            <w:pPr>
              <w:rPr>
                <w:bCs/>
                <w:iCs/>
                <w:lang w:val="vi-VN"/>
              </w:rPr>
            </w:pPr>
            <w:r>
              <w:rPr>
                <w:bCs/>
                <w:iCs/>
                <w:lang w:val="vi-VN"/>
              </w:rPr>
              <w:t>Ma trận hiệp phương sai ở phần dự đoán</w:t>
            </w:r>
          </w:p>
        </w:tc>
        <w:tc>
          <w:tcPr>
            <w:tcW w:w="3020" w:type="dxa"/>
          </w:tcPr>
          <w:p w14:paraId="5F3DAAE8" w14:textId="45A3227D" w:rsidR="00F94F2A" w:rsidRDefault="00000000" w:rsidP="00F94F2A">
            <w:pPr>
              <w:rPr>
                <w:rFonts w:eastAsia="Calibri"/>
                <w:bCs/>
                <w:iCs/>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4DE5AE74" w14:textId="77777777" w:rsidTr="00772751">
        <w:trPr>
          <w:jc w:val="center"/>
        </w:trPr>
        <w:tc>
          <w:tcPr>
            <w:tcW w:w="1255" w:type="dxa"/>
          </w:tcPr>
          <w:p w14:paraId="66699DE5" w14:textId="7FF71319" w:rsidR="00F94F2A" w:rsidRPr="00B80DE4" w:rsidRDefault="00F94F2A" w:rsidP="00F94F2A">
            <w:pPr>
              <w:rPr>
                <w:bCs/>
                <w:iCs/>
                <w:lang w:val="vi-VN"/>
              </w:rPr>
            </w:pPr>
            <m:oMathPara>
              <m:oMath>
                <m:r>
                  <m:rPr>
                    <m:sty m:val="bi"/>
                  </m:rPr>
                  <w:rPr>
                    <w:rFonts w:ascii="Cambria Math" w:hAnsi="Cambria Math"/>
                    <w:szCs w:val="26"/>
                    <w:lang w:val="vi-VN"/>
                  </w:rPr>
                  <m:t>H</m:t>
                </m:r>
              </m:oMath>
            </m:oMathPara>
          </w:p>
        </w:tc>
        <w:tc>
          <w:tcPr>
            <w:tcW w:w="4590" w:type="dxa"/>
          </w:tcPr>
          <w:p w14:paraId="7CDB5824" w14:textId="77B0CA08" w:rsidR="00F94F2A" w:rsidRDefault="00F94F2A" w:rsidP="00F94F2A">
            <w:pPr>
              <w:rPr>
                <w:bCs/>
                <w:iCs/>
                <w:lang w:val="vi-VN"/>
              </w:rPr>
            </w:pPr>
            <w:r>
              <w:rPr>
                <w:bCs/>
                <w:iCs/>
                <w:lang w:val="vi-VN"/>
              </w:rPr>
              <w:t xml:space="preserve">Ma trận đo lường </w:t>
            </w:r>
          </w:p>
        </w:tc>
        <w:tc>
          <w:tcPr>
            <w:tcW w:w="3020" w:type="dxa"/>
          </w:tcPr>
          <w:p w14:paraId="05D16A3F" w14:textId="5443909D"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oMath>
            </m:oMathPara>
          </w:p>
        </w:tc>
      </w:tr>
      <w:tr w:rsidR="00F94F2A" w14:paraId="6A6BBDF8" w14:textId="77777777" w:rsidTr="00772751">
        <w:trPr>
          <w:jc w:val="center"/>
        </w:trPr>
        <w:tc>
          <w:tcPr>
            <w:tcW w:w="1255" w:type="dxa"/>
          </w:tcPr>
          <w:p w14:paraId="639B159E" w14:textId="0EB90972" w:rsidR="00F94F2A" w:rsidRPr="00A107F4" w:rsidRDefault="00000000" w:rsidP="00F94F2A">
            <w:pPr>
              <w:rPr>
                <w:rFonts w:eastAsia="Calibri"/>
                <w:b/>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oMath>
            </m:oMathPara>
          </w:p>
        </w:tc>
        <w:tc>
          <w:tcPr>
            <w:tcW w:w="4590" w:type="dxa"/>
          </w:tcPr>
          <w:p w14:paraId="4F994383" w14:textId="4A7A1524" w:rsidR="00F94F2A" w:rsidRDefault="00F94F2A" w:rsidP="00F94F2A">
            <w:pPr>
              <w:rPr>
                <w:bCs/>
                <w:iCs/>
                <w:lang w:val="vi-VN"/>
              </w:rPr>
            </w:pPr>
            <w:r>
              <w:rPr>
                <w:bCs/>
                <w:iCs/>
                <w:lang w:val="vi-VN"/>
              </w:rPr>
              <w:t>M</w:t>
            </w:r>
            <w:r w:rsidRPr="00DF02FC">
              <w:rPr>
                <w:bCs/>
                <w:iCs/>
                <w:lang w:val="vi-VN"/>
              </w:rPr>
              <w:t xml:space="preserve">a trận hiệp phương sai </w:t>
            </w:r>
            <w:r>
              <w:rPr>
                <w:bCs/>
                <w:iCs/>
                <w:lang w:val="vi-VN"/>
              </w:rPr>
              <w:t>nhiễu</w:t>
            </w:r>
            <w:r w:rsidRPr="00DF02FC">
              <w:rPr>
                <w:bCs/>
                <w:iCs/>
                <w:lang w:val="vi-VN"/>
              </w:rPr>
              <w:t xml:space="preserve"> đo lường</w:t>
            </w:r>
          </w:p>
        </w:tc>
        <w:tc>
          <w:tcPr>
            <w:tcW w:w="3020" w:type="dxa"/>
          </w:tcPr>
          <w:p w14:paraId="45BFCEC2" w14:textId="3DBF9C02" w:rsidR="00F94F2A" w:rsidRDefault="00000000" w:rsidP="00F94F2A">
            <w:pPr>
              <w:rPr>
                <w:rFonts w:eastAsia="Calibri"/>
                <w:bCs/>
                <w:iCs/>
                <w:lang w:val="vi-VN"/>
              </w:rPr>
            </w:pPr>
            <m:oMathPara>
              <m:oMath>
                <m:sSub>
                  <m:sSubPr>
                    <m:ctrlPr>
                      <w:rPr>
                        <w:rFonts w:ascii="Cambria Math" w:hAnsi="Cambria Math"/>
                        <w:bCs/>
                        <w:i/>
                        <w:iCs/>
                        <w:lang w:val="vi-VN"/>
                      </w:rPr>
                    </m:ctrlPr>
                  </m:sSubPr>
                  <m:e>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xml:space="preserve">× </m:t>
                    </m:r>
                    <m:r>
                      <w:rPr>
                        <w:rFonts w:ascii="Cambria Math" w:hAnsi="Cambria Math"/>
                        <w:lang w:val="vi-VN"/>
                      </w:rPr>
                      <m:t>n</m:t>
                    </m:r>
                  </m:e>
                  <m:sub>
                    <m:r>
                      <w:rPr>
                        <w:rFonts w:ascii="Cambria Math" w:hAnsi="Cambria Math"/>
                        <w:lang w:val="vi-VN"/>
                      </w:rPr>
                      <m:t>z</m:t>
                    </m:r>
                  </m:sub>
                </m:sSub>
              </m:oMath>
            </m:oMathPara>
          </w:p>
        </w:tc>
      </w:tr>
    </w:tbl>
    <w:p w14:paraId="11C5852B" w14:textId="77777777" w:rsidR="00CB38AA" w:rsidRDefault="00CB38AA" w:rsidP="00AF7335">
      <w:pPr>
        <w:jc w:val="left"/>
        <w:rPr>
          <w:rFonts w:eastAsiaTheme="minorEastAsia"/>
          <w:bCs/>
          <w:lang w:val="vi-VN"/>
        </w:rPr>
      </w:pPr>
    </w:p>
    <w:p w14:paraId="4A53940E" w14:textId="77777777" w:rsidR="00CB38AA" w:rsidRDefault="00CB38AA" w:rsidP="00AF7335">
      <w:pPr>
        <w:jc w:val="left"/>
        <w:rPr>
          <w:rFonts w:eastAsiaTheme="minorEastAsia"/>
          <w:bCs/>
          <w:lang w:val="vi-VN"/>
        </w:rPr>
      </w:pPr>
    </w:p>
    <w:p w14:paraId="25AF39C7" w14:textId="77777777" w:rsidR="00CB38AA" w:rsidRDefault="00CB38AA" w:rsidP="00AF7335">
      <w:pPr>
        <w:jc w:val="left"/>
        <w:rPr>
          <w:rFonts w:eastAsiaTheme="minorEastAsia"/>
          <w:bCs/>
          <w:lang w:val="vi-VN"/>
        </w:rPr>
      </w:pPr>
    </w:p>
    <w:p w14:paraId="59DB272E" w14:textId="0363C5FD" w:rsidR="00AF7335" w:rsidRDefault="000C58BB" w:rsidP="00AF7335">
      <w:pPr>
        <w:jc w:val="left"/>
        <w:rPr>
          <w:rFonts w:eastAsiaTheme="minorEastAsia"/>
          <w:b/>
          <w:iCs/>
          <w:lang w:val="vi-VN"/>
        </w:rPr>
      </w:pPr>
      <w:r w:rsidRPr="000C58BB">
        <w:rPr>
          <w:rFonts w:eastAsiaTheme="minorEastAsia"/>
          <w:bCs/>
          <w:lang w:val="vi-VN"/>
        </w:rPr>
        <w:t>Ta có:</w:t>
      </w:r>
      <w:r>
        <w:rPr>
          <w:rFonts w:eastAsiaTheme="minorEastAsia"/>
          <w:b/>
          <w:lang w:val="vi-VN"/>
        </w:rPr>
        <w:t xml:space="preserve"> </w:t>
      </w:r>
      <m:oMath>
        <m:r>
          <m:rPr>
            <m:sty m:val="bi"/>
          </m:rPr>
          <w:rPr>
            <w:rFonts w:ascii="Cambria Math" w:hAnsi="Cambria Math"/>
            <w:lang w:val="vi-VN"/>
          </w:rPr>
          <m:t xml:space="preserve">H= </m:t>
        </m:r>
        <m:sSup>
          <m:sSupPr>
            <m:ctrlPr>
              <w:rPr>
                <w:rFonts w:ascii="Cambria Math" w:hAnsi="Cambria Math"/>
                <w:b/>
                <w:szCs w:val="26"/>
                <w:lang w:val="vi-VN"/>
              </w:rPr>
            </m:ctrlPr>
          </m:sSupPr>
          <m:e>
            <m:r>
              <m:rPr>
                <m:sty m:val="bi"/>
              </m:rPr>
              <w:rPr>
                <w:rFonts w:ascii="Cambria Math" w:hAnsi="Cambria Math"/>
                <w:szCs w:val="26"/>
                <w:lang w:val="vi-VN"/>
              </w:rPr>
              <m:t>H</m:t>
            </m:r>
          </m:e>
          <m:sup>
            <m:r>
              <m:rPr>
                <m:sty m:val="bi"/>
              </m:rPr>
              <w:rPr>
                <w:rFonts w:ascii="Cambria Math" w:hAnsi="Cambria Math"/>
                <w:szCs w:val="26"/>
                <w:lang w:val="vi-VN"/>
              </w:rPr>
              <m:t>T</m:t>
            </m:r>
          </m:sup>
        </m:sSup>
        <m:r>
          <m:rPr>
            <m:sty m:val="bi"/>
          </m:rPr>
          <w:rPr>
            <w:rFonts w:ascii="Cambria Math" w:hAnsi="Cambria Math"/>
            <w:lang w:val="vi-VN"/>
          </w:rPr>
          <m:t xml:space="preserve">= </m:t>
        </m:r>
        <m:d>
          <m:dPr>
            <m:begChr m:val="["/>
            <m:endChr m:val="]"/>
            <m:ctrlPr>
              <w:rPr>
                <w:rFonts w:ascii="Cambria Math" w:hAnsi="Cambria Math"/>
                <w:b/>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1</m:t>
                  </m:r>
                </m:e>
                <m:e>
                  <m:r>
                    <w:rPr>
                      <w:rFonts w:ascii="Cambria Math" w:hAnsi="Cambria Math"/>
                      <w:lang w:val="vi-VN"/>
                    </w:rPr>
                    <m:t>0</m:t>
                  </m:r>
                </m:e>
                <m:e>
                  <m:r>
                    <w:rPr>
                      <w:rFonts w:ascii="Cambria Math" w:hAnsi="Cambria Math"/>
                      <w:lang w:val="vi-VN"/>
                    </w:rPr>
                    <m:t>0</m:t>
                  </m:r>
                </m:e>
              </m:mr>
              <m:mr>
                <m:e>
                  <m:r>
                    <w:rPr>
                      <w:rFonts w:ascii="Cambria Math" w:hAnsi="Cambria Math"/>
                      <w:lang w:val="vi-VN"/>
                    </w:rPr>
                    <m:t>0</m:t>
                  </m:r>
                </m:e>
                <m:e>
                  <m:r>
                    <w:rPr>
                      <w:rFonts w:ascii="Cambria Math" w:hAnsi="Cambria Math"/>
                      <w:lang w:val="vi-VN"/>
                    </w:rPr>
                    <m:t>1</m:t>
                  </m:r>
                </m:e>
                <m:e>
                  <m:r>
                    <w:rPr>
                      <w:rFonts w:ascii="Cambria Math" w:hAnsi="Cambria Math"/>
                      <w:lang w:val="vi-VN"/>
                    </w:rPr>
                    <m:t>0</m:t>
                  </m:r>
                </m:e>
              </m:mr>
              <m:mr>
                <m:e>
                  <m:r>
                    <w:rPr>
                      <w:rFonts w:ascii="Cambria Math" w:hAnsi="Cambria Math"/>
                      <w:lang w:val="vi-VN"/>
                    </w:rPr>
                    <m:t>0</m:t>
                  </m:r>
                </m:e>
                <m:e>
                  <m:r>
                    <w:rPr>
                      <w:rFonts w:ascii="Cambria Math" w:hAnsi="Cambria Math"/>
                      <w:lang w:val="vi-VN"/>
                    </w:rPr>
                    <m:t>0</m:t>
                  </m:r>
                </m:e>
                <m:e>
                  <m:r>
                    <w:rPr>
                      <w:rFonts w:ascii="Cambria Math" w:hAnsi="Cambria Math"/>
                      <w:lang w:val="vi-VN"/>
                    </w:rPr>
                    <m:t>1</m:t>
                  </m:r>
                </m:e>
              </m:mr>
            </m:m>
          </m:e>
        </m:d>
        <m:r>
          <m:rPr>
            <m:sty m:val="bi"/>
          </m:rPr>
          <w:rPr>
            <w:rFonts w:ascii="Cambria Math" w:hAnsi="Cambria Math"/>
            <w:lang w:val="vi-VN"/>
          </w:rPr>
          <m:t xml:space="preserve"> </m:t>
        </m:r>
      </m:oMath>
      <w:r w:rsidR="00075EF8" w:rsidRPr="00075EF8">
        <w:rPr>
          <w:rFonts w:eastAsiaTheme="minorEastAsia"/>
          <w:bCs/>
          <w:iCs/>
          <w:lang w:val="vi-VN"/>
        </w:rPr>
        <w:t>nên:</w:t>
      </w:r>
      <w:r w:rsidR="00075EF8">
        <w:rPr>
          <w:rFonts w:eastAsiaTheme="minorEastAsia"/>
          <w:b/>
          <w:iCs/>
          <w:lang w:val="vi-VN"/>
        </w:rPr>
        <w:t xml:space="preserve"> </w:t>
      </w:r>
    </w:p>
    <w:p w14:paraId="10914816" w14:textId="35DFAFB0" w:rsidR="000C58BB" w:rsidRPr="00EF13AF" w:rsidRDefault="00000000" w:rsidP="00075EF8">
      <w:pPr>
        <w:rPr>
          <w:rFonts w:eastAsiaTheme="minorEastAsia"/>
          <w:b/>
          <w:i/>
          <w:szCs w:val="26"/>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K</m:t>
              </m:r>
            </m:e>
            <m:sub>
              <m:r>
                <w:rPr>
                  <w:rFonts w:ascii="Cambria Math" w:hAnsi="Cambria Math"/>
                  <w:szCs w:val="26"/>
                  <w:lang w:val="vi-VN"/>
                </w:rPr>
                <m:t>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sSup>
            <m:sSupPr>
              <m:ctrlPr>
                <w:rPr>
                  <w:rFonts w:ascii="Cambria Math" w:hAnsi="Cambria Math"/>
                  <w:b/>
                  <w:szCs w:val="26"/>
                  <w:lang w:val="vi-VN"/>
                </w:rPr>
              </m:ctrlPr>
            </m:sSupPr>
            <m:e>
              <m:r>
                <m:rPr>
                  <m:sty m:val="b"/>
                </m:rPr>
                <w:rPr>
                  <w:rFonts w:ascii="Cambria Math" w:hAnsi="Cambria Math"/>
                  <w:szCs w:val="26"/>
                  <w:lang w:val="vi-VN"/>
                </w:rPr>
                <m:t>(</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n-1</m:t>
                  </m:r>
                </m:sub>
              </m:sSub>
              <m:r>
                <m:rPr>
                  <m:sty m:val="b"/>
                </m:rPr>
                <w:rPr>
                  <w:rFonts w:ascii="Cambria Math" w:hAnsi="Cambria Math"/>
                  <w:szCs w:val="26"/>
                  <w:lang w:val="vi-VN"/>
                </w:rPr>
                <m:t>+</m:t>
              </m:r>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r>
                <m:rPr>
                  <m:sty m:val="p"/>
                </m:rPr>
                <w:rPr>
                  <w:rFonts w:ascii="Cambria Math" w:hAnsi="Cambria Math"/>
                  <w:szCs w:val="26"/>
                  <w:lang w:val="vi-VN"/>
                </w:rPr>
                <m:t>)</m:t>
              </m:r>
            </m:e>
            <m:sup>
              <m:r>
                <m:rPr>
                  <m:sty m:val="bi"/>
                </m:rPr>
                <w:rPr>
                  <w:rFonts w:ascii="Cambria Math" w:hAnsi="Cambria Math"/>
                  <w:szCs w:val="26"/>
                  <w:lang w:val="vi-VN"/>
                </w:rPr>
                <m:t>-1</m:t>
              </m:r>
            </m:sup>
          </m:sSup>
        </m:oMath>
      </m:oMathPara>
    </w:p>
    <w:p w14:paraId="32B664C7" w14:textId="77777777" w:rsidR="00EF13AF" w:rsidRPr="00075EF8" w:rsidRDefault="00EF13AF" w:rsidP="00075EF8">
      <w:pPr>
        <w:rPr>
          <w:rStyle w:val="mo"/>
          <w:b/>
          <w:i/>
          <w:lang w:val="vi-VN"/>
        </w:rPr>
      </w:pPr>
    </w:p>
    <w:p w14:paraId="131F8EB2" w14:textId="7078A0B1" w:rsidR="00AF7335" w:rsidRPr="00E8687A" w:rsidRDefault="00AF7335" w:rsidP="00AF7335">
      <w:pPr>
        <w:jc w:val="left"/>
        <w:rPr>
          <w:rStyle w:val="mo"/>
          <w:rFonts w:eastAsiaTheme="minorEastAsia"/>
          <w:iCs/>
          <w:color w:val="6B7178"/>
          <w:szCs w:val="26"/>
          <w:bdr w:val="none" w:sz="0" w:space="0" w:color="auto" w:frame="1"/>
          <w:shd w:val="clear" w:color="auto" w:fill="FFFFFF"/>
          <w:lang w:val="vi-VN"/>
        </w:rPr>
      </w:pPr>
      <w:r>
        <w:rPr>
          <w:rFonts w:ascii="Cambria Math" w:hAnsi="Cambria Math"/>
          <w:szCs w:val="26"/>
          <w:lang w:val="vi-VN"/>
        </w:rPr>
        <w:t xml:space="preserve">Ta có </w:t>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m:t>
            </m:r>
          </m:sub>
        </m:sSub>
        <m:r>
          <w:rPr>
            <w:rFonts w:ascii="Cambria Math" w:hAnsi="Cambria Math"/>
            <w:szCs w:val="26"/>
            <w:lang w:val="vi-VN"/>
          </w:rPr>
          <m:t xml:space="preserve"> </m:t>
        </m:r>
      </m:oMath>
      <w:r>
        <w:rPr>
          <w:rFonts w:ascii="Cambria Math" w:eastAsiaTheme="minorEastAsia" w:hAnsi="Cambria Math"/>
          <w:szCs w:val="26"/>
          <w:lang w:val="vi-VN"/>
        </w:rPr>
        <w:t xml:space="preserve"> </w:t>
      </w:r>
      <w:r w:rsidR="00CB38AA">
        <w:rPr>
          <w:rFonts w:ascii="Cambria Math" w:eastAsiaTheme="minorEastAsia" w:hAnsi="Cambria Math"/>
          <w:szCs w:val="26"/>
          <w:lang w:val="vi-VN"/>
        </w:rPr>
        <w:t xml:space="preserve">ở </w:t>
      </w:r>
      <w:r>
        <w:rPr>
          <w:rFonts w:ascii="Cambria Math" w:eastAsiaTheme="minorEastAsia" w:hAnsi="Cambria Math"/>
          <w:szCs w:val="26"/>
          <w:lang w:val="vi-VN"/>
        </w:rPr>
        <w:t>phần dự đoán</w:t>
      </w:r>
      <w:r w:rsidR="00CB38AA">
        <w:rPr>
          <w:rFonts w:ascii="Cambria Math" w:eastAsiaTheme="minorEastAsia" w:hAnsi="Cambria Math"/>
          <w:szCs w:val="26"/>
          <w:lang w:val="vi-VN"/>
        </w:rPr>
        <w:t xml:space="preserve"> (</w:t>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w:rPr>
                <w:rFonts w:ascii="Cambria Math" w:hAnsi="Cambria Math"/>
                <w:szCs w:val="26"/>
                <w:lang w:val="vi-VN"/>
              </w:rPr>
              <m:t>+1</m:t>
            </m:r>
            <m:r>
              <m:rPr>
                <m:sty m:val="p"/>
              </m:rPr>
              <w:rPr>
                <w:rFonts w:ascii="Cambria Math" w:hAnsi="Cambria Math"/>
                <w:szCs w:val="26"/>
                <w:lang w:val="vi-VN"/>
              </w:rPr>
              <m:t>,</m:t>
            </m:r>
            <m:r>
              <w:rPr>
                <w:rFonts w:ascii="Cambria Math" w:hAnsi="Cambria Math"/>
                <w:szCs w:val="26"/>
                <w:lang w:val="vi-VN"/>
              </w:rPr>
              <m:t>n</m:t>
            </m:r>
          </m:sub>
        </m:sSub>
        <m:r>
          <w:rPr>
            <w:rFonts w:ascii="Cambria Math" w:hAnsi="Cambria Math"/>
            <w:szCs w:val="26"/>
            <w:lang w:val="vi-VN"/>
          </w:rPr>
          <m:t>)</m:t>
        </m:r>
      </m:oMath>
      <w:r>
        <w:rPr>
          <w:rFonts w:ascii="Cambria Math" w:eastAsiaTheme="minorEastAsia" w:hAnsi="Cambria Math"/>
          <w:szCs w:val="26"/>
          <w:lang w:val="vi-VN"/>
        </w:rPr>
        <w:t xml:space="preserve"> được gán cho </w:t>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oMath>
      <w:r>
        <w:rPr>
          <w:rFonts w:ascii="Cambria Math" w:eastAsiaTheme="minorEastAsia" w:hAnsi="Cambria Math"/>
          <w:szCs w:val="26"/>
          <w:lang w:val="vi-VN"/>
        </w:rPr>
        <w:t>:</w:t>
      </w:r>
      <w:r w:rsidRPr="00BD20B7">
        <w:rPr>
          <w:rFonts w:ascii="Cambria Math" w:hAnsi="Cambria Math"/>
          <w:szCs w:val="26"/>
          <w:lang w:val="vi-VN"/>
        </w:rPr>
        <w:br/>
      </w:r>
      <m:oMathPara>
        <m:oMathParaPr>
          <m:jc m:val="left"/>
        </m:oMathParaP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m:rPr>
                  <m:sty m:val="p"/>
                </m:rPr>
                <w:rPr>
                  <w:rFonts w:ascii="Cambria Math" w:hAnsi="Cambria Math"/>
                  <w:szCs w:val="26"/>
                  <w:lang w:val="vi-VN"/>
                </w:rPr>
                <m:t>,</m:t>
              </m:r>
              <m:r>
                <w:rPr>
                  <w:rFonts w:ascii="Cambria Math" w:hAnsi="Cambria Math"/>
                  <w:szCs w:val="26"/>
                  <w:lang w:val="vi-VN"/>
                </w:rPr>
                <m:t>n</m:t>
              </m:r>
            </m:sub>
          </m:sSub>
        </m:oMath>
      </m:oMathPara>
    </w:p>
    <w:p w14:paraId="32DB01A2" w14:textId="2AB0CF28" w:rsidR="0014770F" w:rsidRPr="0014770F" w:rsidRDefault="00AF7335" w:rsidP="0014770F">
      <w:pPr>
        <w:rPr>
          <w:rFonts w:eastAsiaTheme="minorEastAsia"/>
          <w:iCs/>
          <w:szCs w:val="26"/>
          <w:bdr w:val="none" w:sz="0" w:space="0" w:color="auto" w:frame="1"/>
          <w:shd w:val="clear" w:color="auto" w:fill="FFFFFF"/>
          <w:lang w:val="vi-VN"/>
        </w:rPr>
      </w:pPr>
      <w:r w:rsidRPr="00055BB3">
        <w:rPr>
          <w:rStyle w:val="mo"/>
          <w:rFonts w:eastAsiaTheme="minorEastAsia"/>
          <w:iCs/>
          <w:szCs w:val="26"/>
          <w:bdr w:val="none" w:sz="0" w:space="0" w:color="auto" w:frame="1"/>
          <w:shd w:val="clear" w:color="auto" w:fill="FFFFFF"/>
        </w:rPr>
        <w:t xml:space="preserve">         =  </w:t>
      </w:r>
      <m:oMath>
        <m:r>
          <w:rPr>
            <w:rStyle w:val="mo"/>
            <w:rFonts w:ascii="Cambria Math" w:eastAsiaTheme="minorEastAsia" w:hAnsi="Cambria Math"/>
            <w:szCs w:val="26"/>
            <w:bdr w:val="none" w:sz="0" w:space="0" w:color="auto" w:frame="1"/>
            <w:shd w:val="clear" w:color="auto" w:fill="FFFFFF"/>
          </w:rPr>
          <m:t xml:space="preserve"> </m:t>
        </m:r>
        <m:d>
          <m:dPr>
            <m:begChr m:val="["/>
            <m:endChr m:val="]"/>
            <m:ctrlPr>
              <w:rPr>
                <w:rStyle w:val="mo"/>
                <w:rFonts w:ascii="Cambria Math" w:eastAsiaTheme="minorEastAsia" w:hAnsi="Cambria Math"/>
                <w:i/>
                <w:iCs/>
                <w:szCs w:val="26"/>
                <w:bdr w:val="none" w:sz="0" w:space="0" w:color="auto" w:frame="1"/>
                <w:shd w:val="clear" w:color="auto" w:fill="FFFFFF"/>
                <w:lang w:val="vi-VN"/>
              </w:rPr>
            </m:ctrlPr>
          </m:dPr>
          <m:e>
            <m:m>
              <m:mPr>
                <m:mcs>
                  <m:mc>
                    <m:mcPr>
                      <m:count m:val="3"/>
                      <m:mcJc m:val="center"/>
                    </m:mcPr>
                  </m:mc>
                </m:mcs>
                <m:ctrlPr>
                  <w:rPr>
                    <w:rStyle w:val="mo"/>
                    <w:rFonts w:ascii="Cambria Math" w:eastAsiaTheme="minorEastAsia" w:hAnsi="Cambria Math"/>
                    <w:i/>
                    <w:iCs/>
                    <w:szCs w:val="26"/>
                    <w:bdr w:val="none" w:sz="0" w:space="0" w:color="auto" w:frame="1"/>
                    <w:shd w:val="clear" w:color="auto" w:fill="FFFFFF"/>
                    <w:lang w:val="vi-VN"/>
                  </w:rPr>
                </m:ctrlPr>
              </m:mPr>
              <m:mr>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mr>
              <m:m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x</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y</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m:t>
                  </m:r>
                </m:e>
                <m:e>
                  <m:sSup>
                    <m:sSupPr>
                      <m:ctrlPr>
                        <w:rPr>
                          <w:rStyle w:val="mo"/>
                          <w:rFonts w:ascii="Cambria Math" w:eastAsiaTheme="minorEastAsia" w:hAnsi="Cambria Math"/>
                          <w:i/>
                          <w:iCs/>
                          <w:szCs w:val="26"/>
                          <w:bdr w:val="none" w:sz="0" w:space="0" w:color="auto" w:frame="1"/>
                          <w:shd w:val="clear" w:color="auto" w:fill="FFFFFF"/>
                          <w:lang w:val="vi-VN"/>
                        </w:rPr>
                      </m:ctrlPr>
                    </m:sSup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n</m:t>
                          </m:r>
                        </m:sub>
                      </m:sSub>
                      <m:r>
                        <w:rPr>
                          <w:rStyle w:val="mo"/>
                          <w:rFonts w:ascii="Cambria Math" w:eastAsiaTheme="minorEastAsia" w:hAnsi="Cambria Math"/>
                          <w:szCs w:val="26"/>
                          <w:bdr w:val="none" w:sz="0" w:space="0" w:color="auto" w:frame="1"/>
                          <w:shd w:val="clear" w:color="auto" w:fill="FFFFFF"/>
                          <w:lang w:val="vi-VN"/>
                        </w:rPr>
                        <m:t xml:space="preserve">- </m:t>
                      </m:r>
                      <m:sSub>
                        <m:sSubPr>
                          <m:ctrlPr>
                            <w:rPr>
                              <w:rStyle w:val="mi"/>
                              <w:rFonts w:ascii="Cambria Math" w:hAnsi="Cambria Math" w:cs="Open Sans"/>
                              <w:b/>
                              <w:bCs/>
                              <w:i/>
                              <w:szCs w:val="26"/>
                              <w:bdr w:val="none" w:sz="0" w:space="0" w:color="auto" w:frame="1"/>
                              <w:shd w:val="clear" w:color="auto" w:fill="FFFFFF"/>
                            </w:rPr>
                          </m:ctrlPr>
                        </m:sSubPr>
                        <m:e>
                          <m:r>
                            <w:rPr>
                              <w:rStyle w:val="mi"/>
                              <w:rFonts w:ascii="Cambria Math" w:hAnsi="Cambria Math" w:cs="Open Sans"/>
                              <w:szCs w:val="26"/>
                              <w:bdr w:val="none" w:sz="0" w:space="0" w:color="auto" w:frame="1"/>
                              <w:shd w:val="clear" w:color="auto" w:fill="FFFFFF"/>
                            </w:rPr>
                            <m:t>μ</m:t>
                          </m:r>
                        </m:e>
                        <m:sub>
                          <m:sSub>
                            <m:sSubPr>
                              <m:ctrlPr>
                                <w:rPr>
                                  <w:rStyle w:val="mi"/>
                                  <w:rFonts w:ascii="Cambria Math" w:hAnsi="Cambria Math" w:cs="Open Sans"/>
                                  <w:b/>
                                  <w:bCs/>
                                  <w:i/>
                                  <w:szCs w:val="26"/>
                                  <w:bdr w:val="none" w:sz="0" w:space="0" w:color="auto" w:frame="1"/>
                                  <w:shd w:val="clear" w:color="auto" w:fill="FFFFFF"/>
                                </w:rPr>
                              </m:ctrlPr>
                            </m:sSubPr>
                            <m:e>
                              <m:r>
                                <m:rPr>
                                  <m:sty m:val="bi"/>
                                </m:rPr>
                                <w:rPr>
                                  <w:rStyle w:val="mi"/>
                                  <w:rFonts w:ascii="Cambria Math" w:hAnsi="Cambria Math" w:cs="Open Sans"/>
                                  <w:szCs w:val="26"/>
                                  <w:bdr w:val="none" w:sz="0" w:space="0" w:color="auto" w:frame="1"/>
                                  <w:shd w:val="clear" w:color="auto" w:fill="FFFFFF"/>
                                </w:rPr>
                                <m:t>z</m:t>
                              </m:r>
                            </m:e>
                            <m:sub>
                              <m:r>
                                <m:rPr>
                                  <m:sty m:val="bi"/>
                                </m:rPr>
                                <w:rPr>
                                  <w:rStyle w:val="mi"/>
                                  <w:rFonts w:ascii="Cambria Math" w:hAnsi="Cambria Math" w:cs="Open Sans"/>
                                  <w:szCs w:val="26"/>
                                  <w:bdr w:val="none" w:sz="0" w:space="0" w:color="auto" w:frame="1"/>
                                  <w:shd w:val="clear" w:color="auto" w:fill="FFFFFF"/>
                                </w:rPr>
                                <m:t>n</m:t>
                              </m:r>
                            </m:sub>
                          </m:sSub>
                        </m:sub>
                      </m:sSub>
                      <m:r>
                        <w:rPr>
                          <w:rStyle w:val="mo"/>
                          <w:rFonts w:ascii="Cambria Math" w:eastAsiaTheme="minorEastAsia" w:hAnsi="Cambria Math"/>
                          <w:szCs w:val="26"/>
                          <w:bdr w:val="none" w:sz="0" w:space="0" w:color="auto" w:frame="1"/>
                          <w:shd w:val="clear" w:color="auto" w:fill="FFFFFF"/>
                        </w:rPr>
                        <m:t xml:space="preserve">) </m:t>
                      </m:r>
                    </m:e>
                    <m:sup>
                      <m:r>
                        <w:rPr>
                          <w:rStyle w:val="mo"/>
                          <w:rFonts w:ascii="Cambria Math" w:eastAsiaTheme="minorEastAsia" w:hAnsi="Cambria Math"/>
                          <w:szCs w:val="26"/>
                          <w:bdr w:val="none" w:sz="0" w:space="0" w:color="auto" w:frame="1"/>
                          <w:shd w:val="clear" w:color="auto" w:fill="FFFFFF"/>
                          <w:lang w:val="vi-VN"/>
                        </w:rPr>
                        <m:t>2</m:t>
                      </m:r>
                    </m:sup>
                  </m:sSup>
                </m:e>
              </m:mr>
            </m:m>
          </m:e>
        </m:d>
      </m:oMath>
    </w:p>
    <w:p w14:paraId="3A95ECE5" w14:textId="7066CD33" w:rsidR="00E1616C" w:rsidRPr="0014770F" w:rsidRDefault="00000000" w:rsidP="0014770F">
      <w:pPr>
        <w:jc w:val="left"/>
        <w:rPr>
          <w:rFonts w:eastAsiaTheme="minorEastAsia"/>
          <w:iCs/>
          <w:color w:val="000000"/>
          <w:sz w:val="30"/>
          <w:szCs w:val="30"/>
          <w:bdr w:val="none" w:sz="0" w:space="0" w:color="auto" w:frame="1"/>
          <w:shd w:val="clear" w:color="auto" w:fill="EEEEEE"/>
          <w:lang w:val="vi-VN"/>
        </w:rPr>
      </w:pPr>
      <m:oMathPara>
        <m:oMathParaPr>
          <m:jc m:val="left"/>
        </m:oMathParaPr>
        <m:oMath>
          <m:sSub>
            <m:sSubPr>
              <m:ctrlPr>
                <w:rPr>
                  <w:rFonts w:ascii="Cambria Math" w:hAnsi="Cambria Math"/>
                  <w:szCs w:val="26"/>
                  <w:lang w:val="vi-VN"/>
                </w:rPr>
              </m:ctrlPr>
            </m:sSubPr>
            <m:e>
              <m:r>
                <m:rPr>
                  <m:sty m:val="bi"/>
                </m:rPr>
                <w:rPr>
                  <w:rFonts w:ascii="Cambria Math" w:hAnsi="Cambria Math"/>
                  <w:szCs w:val="26"/>
                  <w:lang w:val="vi-VN"/>
                </w:rPr>
                <m:t>R</m:t>
              </m:r>
            </m:e>
            <m:sub>
              <m:r>
                <w:rPr>
                  <w:rFonts w:ascii="Cambria Math" w:hAnsi="Cambria Math"/>
                  <w:szCs w:val="26"/>
                  <w:lang w:val="vi-VN"/>
                </w:rPr>
                <m:t>n</m:t>
              </m:r>
            </m:sub>
          </m:sSub>
          <m:r>
            <w:rPr>
              <w:rFonts w:ascii="Cambria Math" w:hAnsi="Cambria Math"/>
              <w:szCs w:val="26"/>
              <w:lang w:val="vi-VN"/>
            </w:rPr>
            <m:t>=</m:t>
          </m:r>
          <m:r>
            <w:rPr>
              <w:rFonts w:ascii="Cambria Math" w:hAnsi="Cambria Math"/>
              <w:szCs w:val="26"/>
              <w:lang w:val="vi-VN"/>
            </w:rPr>
            <m:t xml:space="preserve"> </m:t>
          </m:r>
          <m:d>
            <m:dPr>
              <m:begChr m:val="["/>
              <m:endChr m:val="]"/>
              <m:ctrlPr>
                <w:rPr>
                  <w:rFonts w:ascii="Cambria Math" w:hAnsi="Cambria Math"/>
                  <w:b/>
                  <w:bCs/>
                  <w:i/>
                  <w:lang w:val="vi-VN"/>
                </w:rPr>
              </m:ctrlPr>
            </m:dPr>
            <m:e>
              <m:m>
                <m:mPr>
                  <m:mcs>
                    <m:mc>
                      <m:mcPr>
                        <m:count m:val="3"/>
                        <m:mcJc m:val="center"/>
                      </m:mcPr>
                    </m:mc>
                  </m:mcs>
                  <m:ctrlPr>
                    <w:rPr>
                      <w:rFonts w:ascii="Cambria Math" w:hAnsi="Cambria Math"/>
                      <w:iCs/>
                      <w:lang w:val="vi-VN"/>
                    </w:rPr>
                  </m:ctrlPr>
                </m:mPr>
                <m:mr>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mr>
                <m:mr>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mr>
                <m:mr>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x</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y</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e>
                    <m:r>
                      <m:rPr>
                        <m:sty m:val="p"/>
                      </m:rPr>
                      <w:rPr>
                        <w:rFonts w:ascii="Cambria Math" w:hAnsi="Cambria Math"/>
                        <w:lang w:val="vi-VN"/>
                      </w:rPr>
                      <m:t>cov</m:t>
                    </m:r>
                    <m:d>
                      <m:dPr>
                        <m:ctrlPr>
                          <w:rPr>
                            <w:rFonts w:ascii="Cambria Math" w:hAnsi="Cambria Math"/>
                            <w:lang w:val="vi-VN"/>
                          </w:rPr>
                        </m:ctrlPr>
                      </m:dPr>
                      <m:e>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z</m:t>
                            </m:r>
                          </m:sub>
                        </m:sSub>
                        <m:r>
                          <w:rPr>
                            <w:rFonts w:ascii="Cambria Math" w:hAnsi="Cambria Math"/>
                            <w:lang w:val="vi-VN"/>
                          </w:rPr>
                          <m:t>,</m:t>
                        </m:r>
                        <m:sSub>
                          <m:sSubPr>
                            <m:ctrlPr>
                              <w:rPr>
                                <w:rStyle w:val="mo"/>
                                <w:rFonts w:ascii="Cambria Math" w:eastAsiaTheme="minorEastAsia" w:hAnsi="Cambria Math"/>
                                <w:i/>
                                <w:iCs/>
                                <w:szCs w:val="26"/>
                                <w:bdr w:val="none" w:sz="0" w:space="0" w:color="auto" w:frame="1"/>
                                <w:shd w:val="clear" w:color="auto" w:fill="FFFFFF"/>
                                <w:lang w:val="vi-VN"/>
                              </w:rPr>
                            </m:ctrlPr>
                          </m:sSubPr>
                          <m:e>
                            <m:r>
                              <w:rPr>
                                <w:rStyle w:val="mo"/>
                                <w:rFonts w:ascii="Cambria Math" w:eastAsiaTheme="minorEastAsia" w:hAnsi="Cambria Math"/>
                                <w:szCs w:val="26"/>
                                <w:bdr w:val="none" w:sz="0" w:space="0" w:color="auto" w:frame="1"/>
                                <w:shd w:val="clear" w:color="auto" w:fill="FFFFFF"/>
                                <w:lang w:val="vi-VN"/>
                              </w:rPr>
                              <m:t>z</m:t>
                            </m:r>
                          </m:e>
                          <m:sub>
                            <m:r>
                              <w:rPr>
                                <w:rStyle w:val="mo"/>
                                <w:rFonts w:ascii="Cambria Math" w:eastAsiaTheme="minorEastAsia" w:hAnsi="Cambria Math"/>
                                <w:szCs w:val="26"/>
                                <w:bdr w:val="none" w:sz="0" w:space="0" w:color="auto" w:frame="1"/>
                                <w:shd w:val="clear" w:color="auto" w:fill="FFFFFF"/>
                                <w:lang w:val="vi-VN"/>
                              </w:rPr>
                              <m:t>z</m:t>
                            </m:r>
                          </m:sub>
                        </m:sSub>
                        <m:ctrlPr>
                          <w:rPr>
                            <w:rFonts w:ascii="Cambria Math" w:hAnsi="Cambria Math"/>
                            <w:i/>
                            <w:lang w:val="vi-VN"/>
                          </w:rPr>
                        </m:ctrlPr>
                      </m:e>
                    </m:d>
                  </m:e>
                </m:mr>
              </m:m>
            </m:e>
          </m:d>
        </m:oMath>
      </m:oMathPara>
    </w:p>
    <w:p w14:paraId="5C2A2645" w14:textId="4EA75BD5" w:rsidR="00056713" w:rsidRDefault="00056713" w:rsidP="00056713">
      <w:pPr>
        <w:rPr>
          <w:b/>
          <w:i/>
          <w:lang w:val="vi-VN"/>
        </w:rPr>
      </w:pPr>
      <w:r w:rsidRPr="004A484E">
        <w:rPr>
          <w:b/>
          <w:i/>
          <w:lang w:val="vi-VN"/>
        </w:rPr>
        <w:t>Công thức</w:t>
      </w:r>
      <w:r>
        <w:rPr>
          <w:b/>
          <w:i/>
        </w:rPr>
        <w:t xml:space="preserve"> </w:t>
      </w:r>
      <w:r w:rsidR="009A23E6">
        <w:rPr>
          <w:b/>
          <w:i/>
          <w:lang w:val="vi-VN"/>
        </w:rPr>
        <w:t>cập nhật trạng thái</w:t>
      </w:r>
      <w:r w:rsidRPr="004A484E">
        <w:rPr>
          <w:b/>
          <w:i/>
          <w:lang w:val="vi-VN"/>
        </w:rPr>
        <w:t>:</w:t>
      </w:r>
    </w:p>
    <w:p w14:paraId="548835E0" w14:textId="2017C0D7" w:rsidR="009A23E6" w:rsidRPr="004A484E" w:rsidRDefault="00000000" w:rsidP="00056713">
      <w:pPr>
        <w:rPr>
          <w:b/>
          <w:i/>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n,n</m:t>
              </m:r>
            </m:sub>
          </m:sSub>
          <m:r>
            <w:rPr>
              <w:rFonts w:ascii="Cambria Math" w:hAnsi="Cambria Math"/>
              <w:lang w:val="vi-VN"/>
            </w:rPr>
            <m:t>=</m:t>
          </m:r>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r>
            <w:rPr>
              <w:rFonts w:ascii="Cambria Math" w:hAnsi="Cambria Math"/>
              <w:lang w:val="vi-VN"/>
            </w:rPr>
            <m:t>+</m:t>
          </m:r>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sSub>
            <m:sSubPr>
              <m:ctrlPr>
                <w:rPr>
                  <w:rFonts w:ascii="Cambria Math" w:hAnsi="Cambria Math"/>
                  <w:bCs/>
                  <w:i/>
                  <w:iCs/>
                  <w:lang w:val="vi-VN"/>
                </w:rPr>
              </m:ctrlPr>
            </m:sSubPr>
            <m:e>
              <m:r>
                <m:rPr>
                  <m:sty m:val="bi"/>
                </m:rPr>
                <w:rPr>
                  <w:rFonts w:ascii="Cambria Math" w:hAnsi="Cambria Math"/>
                  <w:lang w:val="vi-VN"/>
                </w:rPr>
                <m:t>y</m:t>
              </m:r>
            </m:e>
            <m:sub>
              <m:r>
                <w:rPr>
                  <w:rFonts w:ascii="Cambria Math" w:hAnsi="Cambria Math"/>
                  <w:lang w:val="vi-VN"/>
                </w:rPr>
                <m:t>n</m:t>
              </m:r>
            </m:sub>
          </m:sSub>
        </m:oMath>
      </m:oMathPara>
    </w:p>
    <w:tbl>
      <w:tblPr>
        <w:tblStyle w:val="TableGrid"/>
        <w:tblW w:w="0" w:type="auto"/>
        <w:jc w:val="center"/>
        <w:tblLook w:val="04A0" w:firstRow="1" w:lastRow="0" w:firstColumn="1" w:lastColumn="0" w:noHBand="0" w:noVBand="1"/>
      </w:tblPr>
      <w:tblGrid>
        <w:gridCol w:w="1255"/>
        <w:gridCol w:w="4590"/>
        <w:gridCol w:w="3020"/>
      </w:tblGrid>
      <w:tr w:rsidR="00F94F2A" w14:paraId="0A1B5131" w14:textId="77777777" w:rsidTr="00772751">
        <w:trPr>
          <w:jc w:val="center"/>
        </w:trPr>
        <w:tc>
          <w:tcPr>
            <w:tcW w:w="1255" w:type="dxa"/>
          </w:tcPr>
          <w:p w14:paraId="469C81B7" w14:textId="77777777" w:rsidR="00F94F2A" w:rsidRDefault="00F94F2A" w:rsidP="00F94F2A">
            <w:pPr>
              <w:jc w:val="center"/>
              <w:rPr>
                <w:bCs/>
                <w:iCs/>
                <w:lang w:val="vi-VN"/>
              </w:rPr>
            </w:pPr>
            <w:r>
              <w:rPr>
                <w:bCs/>
                <w:iCs/>
                <w:lang w:val="vi-VN"/>
              </w:rPr>
              <w:t>Kí hiệu</w:t>
            </w:r>
          </w:p>
        </w:tc>
        <w:tc>
          <w:tcPr>
            <w:tcW w:w="4590" w:type="dxa"/>
          </w:tcPr>
          <w:p w14:paraId="7D291D3F" w14:textId="77777777" w:rsidR="00F94F2A" w:rsidRDefault="00F94F2A" w:rsidP="00F94F2A">
            <w:pPr>
              <w:jc w:val="center"/>
              <w:rPr>
                <w:bCs/>
                <w:iCs/>
                <w:lang w:val="vi-VN"/>
              </w:rPr>
            </w:pPr>
            <w:r>
              <w:rPr>
                <w:bCs/>
                <w:iCs/>
                <w:lang w:val="vi-VN"/>
              </w:rPr>
              <w:t>Tên</w:t>
            </w:r>
          </w:p>
        </w:tc>
        <w:tc>
          <w:tcPr>
            <w:tcW w:w="3020" w:type="dxa"/>
          </w:tcPr>
          <w:p w14:paraId="2D53FCF0" w14:textId="16551973" w:rsidR="00F94F2A" w:rsidRDefault="00F94F2A" w:rsidP="00F94F2A">
            <w:pPr>
              <w:jc w:val="center"/>
              <w:rPr>
                <w:bCs/>
                <w:iCs/>
                <w:lang w:val="vi-VN"/>
              </w:rPr>
            </w:pPr>
            <w:r>
              <w:rPr>
                <w:lang w:val="vi-VN"/>
              </w:rPr>
              <w:t>Kích thước(hàng x cột)</w:t>
            </w:r>
          </w:p>
        </w:tc>
      </w:tr>
      <w:tr w:rsidR="00F94F2A" w:rsidRPr="009F34BD" w14:paraId="18342644" w14:textId="77777777" w:rsidTr="00772751">
        <w:trPr>
          <w:jc w:val="center"/>
        </w:trPr>
        <w:tc>
          <w:tcPr>
            <w:tcW w:w="1255" w:type="dxa"/>
          </w:tcPr>
          <w:p w14:paraId="55067BA6" w14:textId="1E54C22B" w:rsidR="00F94F2A" w:rsidRDefault="00000000" w:rsidP="00F94F2A">
            <w:pPr>
              <w:rPr>
                <w:bCs/>
                <w:iCs/>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r>
                      <w:rPr>
                        <w:rFonts w:ascii="Cambria Math" w:hAnsi="Cambria Math"/>
                        <w:lang w:val="vi-VN"/>
                      </w:rPr>
                      <m:t>n,n</m:t>
                    </m:r>
                  </m:sub>
                </m:sSub>
              </m:oMath>
            </m:oMathPara>
          </w:p>
        </w:tc>
        <w:tc>
          <w:tcPr>
            <w:tcW w:w="4590" w:type="dxa"/>
          </w:tcPr>
          <w:p w14:paraId="74C267A4" w14:textId="29A2A6AD" w:rsidR="00F94F2A" w:rsidRDefault="00F94F2A" w:rsidP="00F94F2A">
            <w:pPr>
              <w:rPr>
                <w:bCs/>
                <w:iCs/>
                <w:lang w:val="vi-VN"/>
              </w:rPr>
            </w:pPr>
            <w:r>
              <w:rPr>
                <w:bCs/>
                <w:iCs/>
                <w:lang w:val="vi-VN"/>
              </w:rPr>
              <w:t>Vecto trạng thái ước tính(đầu ra hệ thống)</w:t>
            </w:r>
          </w:p>
        </w:tc>
        <w:tc>
          <w:tcPr>
            <w:tcW w:w="3020" w:type="dxa"/>
          </w:tcPr>
          <w:p w14:paraId="610F04B3" w14:textId="77777777" w:rsidR="00F94F2A" w:rsidRPr="009F34BD"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r>
                  <w:rPr>
                    <w:rFonts w:ascii="Cambria Math" w:eastAsiaTheme="minorEastAsia" w:hAnsi="Cambria Math"/>
                    <w:lang w:val="vi-VN"/>
                  </w:rPr>
                  <m:t>× 1</m:t>
                </m:r>
              </m:oMath>
            </m:oMathPara>
          </w:p>
        </w:tc>
      </w:tr>
      <w:tr w:rsidR="00F94F2A" w14:paraId="14190883" w14:textId="77777777" w:rsidTr="00772751">
        <w:trPr>
          <w:jc w:val="center"/>
        </w:trPr>
        <w:tc>
          <w:tcPr>
            <w:tcW w:w="1255" w:type="dxa"/>
          </w:tcPr>
          <w:p w14:paraId="23ACAD03" w14:textId="5CEC229B" w:rsidR="00F94F2A" w:rsidRDefault="00000000" w:rsidP="00F94F2A">
            <w:pPr>
              <w:rPr>
                <w:bCs/>
                <w:iCs/>
                <w:lang w:val="vi-VN"/>
              </w:rPr>
            </w:pPr>
            <m:oMathPara>
              <m:oMath>
                <m:sSub>
                  <m:sSubPr>
                    <m:ctrlPr>
                      <w:rPr>
                        <w:rFonts w:ascii="Cambria Math" w:hAnsi="Cambria Math"/>
                        <w:i/>
                        <w:sz w:val="24"/>
                        <w:lang w:val="vi-VN"/>
                      </w:rPr>
                    </m:ctrlPr>
                  </m:sSubPr>
                  <m:e>
                    <m:acc>
                      <m:accPr>
                        <m:ctrlPr>
                          <w:rPr>
                            <w:rFonts w:ascii="Cambria Math" w:hAnsi="Cambria Math"/>
                            <w:i/>
                            <w:sz w:val="24"/>
                            <w:lang w:val="vi-VN"/>
                          </w:rPr>
                        </m:ctrlPr>
                      </m:accPr>
                      <m:e>
                        <m:r>
                          <m:rPr>
                            <m:sty m:val="bi"/>
                          </m:rPr>
                          <w:rPr>
                            <w:rFonts w:ascii="Cambria Math" w:hAnsi="Cambria Math"/>
                            <w:lang w:val="vi-VN"/>
                          </w:rPr>
                          <m:t>x</m:t>
                        </m:r>
                      </m:e>
                    </m:acc>
                  </m:e>
                  <m:sub>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m:t>
                        </m:r>
                      </m:sub>
                    </m:sSub>
                    <m:r>
                      <w:rPr>
                        <w:rFonts w:ascii="Cambria Math" w:hAnsi="Cambria Math"/>
                        <w:lang w:val="vi-VN"/>
                      </w:rPr>
                      <m:t>n-1</m:t>
                    </m:r>
                  </m:sub>
                </m:sSub>
              </m:oMath>
            </m:oMathPara>
          </w:p>
        </w:tc>
        <w:tc>
          <w:tcPr>
            <w:tcW w:w="4590" w:type="dxa"/>
          </w:tcPr>
          <w:p w14:paraId="3276094F" w14:textId="16EFF75E" w:rsidR="00F94F2A" w:rsidRDefault="00F94F2A" w:rsidP="00F94F2A">
            <w:pPr>
              <w:rPr>
                <w:bCs/>
                <w:iCs/>
                <w:lang w:val="vi-VN"/>
              </w:rPr>
            </w:pPr>
            <w:r>
              <w:rPr>
                <w:bCs/>
                <w:iCs/>
                <w:lang w:val="vi-VN"/>
              </w:rPr>
              <w:t>Vecto trạng thái dự đoán ở phần dự đoán</w:t>
            </w:r>
          </w:p>
        </w:tc>
        <w:tc>
          <w:tcPr>
            <w:tcW w:w="3020" w:type="dxa"/>
          </w:tcPr>
          <w:p w14:paraId="754FDE88" w14:textId="77777777"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r w:rsidR="00F94F2A" w14:paraId="152D04F9" w14:textId="77777777" w:rsidTr="00772751">
        <w:trPr>
          <w:jc w:val="center"/>
        </w:trPr>
        <w:tc>
          <w:tcPr>
            <w:tcW w:w="1255" w:type="dxa"/>
          </w:tcPr>
          <w:p w14:paraId="3AE76F2D" w14:textId="7B247C0D" w:rsidR="00F94F2A" w:rsidRPr="00A107F4" w:rsidRDefault="00000000" w:rsidP="00F94F2A">
            <w:pPr>
              <w:rPr>
                <w:rFonts w:eastAsia="Calibri"/>
                <w:b/>
                <w:lang w:val="vi-VN"/>
              </w:rPr>
            </w:pPr>
            <m:oMathPara>
              <m:oMath>
                <m:sSub>
                  <m:sSubPr>
                    <m:ctrlPr>
                      <w:rPr>
                        <w:rFonts w:ascii="Cambria Math" w:hAnsi="Cambria Math"/>
                        <w:i/>
                        <w:sz w:val="24"/>
                        <w:lang w:val="vi-VN"/>
                      </w:rPr>
                    </m:ctrlPr>
                  </m:sSubPr>
                  <m:e>
                    <m:r>
                      <m:rPr>
                        <m:sty m:val="bi"/>
                      </m:rPr>
                      <w:rPr>
                        <w:rFonts w:ascii="Cambria Math" w:hAnsi="Cambria Math"/>
                        <w:sz w:val="24"/>
                        <w:lang w:val="vi-VN"/>
                      </w:rPr>
                      <m:t>K</m:t>
                    </m:r>
                  </m:e>
                  <m:sub>
                    <m:r>
                      <w:rPr>
                        <w:rFonts w:ascii="Cambria Math" w:hAnsi="Cambria Math"/>
                        <w:lang w:val="vi-VN"/>
                      </w:rPr>
                      <m:t>n</m:t>
                    </m:r>
                  </m:sub>
                </m:sSub>
              </m:oMath>
            </m:oMathPara>
          </w:p>
        </w:tc>
        <w:tc>
          <w:tcPr>
            <w:tcW w:w="4590" w:type="dxa"/>
          </w:tcPr>
          <w:p w14:paraId="5BA0EE55" w14:textId="1076AF73" w:rsidR="00F94F2A" w:rsidRDefault="00F94F2A" w:rsidP="00F94F2A">
            <w:pPr>
              <w:rPr>
                <w:bCs/>
                <w:iCs/>
                <w:lang w:val="vi-VN"/>
              </w:rPr>
            </w:pPr>
            <w:r>
              <w:rPr>
                <w:bCs/>
                <w:iCs/>
                <w:lang w:val="vi-VN"/>
              </w:rPr>
              <w:t>Độ lợi Kalman (Kalman Gain)</w:t>
            </w:r>
          </w:p>
        </w:tc>
        <w:tc>
          <w:tcPr>
            <w:tcW w:w="3020" w:type="dxa"/>
          </w:tcPr>
          <w:p w14:paraId="47E41CAD" w14:textId="332AE547" w:rsidR="00F94F2A" w:rsidRDefault="00000000" w:rsidP="00F94F2A">
            <w:pPr>
              <w:rPr>
                <w:rFonts w:eastAsia="Calibri"/>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oMath>
            </m:oMathPara>
          </w:p>
        </w:tc>
      </w:tr>
      <w:tr w:rsidR="00F94F2A" w14:paraId="4F29B1C3" w14:textId="77777777" w:rsidTr="00772751">
        <w:trPr>
          <w:jc w:val="center"/>
        </w:trPr>
        <w:tc>
          <w:tcPr>
            <w:tcW w:w="1255" w:type="dxa"/>
          </w:tcPr>
          <w:p w14:paraId="1F683BDE" w14:textId="3973A80B" w:rsidR="00F94F2A" w:rsidRPr="00B80DE4" w:rsidRDefault="00000000" w:rsidP="00F94F2A">
            <w:pPr>
              <w:rPr>
                <w:bCs/>
                <w:iCs/>
                <w:lang w:val="vi-VN"/>
              </w:rPr>
            </w:pPr>
            <m:oMathPara>
              <m:oMath>
                <m:sSub>
                  <m:sSubPr>
                    <m:ctrlPr>
                      <w:rPr>
                        <w:rFonts w:ascii="Cambria Math" w:hAnsi="Cambria Math"/>
                        <w:b/>
                        <w:i/>
                        <w:lang w:val="vi-VN"/>
                      </w:rPr>
                    </m:ctrlPr>
                  </m:sSubPr>
                  <m:e>
                    <m:r>
                      <m:rPr>
                        <m:sty m:val="bi"/>
                      </m:rPr>
                      <w:rPr>
                        <w:rFonts w:ascii="Cambria Math" w:hAnsi="Cambria Math"/>
                        <w:lang w:val="vi-VN"/>
                      </w:rPr>
                      <m:t>y</m:t>
                    </m:r>
                  </m:e>
                  <m:sub>
                    <m:r>
                      <w:rPr>
                        <w:rFonts w:ascii="Cambria Math" w:hAnsi="Cambria Math"/>
                        <w:lang w:val="vi-VN"/>
                      </w:rPr>
                      <m:t>n</m:t>
                    </m:r>
                  </m:sub>
                </m:sSub>
              </m:oMath>
            </m:oMathPara>
          </w:p>
        </w:tc>
        <w:tc>
          <w:tcPr>
            <w:tcW w:w="4590" w:type="dxa"/>
          </w:tcPr>
          <w:p w14:paraId="7CCD88EA" w14:textId="7C73DED1" w:rsidR="00F94F2A" w:rsidRDefault="002F6206" w:rsidP="00F94F2A">
            <w:pPr>
              <w:rPr>
                <w:bCs/>
                <w:iCs/>
                <w:lang w:val="vi-VN"/>
              </w:rPr>
            </w:pPr>
            <w:r>
              <w:rPr>
                <w:bCs/>
                <w:iCs/>
                <w:lang w:val="vi-VN"/>
              </w:rPr>
              <w:t>Vect</w:t>
            </w:r>
            <w:r w:rsidR="00F94F2A">
              <w:rPr>
                <w:bCs/>
                <w:iCs/>
                <w:lang w:val="vi-VN"/>
              </w:rPr>
              <w:t>o nhiễu ngẫu nhiên(phần dư đo lường)</w:t>
            </w:r>
          </w:p>
        </w:tc>
        <w:tc>
          <w:tcPr>
            <w:tcW w:w="3020" w:type="dxa"/>
          </w:tcPr>
          <w:p w14:paraId="740A6DF8" w14:textId="77777777" w:rsidR="00F94F2A" w:rsidRDefault="00000000" w:rsidP="00F94F2A">
            <w:pPr>
              <w:rPr>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eastAsiaTheme="minorEastAsia" w:hAnsi="Cambria Math"/>
                    <w:lang w:val="vi-VN"/>
                  </w:rPr>
                  <m:t>× 1</m:t>
                </m:r>
              </m:oMath>
            </m:oMathPara>
          </w:p>
        </w:tc>
      </w:tr>
    </w:tbl>
    <w:p w14:paraId="487453E1" w14:textId="77777777" w:rsidR="002F6206" w:rsidRDefault="002F6206" w:rsidP="00056713">
      <w:pPr>
        <w:jc w:val="left"/>
        <w:rPr>
          <w:b/>
          <w:bCs/>
          <w:i/>
          <w:iCs/>
          <w:lang w:val="vi-VN"/>
        </w:rPr>
      </w:pPr>
    </w:p>
    <w:p w14:paraId="14D40717" w14:textId="77777777" w:rsidR="002F6206" w:rsidRDefault="002F6206" w:rsidP="00056713">
      <w:pPr>
        <w:jc w:val="left"/>
        <w:rPr>
          <w:b/>
          <w:bCs/>
          <w:i/>
          <w:iCs/>
          <w:lang w:val="vi-VN"/>
        </w:rPr>
      </w:pPr>
    </w:p>
    <w:p w14:paraId="72188DF4" w14:textId="77777777" w:rsidR="002F6206" w:rsidRDefault="002F6206" w:rsidP="00056713">
      <w:pPr>
        <w:jc w:val="left"/>
        <w:rPr>
          <w:b/>
          <w:bCs/>
          <w:i/>
          <w:iCs/>
          <w:lang w:val="vi-VN"/>
        </w:rPr>
      </w:pPr>
    </w:p>
    <w:p w14:paraId="3E6FE67E" w14:textId="77777777" w:rsidR="002F6206" w:rsidRDefault="002F6206" w:rsidP="00056713">
      <w:pPr>
        <w:jc w:val="left"/>
        <w:rPr>
          <w:b/>
          <w:bCs/>
          <w:i/>
          <w:iCs/>
          <w:lang w:val="vi-VN"/>
        </w:rPr>
      </w:pPr>
    </w:p>
    <w:p w14:paraId="77A7A4B1" w14:textId="77777777" w:rsidR="003430C9" w:rsidRDefault="003430C9" w:rsidP="00056713">
      <w:pPr>
        <w:jc w:val="left"/>
        <w:rPr>
          <w:b/>
          <w:bCs/>
          <w:i/>
          <w:iCs/>
          <w:lang w:val="vi-VN"/>
        </w:rPr>
      </w:pPr>
    </w:p>
    <w:p w14:paraId="5AB863B9" w14:textId="77777777" w:rsidR="003430C9" w:rsidRDefault="003430C9" w:rsidP="00056713">
      <w:pPr>
        <w:jc w:val="left"/>
        <w:rPr>
          <w:b/>
          <w:bCs/>
          <w:i/>
          <w:iCs/>
          <w:lang w:val="vi-VN"/>
        </w:rPr>
      </w:pPr>
    </w:p>
    <w:p w14:paraId="68A33091" w14:textId="3A4D1F21" w:rsidR="006D1F16" w:rsidRPr="000B33F2" w:rsidRDefault="00CD69BB" w:rsidP="00056713">
      <w:pPr>
        <w:jc w:val="left"/>
        <w:rPr>
          <w:rFonts w:eastAsiaTheme="minorEastAsia"/>
          <w:b/>
          <w:bCs/>
          <w:i/>
          <w:iCs/>
          <w:lang w:val="vi-VN"/>
        </w:rPr>
      </w:pPr>
      <w:r>
        <w:rPr>
          <w:b/>
          <w:bCs/>
          <w:i/>
          <w:iCs/>
          <w:lang w:val="vi-VN"/>
        </w:rPr>
        <w:lastRenderedPageBreak/>
        <w:t>Công thức m</w:t>
      </w:r>
      <w:r w:rsidRPr="00CD69BB">
        <w:rPr>
          <w:b/>
          <w:bCs/>
          <w:i/>
          <w:iCs/>
          <w:lang w:val="vi-VN"/>
        </w:rPr>
        <w:t>a trận cập nhật hiệp phương sai</w:t>
      </w:r>
      <w:r w:rsidR="000B33F2">
        <w:rPr>
          <w:b/>
          <w:bCs/>
          <w:i/>
          <w:iCs/>
          <w:lang w:val="vi-VN"/>
        </w:rPr>
        <w:t xml:space="preserve"> dự đoán</w:t>
      </w:r>
    </w:p>
    <w:p w14:paraId="6C7012CE" w14:textId="43317BFD" w:rsidR="00CD69BB" w:rsidRPr="00CD69BB" w:rsidRDefault="00000000" w:rsidP="00056713">
      <w:pPr>
        <w:jc w:val="left"/>
        <w:rPr>
          <w:rFonts w:eastAsiaTheme="minorEastAsia"/>
          <w:bCs/>
          <w:iCs/>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m:t>
              </m:r>
              <m:r>
                <m:rPr>
                  <m:sty m:val="bi"/>
                </m:rPr>
                <w:rPr>
                  <w:rFonts w:ascii="Cambria Math" w:hAnsi="Cambria Math"/>
                  <w:lang w:val="vi-VN"/>
                </w:rPr>
                <m:t>I</m:t>
              </m:r>
              <m:r>
                <w:rPr>
                  <w:rFonts w:ascii="Cambria Math" w:hAnsi="Cambria Math"/>
                  <w:lang w:val="vi-VN"/>
                </w:rPr>
                <m:t>-</m:t>
              </m:r>
              <m:r>
                <m:rPr>
                  <m:sty m:val="bi"/>
                </m:rP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K</m:t>
                  </m:r>
                </m:e>
                <m:sub>
                  <m:r>
                    <w:rPr>
                      <w:rFonts w:ascii="Cambria Math" w:hAnsi="Cambria Math"/>
                      <w:lang w:val="vi-VN"/>
                    </w:rPr>
                    <m:t>n</m:t>
                  </m:r>
                </m:sub>
              </m:sSub>
              <m:r>
                <m:rPr>
                  <m:sty m:val="bi"/>
                </m:rPr>
                <w:rPr>
                  <w:rFonts w:ascii="Cambria Math" w:hAnsi="Cambria Math"/>
                  <w:szCs w:val="26"/>
                  <w:lang w:val="vi-VN"/>
                </w:rPr>
                <m:t>H)P</m:t>
              </m:r>
            </m:e>
            <m:sub>
              <m:r>
                <w:rPr>
                  <w:rFonts w:ascii="Cambria Math" w:hAnsi="Cambria Math"/>
                  <w:szCs w:val="26"/>
                  <w:lang w:val="vi-VN"/>
                </w:rPr>
                <m:t>n,n-1</m:t>
              </m:r>
            </m:sub>
          </m:sSub>
        </m:oMath>
      </m:oMathPara>
    </w:p>
    <w:tbl>
      <w:tblPr>
        <w:tblStyle w:val="TableGrid"/>
        <w:tblW w:w="0" w:type="auto"/>
        <w:jc w:val="center"/>
        <w:tblLook w:val="04A0" w:firstRow="1" w:lastRow="0" w:firstColumn="1" w:lastColumn="0" w:noHBand="0" w:noVBand="1"/>
      </w:tblPr>
      <w:tblGrid>
        <w:gridCol w:w="1255"/>
        <w:gridCol w:w="4590"/>
        <w:gridCol w:w="3020"/>
      </w:tblGrid>
      <w:tr w:rsidR="0057185B" w14:paraId="6D8F9918" w14:textId="77777777" w:rsidTr="00772751">
        <w:trPr>
          <w:jc w:val="center"/>
        </w:trPr>
        <w:tc>
          <w:tcPr>
            <w:tcW w:w="1255" w:type="dxa"/>
          </w:tcPr>
          <w:p w14:paraId="0ABAF10C" w14:textId="77777777" w:rsidR="0057185B" w:rsidRDefault="0057185B" w:rsidP="00772751">
            <w:pPr>
              <w:jc w:val="center"/>
              <w:rPr>
                <w:bCs/>
                <w:iCs/>
                <w:lang w:val="vi-VN"/>
              </w:rPr>
            </w:pPr>
            <w:r>
              <w:rPr>
                <w:bCs/>
                <w:iCs/>
                <w:lang w:val="vi-VN"/>
              </w:rPr>
              <w:t>Kí hiệu</w:t>
            </w:r>
          </w:p>
        </w:tc>
        <w:tc>
          <w:tcPr>
            <w:tcW w:w="4590" w:type="dxa"/>
          </w:tcPr>
          <w:p w14:paraId="40BE0737" w14:textId="77777777" w:rsidR="0057185B" w:rsidRDefault="0057185B" w:rsidP="00772751">
            <w:pPr>
              <w:jc w:val="center"/>
              <w:rPr>
                <w:bCs/>
                <w:iCs/>
                <w:lang w:val="vi-VN"/>
              </w:rPr>
            </w:pPr>
            <w:r>
              <w:rPr>
                <w:bCs/>
                <w:iCs/>
                <w:lang w:val="vi-VN"/>
              </w:rPr>
              <w:t>Tên</w:t>
            </w:r>
          </w:p>
        </w:tc>
        <w:tc>
          <w:tcPr>
            <w:tcW w:w="3020" w:type="dxa"/>
          </w:tcPr>
          <w:p w14:paraId="5527A91D" w14:textId="77777777" w:rsidR="0057185B" w:rsidRDefault="0057185B" w:rsidP="00772751">
            <w:pPr>
              <w:jc w:val="center"/>
              <w:rPr>
                <w:bCs/>
                <w:iCs/>
                <w:lang w:val="vi-VN"/>
              </w:rPr>
            </w:pPr>
            <w:r>
              <w:rPr>
                <w:lang w:val="vi-VN"/>
              </w:rPr>
              <w:t>Kích thước(hàng x cột)</w:t>
            </w:r>
          </w:p>
        </w:tc>
      </w:tr>
      <w:tr w:rsidR="0057185B" w:rsidRPr="009F34BD" w14:paraId="7B304772" w14:textId="77777777" w:rsidTr="00772751">
        <w:trPr>
          <w:jc w:val="center"/>
        </w:trPr>
        <w:tc>
          <w:tcPr>
            <w:tcW w:w="1255" w:type="dxa"/>
          </w:tcPr>
          <w:p w14:paraId="38F12C93" w14:textId="33E97DCD" w:rsidR="0057185B" w:rsidRDefault="00000000" w:rsidP="0057185B">
            <w:pPr>
              <w:rPr>
                <w:bCs/>
                <w:iCs/>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m:t>
                    </m:r>
                  </m:sub>
                </m:sSub>
              </m:oMath>
            </m:oMathPara>
          </w:p>
        </w:tc>
        <w:tc>
          <w:tcPr>
            <w:tcW w:w="4590" w:type="dxa"/>
          </w:tcPr>
          <w:p w14:paraId="1747CAD0" w14:textId="0D2A679B" w:rsidR="0057185B" w:rsidRDefault="0057185B" w:rsidP="0057185B">
            <w:pPr>
              <w:rPr>
                <w:bCs/>
                <w:iCs/>
                <w:lang w:val="vi-VN"/>
              </w:rPr>
            </w:pPr>
            <w:r>
              <w:rPr>
                <w:bCs/>
                <w:iCs/>
                <w:lang w:val="vi-VN"/>
              </w:rPr>
              <w:t xml:space="preserve">Ma trận hiệp phương sai </w:t>
            </w:r>
            <w:r w:rsidR="00670B89">
              <w:rPr>
                <w:bCs/>
                <w:iCs/>
                <w:lang w:val="vi-VN"/>
              </w:rPr>
              <w:t xml:space="preserve">của trạng thái hiện tại ước </w:t>
            </w:r>
            <w:r w:rsidR="00FE3F1B">
              <w:rPr>
                <w:bCs/>
                <w:iCs/>
                <w:lang w:val="vi-VN"/>
              </w:rPr>
              <w:t>tính.</w:t>
            </w:r>
          </w:p>
        </w:tc>
        <w:tc>
          <w:tcPr>
            <w:tcW w:w="3020" w:type="dxa"/>
          </w:tcPr>
          <w:p w14:paraId="383C4503" w14:textId="1CF9284A" w:rsidR="0057185B" w:rsidRPr="009F34BD" w:rsidRDefault="00000000" w:rsidP="0057185B">
            <w:pPr>
              <w:rPr>
                <w:bCs/>
                <w:iCs/>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57185B" w14:paraId="456C3116" w14:textId="77777777" w:rsidTr="00772751">
        <w:trPr>
          <w:jc w:val="center"/>
        </w:trPr>
        <w:tc>
          <w:tcPr>
            <w:tcW w:w="1255" w:type="dxa"/>
          </w:tcPr>
          <w:p w14:paraId="0631EBEF" w14:textId="64D71000" w:rsidR="0057185B" w:rsidRDefault="00000000" w:rsidP="0057185B">
            <w:pPr>
              <w:rPr>
                <w:bCs/>
                <w:iCs/>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oMath>
            </m:oMathPara>
          </w:p>
        </w:tc>
        <w:tc>
          <w:tcPr>
            <w:tcW w:w="4590" w:type="dxa"/>
          </w:tcPr>
          <w:p w14:paraId="4434EBB1" w14:textId="3B042B6A" w:rsidR="0057185B" w:rsidRDefault="0057185B" w:rsidP="0057185B">
            <w:pPr>
              <w:rPr>
                <w:bCs/>
                <w:iCs/>
                <w:lang w:val="vi-VN"/>
              </w:rPr>
            </w:pPr>
            <w:r>
              <w:rPr>
                <w:bCs/>
                <w:iCs/>
                <w:lang w:val="vi-VN"/>
              </w:rPr>
              <w:t>Ma trận hiệp phương sai ở phần dự đoán</w:t>
            </w:r>
          </w:p>
        </w:tc>
        <w:tc>
          <w:tcPr>
            <w:tcW w:w="3020" w:type="dxa"/>
          </w:tcPr>
          <w:p w14:paraId="3D42C429" w14:textId="3896AA12" w:rsidR="0057185B" w:rsidRDefault="00000000" w:rsidP="0057185B">
            <w:pPr>
              <w:rPr>
                <w:bCs/>
                <w:iCs/>
                <w:lang w:val="vi-VN"/>
              </w:rPr>
            </w:pPr>
            <m:oMathPara>
              <m:oMath>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lang w:val="vi-VN"/>
                      </w:rPr>
                      <m:t>n</m:t>
                    </m:r>
                  </m:e>
                  <m:sub>
                    <m:r>
                      <w:rPr>
                        <w:rFonts w:ascii="Cambria Math" w:hAnsi="Cambria Math"/>
                        <w:lang w:val="vi-VN"/>
                      </w:rPr>
                      <m:t>x</m:t>
                    </m:r>
                  </m:sub>
                </m:sSub>
              </m:oMath>
            </m:oMathPara>
          </w:p>
        </w:tc>
      </w:tr>
      <w:tr w:rsidR="005370B2" w14:paraId="19C0DC11" w14:textId="77777777" w:rsidTr="00772751">
        <w:trPr>
          <w:jc w:val="center"/>
        </w:trPr>
        <w:tc>
          <w:tcPr>
            <w:tcW w:w="1255" w:type="dxa"/>
          </w:tcPr>
          <w:p w14:paraId="62A3EAD0" w14:textId="3ADEEAA8" w:rsidR="005370B2" w:rsidRPr="00A107F4" w:rsidRDefault="005370B2" w:rsidP="005370B2">
            <w:pPr>
              <w:rPr>
                <w:rFonts w:eastAsia="Calibri"/>
                <w:b/>
                <w:lang w:val="vi-VN"/>
              </w:rPr>
            </w:pPr>
            <m:oMathPara>
              <m:oMath>
                <m:r>
                  <m:rPr>
                    <m:sty m:val="bi"/>
                  </m:rPr>
                  <w:rPr>
                    <w:rFonts w:ascii="Cambria Math" w:hAnsi="Cambria Math"/>
                    <w:szCs w:val="26"/>
                    <w:lang w:val="vi-VN"/>
                  </w:rPr>
                  <m:t>H</m:t>
                </m:r>
              </m:oMath>
            </m:oMathPara>
          </w:p>
        </w:tc>
        <w:tc>
          <w:tcPr>
            <w:tcW w:w="4590" w:type="dxa"/>
          </w:tcPr>
          <w:p w14:paraId="457414E3" w14:textId="7DE6AD79" w:rsidR="005370B2" w:rsidRDefault="005370B2" w:rsidP="005370B2">
            <w:pPr>
              <w:rPr>
                <w:bCs/>
                <w:iCs/>
                <w:lang w:val="vi-VN"/>
              </w:rPr>
            </w:pPr>
            <w:r>
              <w:rPr>
                <w:bCs/>
                <w:iCs/>
                <w:lang w:val="vi-VN"/>
              </w:rPr>
              <w:t xml:space="preserve">Ma trận đo lường </w:t>
            </w:r>
          </w:p>
        </w:tc>
        <w:tc>
          <w:tcPr>
            <w:tcW w:w="3020" w:type="dxa"/>
          </w:tcPr>
          <w:p w14:paraId="115234D0" w14:textId="50F4523E" w:rsidR="005370B2" w:rsidRDefault="00000000" w:rsidP="005370B2">
            <w:pPr>
              <w:rPr>
                <w:rFonts w:eastAsia="Calibri"/>
                <w:bCs/>
                <w:iCs/>
                <w:lang w:val="vi-VN"/>
              </w:rPr>
            </w:pPr>
            <m:oMathPara>
              <m:oMath>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z</m:t>
                    </m:r>
                  </m:sub>
                </m:sSub>
                <m:r>
                  <w:rPr>
                    <w:rFonts w:ascii="Cambria Math" w:hAnsi="Cambria Math"/>
                    <w:lang w:val="vi-VN"/>
                  </w:rPr>
                  <m:t xml:space="preserve">× </m:t>
                </m:r>
                <m:sSub>
                  <m:sSubPr>
                    <m:ctrlPr>
                      <w:rPr>
                        <w:rFonts w:ascii="Cambria Math" w:hAnsi="Cambria Math"/>
                        <w:bCs/>
                        <w:i/>
                        <w:iCs/>
                        <w:lang w:val="vi-VN"/>
                      </w:rPr>
                    </m:ctrlPr>
                  </m:sSubPr>
                  <m:e>
                    <m:r>
                      <w:rPr>
                        <w:rFonts w:ascii="Cambria Math" w:hAnsi="Cambria Math"/>
                        <w:lang w:val="vi-VN"/>
                      </w:rPr>
                      <m:t>n</m:t>
                    </m:r>
                  </m:e>
                  <m:sub>
                    <m:r>
                      <w:rPr>
                        <w:rFonts w:ascii="Cambria Math" w:hAnsi="Cambria Math"/>
                        <w:lang w:val="vi-VN"/>
                      </w:rPr>
                      <m:t>x</m:t>
                    </m:r>
                  </m:sub>
                </m:sSub>
              </m:oMath>
            </m:oMathPara>
          </w:p>
        </w:tc>
      </w:tr>
      <w:tr w:rsidR="0057185B" w14:paraId="31458D42" w14:textId="77777777" w:rsidTr="00772751">
        <w:trPr>
          <w:jc w:val="center"/>
        </w:trPr>
        <w:tc>
          <w:tcPr>
            <w:tcW w:w="1255" w:type="dxa"/>
          </w:tcPr>
          <w:p w14:paraId="16C73D1D" w14:textId="0C86FD74" w:rsidR="0057185B" w:rsidRPr="00B80DE4" w:rsidRDefault="00FE3F1B" w:rsidP="00772751">
            <w:pPr>
              <w:rPr>
                <w:bCs/>
                <w:iCs/>
                <w:lang w:val="vi-VN"/>
              </w:rPr>
            </w:pPr>
            <m:oMathPara>
              <m:oMath>
                <m:r>
                  <m:rPr>
                    <m:sty m:val="bi"/>
                  </m:rPr>
                  <w:rPr>
                    <w:rFonts w:ascii="Cambria Math" w:hAnsi="Cambria Math"/>
                    <w:lang w:val="vi-VN"/>
                  </w:rPr>
                  <m:t>I</m:t>
                </m:r>
              </m:oMath>
            </m:oMathPara>
          </w:p>
        </w:tc>
        <w:tc>
          <w:tcPr>
            <w:tcW w:w="4590" w:type="dxa"/>
          </w:tcPr>
          <w:p w14:paraId="74803934" w14:textId="38654D37" w:rsidR="0057185B" w:rsidRDefault="005370B2" w:rsidP="00772751">
            <w:pPr>
              <w:rPr>
                <w:bCs/>
                <w:iCs/>
                <w:lang w:val="vi-VN"/>
              </w:rPr>
            </w:pPr>
            <w:r>
              <w:rPr>
                <w:bCs/>
                <w:iCs/>
                <w:lang w:val="vi-VN"/>
              </w:rPr>
              <w:t>Ma trận đơn vị</w:t>
            </w:r>
          </w:p>
        </w:tc>
        <w:tc>
          <w:tcPr>
            <w:tcW w:w="3020" w:type="dxa"/>
          </w:tcPr>
          <w:p w14:paraId="761F7E84" w14:textId="1746C30F" w:rsidR="0057185B" w:rsidRDefault="005370B2" w:rsidP="00772751">
            <w:pPr>
              <w:rPr>
                <w:bCs/>
                <w:iCs/>
                <w:lang w:val="vi-VN"/>
              </w:rPr>
            </w:pPr>
            <m:oMathPara>
              <m:oMath>
                <m:r>
                  <w:rPr>
                    <w:rFonts w:ascii="Cambria Math" w:hAnsi="Cambria Math"/>
                    <w:sz w:val="24"/>
                    <w:lang w:val="vi-VN"/>
                  </w:rPr>
                  <m:t>n × n</m:t>
                </m:r>
              </m:oMath>
            </m:oMathPara>
          </w:p>
        </w:tc>
      </w:tr>
    </w:tbl>
    <w:p w14:paraId="1CCFC593" w14:textId="794F5829" w:rsidR="00741DB0" w:rsidRDefault="00075EF8" w:rsidP="000B1701">
      <w:pPr>
        <w:jc w:val="left"/>
        <w:rPr>
          <w:rFonts w:eastAsiaTheme="minorEastAsia"/>
          <w:b/>
          <w:iCs/>
          <w:lang w:val="vi-VN"/>
        </w:rPr>
      </w:pPr>
      <w:r w:rsidRPr="00075EF8">
        <w:rPr>
          <w:rFonts w:eastAsiaTheme="minorEastAsia"/>
          <w:bCs/>
          <w:iCs/>
          <w:lang w:val="vi-VN"/>
        </w:rPr>
        <w:t xml:space="preserve">Ta có </w:t>
      </w:r>
      <m:oMath>
        <m:r>
          <m:rPr>
            <m:sty m:val="bi"/>
          </m:rPr>
          <w:rPr>
            <w:rFonts w:ascii="Cambria Math" w:hAnsi="Cambria Math"/>
            <w:lang w:val="vi-VN"/>
          </w:rPr>
          <m:t xml:space="preserve">I= </m:t>
        </m:r>
        <m:d>
          <m:dPr>
            <m:begChr m:val="["/>
            <m:endChr m:val="]"/>
            <m:ctrlPr>
              <w:rPr>
                <w:rFonts w:ascii="Cambria Math" w:hAnsi="Cambria Math"/>
                <w:b/>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1</m:t>
                  </m:r>
                </m:e>
                <m:e>
                  <m:r>
                    <w:rPr>
                      <w:rFonts w:ascii="Cambria Math" w:hAnsi="Cambria Math"/>
                      <w:lang w:val="vi-VN"/>
                    </w:rPr>
                    <m:t>0</m:t>
                  </m:r>
                </m:e>
                <m:e>
                  <m:r>
                    <w:rPr>
                      <w:rFonts w:ascii="Cambria Math" w:hAnsi="Cambria Math"/>
                      <w:lang w:val="vi-VN"/>
                    </w:rPr>
                    <m:t>0</m:t>
                  </m:r>
                </m:e>
              </m:mr>
              <m:mr>
                <m:e>
                  <m:r>
                    <w:rPr>
                      <w:rFonts w:ascii="Cambria Math" w:hAnsi="Cambria Math"/>
                      <w:lang w:val="vi-VN"/>
                    </w:rPr>
                    <m:t>0</m:t>
                  </m:r>
                </m:e>
                <m:e>
                  <m:r>
                    <w:rPr>
                      <w:rFonts w:ascii="Cambria Math" w:hAnsi="Cambria Math"/>
                      <w:lang w:val="vi-VN"/>
                    </w:rPr>
                    <m:t>1</m:t>
                  </m:r>
                </m:e>
                <m:e>
                  <m:r>
                    <w:rPr>
                      <w:rFonts w:ascii="Cambria Math" w:hAnsi="Cambria Math"/>
                      <w:lang w:val="vi-VN"/>
                    </w:rPr>
                    <m:t>0</m:t>
                  </m:r>
                </m:e>
              </m:mr>
              <m:mr>
                <m:e>
                  <m:r>
                    <w:rPr>
                      <w:rFonts w:ascii="Cambria Math" w:hAnsi="Cambria Math"/>
                      <w:lang w:val="vi-VN"/>
                    </w:rPr>
                    <m:t>0</m:t>
                  </m:r>
                </m:e>
                <m:e>
                  <m:r>
                    <w:rPr>
                      <w:rFonts w:ascii="Cambria Math" w:hAnsi="Cambria Math"/>
                      <w:lang w:val="vi-VN"/>
                    </w:rPr>
                    <m:t>0</m:t>
                  </m:r>
                </m:e>
                <m:e>
                  <m:r>
                    <w:rPr>
                      <w:rFonts w:ascii="Cambria Math" w:hAnsi="Cambria Math"/>
                      <w:lang w:val="vi-VN"/>
                    </w:rPr>
                    <m:t>1</m:t>
                  </m:r>
                </m:e>
              </m:mr>
            </m:m>
          </m:e>
        </m:d>
        <m:r>
          <m:rPr>
            <m:sty m:val="bi"/>
          </m:rPr>
          <w:rPr>
            <w:rFonts w:ascii="Cambria Math" w:hAnsi="Cambria Math"/>
            <w:lang w:val="vi-VN"/>
          </w:rPr>
          <m:t xml:space="preserve">; H= </m:t>
        </m:r>
        <m:d>
          <m:dPr>
            <m:begChr m:val="["/>
            <m:endChr m:val="]"/>
            <m:ctrlPr>
              <w:rPr>
                <w:rFonts w:ascii="Cambria Math" w:hAnsi="Cambria Math"/>
                <w:b/>
                <w:i/>
                <w:iCs/>
                <w:lang w:val="vi-VN"/>
              </w:rPr>
            </m:ctrlPr>
          </m:dPr>
          <m:e>
            <m:m>
              <m:mPr>
                <m:mcs>
                  <m:mc>
                    <m:mcPr>
                      <m:count m:val="3"/>
                      <m:mcJc m:val="center"/>
                    </m:mcPr>
                  </m:mc>
                </m:mcs>
                <m:ctrlPr>
                  <w:rPr>
                    <w:rFonts w:ascii="Cambria Math" w:hAnsi="Cambria Math"/>
                    <w:bCs/>
                    <w:i/>
                    <w:iCs/>
                    <w:lang w:val="vi-VN"/>
                  </w:rPr>
                </m:ctrlPr>
              </m:mPr>
              <m:mr>
                <m:e>
                  <m:r>
                    <w:rPr>
                      <w:rFonts w:ascii="Cambria Math" w:hAnsi="Cambria Math"/>
                      <w:lang w:val="vi-VN"/>
                    </w:rPr>
                    <m:t>1</m:t>
                  </m:r>
                </m:e>
                <m:e>
                  <m:r>
                    <w:rPr>
                      <w:rFonts w:ascii="Cambria Math" w:hAnsi="Cambria Math"/>
                      <w:lang w:val="vi-VN"/>
                    </w:rPr>
                    <m:t>0</m:t>
                  </m:r>
                </m:e>
                <m:e>
                  <m:r>
                    <w:rPr>
                      <w:rFonts w:ascii="Cambria Math" w:hAnsi="Cambria Math"/>
                      <w:lang w:val="vi-VN"/>
                    </w:rPr>
                    <m:t>0</m:t>
                  </m:r>
                </m:e>
              </m:mr>
              <m:mr>
                <m:e>
                  <m:r>
                    <w:rPr>
                      <w:rFonts w:ascii="Cambria Math" w:hAnsi="Cambria Math"/>
                      <w:lang w:val="vi-VN"/>
                    </w:rPr>
                    <m:t>0</m:t>
                  </m:r>
                </m:e>
                <m:e>
                  <m:r>
                    <w:rPr>
                      <w:rFonts w:ascii="Cambria Math" w:hAnsi="Cambria Math"/>
                      <w:lang w:val="vi-VN"/>
                    </w:rPr>
                    <m:t>1</m:t>
                  </m:r>
                </m:e>
                <m:e>
                  <m:r>
                    <w:rPr>
                      <w:rFonts w:ascii="Cambria Math" w:hAnsi="Cambria Math"/>
                      <w:lang w:val="vi-VN"/>
                    </w:rPr>
                    <m:t>0</m:t>
                  </m:r>
                </m:e>
              </m:mr>
              <m:mr>
                <m:e>
                  <m:r>
                    <w:rPr>
                      <w:rFonts w:ascii="Cambria Math" w:hAnsi="Cambria Math"/>
                      <w:lang w:val="vi-VN"/>
                    </w:rPr>
                    <m:t>0</m:t>
                  </m:r>
                </m:e>
                <m:e>
                  <m:r>
                    <w:rPr>
                      <w:rFonts w:ascii="Cambria Math" w:hAnsi="Cambria Math"/>
                      <w:lang w:val="vi-VN"/>
                    </w:rPr>
                    <m:t>0</m:t>
                  </m:r>
                </m:e>
                <m:e>
                  <m:r>
                    <w:rPr>
                      <w:rFonts w:ascii="Cambria Math" w:hAnsi="Cambria Math"/>
                      <w:lang w:val="vi-VN"/>
                    </w:rPr>
                    <m:t>1</m:t>
                  </m:r>
                </m:e>
              </m:mr>
            </m:m>
          </m:e>
        </m:d>
        <m:r>
          <m:rPr>
            <m:sty m:val="bi"/>
          </m:rPr>
          <w:rPr>
            <w:rFonts w:ascii="Cambria Math" w:hAnsi="Cambria Math"/>
            <w:lang w:val="vi-VN"/>
          </w:rPr>
          <m:t xml:space="preserve">    </m:t>
        </m:r>
      </m:oMath>
      <w:r w:rsidR="00126690" w:rsidRPr="00126690">
        <w:rPr>
          <w:rFonts w:eastAsiaTheme="minorEastAsia" w:cs="Times New Roman"/>
          <w:bCs/>
          <w:lang w:val="vi-VN"/>
        </w:rPr>
        <w:t xml:space="preserve">nên có phương trình rút </w:t>
      </w:r>
      <w:r w:rsidR="00126690">
        <w:rPr>
          <w:rFonts w:eastAsiaTheme="minorEastAsia" w:cs="Times New Roman"/>
          <w:bCs/>
          <w:lang w:val="vi-VN"/>
        </w:rPr>
        <w:t>gọn:</w:t>
      </w:r>
    </w:p>
    <w:p w14:paraId="3AA7E624" w14:textId="111A8027" w:rsidR="00075EF8" w:rsidRPr="00075EF8" w:rsidRDefault="00000000" w:rsidP="000B1701">
      <w:pPr>
        <w:jc w:val="left"/>
        <w:rPr>
          <w:rStyle w:val="mo"/>
          <w:rFonts w:eastAsiaTheme="minorEastAsia"/>
          <w:bCs/>
          <w:iCs/>
          <w:lang w:val="vi-VN"/>
        </w:rPr>
      </w:pPr>
      <m:oMathPara>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m:t>
              </m:r>
            </m:sub>
          </m:sSub>
          <m:r>
            <m:rPr>
              <m:sty m:val="p"/>
            </m:rP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m:t>
              </m:r>
              <m:r>
                <m:rPr>
                  <m:sty m:val="bi"/>
                </m:rPr>
                <w:rPr>
                  <w:rFonts w:ascii="Cambria Math" w:hAnsi="Cambria Math"/>
                  <w:lang w:val="vi-VN"/>
                </w:rPr>
                <m:t>I</m:t>
              </m:r>
              <m:r>
                <w:rPr>
                  <w:rFonts w:ascii="Cambria Math" w:hAnsi="Cambria Math"/>
                  <w:lang w:val="vi-VN"/>
                </w:rPr>
                <m:t>-</m:t>
              </m:r>
              <m:r>
                <m:rPr>
                  <m:sty m:val="bi"/>
                </m:rPr>
                <w:rPr>
                  <w:rFonts w:ascii="Cambria Math" w:hAnsi="Cambria Math"/>
                  <w:lang w:val="vi-VN"/>
                </w:rPr>
                <m:t xml:space="preserve"> </m:t>
              </m:r>
              <m:sSub>
                <m:sSubPr>
                  <m:ctrlPr>
                    <w:rPr>
                      <w:rFonts w:ascii="Cambria Math" w:hAnsi="Cambria Math"/>
                      <w:bCs/>
                      <w:i/>
                      <w:iCs/>
                      <w:lang w:val="vi-VN"/>
                    </w:rPr>
                  </m:ctrlPr>
                </m:sSubPr>
                <m:e>
                  <m:r>
                    <m:rPr>
                      <m:sty m:val="bi"/>
                    </m:rPr>
                    <w:rPr>
                      <w:rFonts w:ascii="Cambria Math" w:hAnsi="Cambria Math"/>
                      <w:lang w:val="vi-VN"/>
                    </w:rPr>
                    <m:t>K</m:t>
                  </m:r>
                </m:e>
                <m:sub>
                  <m:r>
                    <w:rPr>
                      <w:rFonts w:ascii="Cambria Math" w:hAnsi="Cambria Math"/>
                      <w:lang w:val="vi-VN"/>
                    </w:rPr>
                    <m:t>n</m:t>
                  </m:r>
                </m:sub>
              </m:sSub>
              <m:r>
                <m:rPr>
                  <m:sty m:val="bi"/>
                </m:rPr>
                <w:rPr>
                  <w:rFonts w:ascii="Cambria Math" w:hAnsi="Cambria Math"/>
                  <w:szCs w:val="26"/>
                  <w:lang w:val="vi-VN"/>
                </w:rPr>
                <m:t>)P</m:t>
              </m:r>
            </m:e>
            <m:sub>
              <m:r>
                <w:rPr>
                  <w:rFonts w:ascii="Cambria Math" w:hAnsi="Cambria Math"/>
                  <w:szCs w:val="26"/>
                  <w:lang w:val="vi-VN"/>
                </w:rPr>
                <m:t>n,n-1</m:t>
              </m:r>
            </m:sub>
          </m:sSub>
        </m:oMath>
      </m:oMathPara>
    </w:p>
    <w:p w14:paraId="27B643DD" w14:textId="4E613C33" w:rsidR="000B33F2" w:rsidRPr="00EC6AE0" w:rsidRDefault="00741DB0" w:rsidP="000B33F2">
      <w:pPr>
        <w:jc w:val="left"/>
        <w:rPr>
          <w:rStyle w:val="mo"/>
          <w:rFonts w:eastAsiaTheme="minorEastAsia"/>
          <w:iCs/>
          <w:color w:val="6B7178"/>
          <w:szCs w:val="26"/>
          <w:bdr w:val="none" w:sz="0" w:space="0" w:color="auto" w:frame="1"/>
          <w:shd w:val="clear" w:color="auto" w:fill="FFFFFF"/>
          <w:lang w:val="vi-VN"/>
        </w:rPr>
      </w:pPr>
      <w:r>
        <w:rPr>
          <w:rFonts w:ascii="Cambria Math" w:hAnsi="Cambria Math"/>
          <w:szCs w:val="26"/>
          <w:lang w:val="vi-VN"/>
        </w:rPr>
        <w:t xml:space="preserve">Ta có </w:t>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w:rPr>
                <w:rFonts w:ascii="Cambria Math" w:hAnsi="Cambria Math"/>
                <w:szCs w:val="26"/>
                <w:lang w:val="vi-VN"/>
              </w:rPr>
              <m:t>+1</m:t>
            </m:r>
            <m:r>
              <m:rPr>
                <m:sty m:val="p"/>
              </m:rPr>
              <w:rPr>
                <w:rFonts w:ascii="Cambria Math" w:hAnsi="Cambria Math"/>
                <w:szCs w:val="26"/>
                <w:lang w:val="vi-VN"/>
              </w:rPr>
              <m:t>,</m:t>
            </m:r>
            <m:r>
              <w:rPr>
                <w:rFonts w:ascii="Cambria Math" w:hAnsi="Cambria Math"/>
                <w:szCs w:val="26"/>
                <w:lang w:val="vi-VN"/>
              </w:rPr>
              <m:t>n</m:t>
            </m:r>
          </m:sub>
        </m:sSub>
        <m:r>
          <w:rPr>
            <w:rFonts w:ascii="Cambria Math" w:hAnsi="Cambria Math"/>
            <w:szCs w:val="26"/>
            <w:lang w:val="vi-VN"/>
          </w:rPr>
          <m:t xml:space="preserve"> </m:t>
        </m:r>
      </m:oMath>
      <w:r w:rsidR="00222A36">
        <w:rPr>
          <w:rFonts w:ascii="Cambria Math" w:eastAsiaTheme="minorEastAsia" w:hAnsi="Cambria Math"/>
          <w:szCs w:val="26"/>
          <w:lang w:val="vi-VN"/>
        </w:rPr>
        <w:t xml:space="preserve"> phần dự đoán được gán cho </w:t>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oMath>
      <w:r w:rsidR="00222A36">
        <w:rPr>
          <w:rFonts w:ascii="Cambria Math" w:eastAsiaTheme="minorEastAsia" w:hAnsi="Cambria Math"/>
          <w:szCs w:val="26"/>
          <w:lang w:val="vi-VN"/>
        </w:rPr>
        <w:t>:</w:t>
      </w:r>
      <w:r w:rsidR="00BD20B7" w:rsidRPr="00BD20B7">
        <w:rPr>
          <w:rFonts w:ascii="Cambria Math" w:hAnsi="Cambria Math"/>
          <w:szCs w:val="26"/>
          <w:lang w:val="vi-VN"/>
        </w:rPr>
        <w:br/>
      </w:r>
      <m:oMath>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n,n-1</m:t>
            </m:r>
          </m:sub>
        </m:sSub>
        <m:r>
          <w:rPr>
            <w:rFonts w:ascii="Cambria Math" w:hAnsi="Cambria Math"/>
            <w:szCs w:val="26"/>
            <w:lang w:val="vi-VN"/>
          </w:rPr>
          <m:t xml:space="preserve">= </m:t>
        </m:r>
        <m:sSub>
          <m:sSubPr>
            <m:ctrlPr>
              <w:rPr>
                <w:rFonts w:ascii="Cambria Math" w:hAnsi="Cambria Math"/>
                <w:szCs w:val="26"/>
                <w:lang w:val="vi-VN"/>
              </w:rPr>
            </m:ctrlPr>
          </m:sSubPr>
          <m:e>
            <m:r>
              <m:rPr>
                <m:sty m:val="bi"/>
              </m:rPr>
              <w:rPr>
                <w:rFonts w:ascii="Cambria Math" w:hAnsi="Cambria Math"/>
                <w:szCs w:val="26"/>
                <w:lang w:val="vi-VN"/>
              </w:rPr>
              <m:t>P</m:t>
            </m:r>
          </m:e>
          <m:sub>
            <m:r>
              <w:rPr>
                <w:rFonts w:ascii="Cambria Math" w:hAnsi="Cambria Math"/>
                <w:szCs w:val="26"/>
                <w:lang w:val="vi-VN"/>
              </w:rPr>
              <m:t>n</m:t>
            </m:r>
            <m:r>
              <w:rPr>
                <w:rFonts w:ascii="Cambria Math" w:hAnsi="Cambria Math"/>
                <w:szCs w:val="26"/>
                <w:lang w:val="vi-VN"/>
              </w:rPr>
              <m:t>+1</m:t>
            </m:r>
            <m:r>
              <m:rPr>
                <m:sty m:val="p"/>
              </m:rPr>
              <w:rPr>
                <w:rFonts w:ascii="Cambria Math" w:hAnsi="Cambria Math"/>
                <w:szCs w:val="26"/>
                <w:lang w:val="vi-VN"/>
              </w:rPr>
              <m:t>,</m:t>
            </m:r>
            <m:r>
              <w:rPr>
                <w:rFonts w:ascii="Cambria Math" w:hAnsi="Cambria Math"/>
                <w:szCs w:val="26"/>
                <w:lang w:val="vi-VN"/>
              </w:rPr>
              <m:t>n</m:t>
            </m:r>
          </m:sub>
        </m:sSub>
        <m:r>
          <m:rPr>
            <m:sty m:val="p"/>
          </m:rPr>
          <w:rPr>
            <w:rFonts w:ascii="Cambria Math" w:hAnsi="Cambria Math"/>
            <w:szCs w:val="26"/>
            <w:lang w:val="vi-VN"/>
          </w:rPr>
          <m:t xml:space="preserve">= </m:t>
        </m:r>
        <m:r>
          <m:rPr>
            <m:sty m:val="bi"/>
          </m:rPr>
          <w:rPr>
            <w:rFonts w:ascii="Cambria Math" w:hAnsi="Cambria Math"/>
            <w:lang w:val="vi-VN"/>
          </w:rPr>
          <m:t>F</m:t>
        </m:r>
        <m:sSub>
          <m:sSubPr>
            <m:ctrlPr>
              <w:rPr>
                <w:rFonts w:ascii="Cambria Math" w:hAnsi="Cambria Math"/>
                <w:b/>
                <w:bCs/>
                <w:i/>
                <w:sz w:val="24"/>
                <w:lang w:val="vi-VN"/>
              </w:rPr>
            </m:ctrlPr>
          </m:sSubPr>
          <m:e>
            <m:r>
              <m:rPr>
                <m:sty m:val="bi"/>
              </m:rPr>
              <w:rPr>
                <w:rFonts w:ascii="Cambria Math" w:hAnsi="Cambria Math"/>
                <w:lang w:val="vi-VN"/>
              </w:rPr>
              <m:t>P</m:t>
            </m:r>
          </m:e>
          <m:sub>
            <m:r>
              <w:rPr>
                <w:rFonts w:ascii="Cambria Math" w:hAnsi="Cambria Math"/>
                <w:lang w:val="vi-VN"/>
              </w:rPr>
              <m:t>n,n</m:t>
            </m:r>
          </m:sub>
        </m:sSub>
        <m:sSup>
          <m:sSupPr>
            <m:ctrlPr>
              <w:rPr>
                <w:rFonts w:ascii="Cambria Math" w:hAnsi="Cambria Math"/>
                <w:i/>
                <w:sz w:val="24"/>
                <w:lang w:val="vi-VN"/>
              </w:rPr>
            </m:ctrlPr>
          </m:sSupPr>
          <m:e>
            <m:r>
              <m:rPr>
                <m:sty m:val="bi"/>
              </m:rPr>
              <w:rPr>
                <w:rFonts w:ascii="Cambria Math" w:hAnsi="Cambria Math"/>
                <w:lang w:val="vi-VN"/>
              </w:rPr>
              <m:t>F</m:t>
            </m:r>
          </m:e>
          <m:sup>
            <m:r>
              <w:rPr>
                <w:rFonts w:ascii="Cambria Math" w:hAnsi="Cambria Math"/>
                <w:lang w:val="vi-VN"/>
              </w:rPr>
              <m:t>T</m:t>
            </m:r>
          </m:sup>
        </m:sSup>
        <m:r>
          <w:rPr>
            <w:rFonts w:ascii="Cambria Math" w:hAnsi="Cambria Math"/>
            <w:lang w:val="vi-VN"/>
          </w:rPr>
          <m:t>+</m:t>
        </m:r>
        <m:r>
          <m:rPr>
            <m:sty m:val="bi"/>
          </m:rPr>
          <w:rPr>
            <w:rFonts w:ascii="Cambria Math" w:hAnsi="Cambria Math"/>
            <w:lang w:val="vi-VN"/>
          </w:rPr>
          <m:t>Q</m:t>
        </m:r>
      </m:oMath>
      <w:r w:rsidR="000B33F2">
        <w:rPr>
          <w:rStyle w:val="mo"/>
          <w:rFonts w:eastAsiaTheme="minorEastAsia"/>
          <w:iCs/>
          <w:color w:val="6B7178"/>
          <w:szCs w:val="26"/>
          <w:bdr w:val="none" w:sz="0" w:space="0" w:color="auto" w:frame="1"/>
          <w:shd w:val="clear" w:color="auto" w:fill="FFFFFF"/>
        </w:rPr>
        <w:t xml:space="preserve"> </w:t>
      </w:r>
    </w:p>
    <w:p w14:paraId="67E30620" w14:textId="165635F3" w:rsidR="000B1701" w:rsidRDefault="000B1701" w:rsidP="000B1701">
      <w:pPr>
        <w:rPr>
          <w:rStyle w:val="mo"/>
          <w:rFonts w:eastAsiaTheme="minorEastAsia"/>
          <w:iCs/>
          <w:szCs w:val="26"/>
          <w:bdr w:val="none" w:sz="0" w:space="0" w:color="auto" w:frame="1"/>
          <w:shd w:val="clear" w:color="auto" w:fill="FFFFFF"/>
        </w:rPr>
      </w:pPr>
    </w:p>
    <w:p w14:paraId="79276D8A" w14:textId="767C453E" w:rsidR="005370B2" w:rsidRPr="004F18C6" w:rsidRDefault="00BD20B7" w:rsidP="005370B2">
      <w:pPr>
        <w:jc w:val="left"/>
        <w:rPr>
          <w:rStyle w:val="mo"/>
          <w:rFonts w:eastAsiaTheme="minorEastAsia"/>
          <w:iCs/>
          <w:color w:val="000000"/>
          <w:sz w:val="30"/>
          <w:szCs w:val="30"/>
          <w:bdr w:val="none" w:sz="0" w:space="0" w:color="auto" w:frame="1"/>
          <w:shd w:val="clear" w:color="auto" w:fill="EEEEEE"/>
          <w:lang w:val="vi-VN"/>
        </w:rPr>
      </w:pPr>
      <m:oMathPara>
        <m:oMathParaPr>
          <m:jc m:val="left"/>
        </m:oMathParaPr>
        <m:oMath>
          <m:r>
            <w:rPr>
              <w:rFonts w:ascii="Cambria Math" w:hAnsi="Cambria Math"/>
              <w:szCs w:val="26"/>
              <w:lang w:val="vi-VN"/>
            </w:rPr>
            <m:t xml:space="preserve"> </m:t>
          </m:r>
        </m:oMath>
      </m:oMathPara>
    </w:p>
    <w:p w14:paraId="6AE4CC22" w14:textId="77777777" w:rsidR="00654FE2" w:rsidRPr="00654FE2" w:rsidRDefault="00654FE2" w:rsidP="00654FE2">
      <w:pPr>
        <w:jc w:val="left"/>
        <w:rPr>
          <w:rFonts w:eastAsiaTheme="minorEastAsia"/>
          <w:bCs/>
          <w:iCs/>
        </w:rPr>
      </w:pPr>
    </w:p>
    <w:p w14:paraId="51E4D7C2" w14:textId="0643B400" w:rsidR="004F18C6" w:rsidRDefault="004F18C6">
      <w:pPr>
        <w:spacing w:before="0" w:after="200" w:line="276" w:lineRule="auto"/>
        <w:jc w:val="left"/>
        <w:rPr>
          <w:rFonts w:eastAsiaTheme="minorEastAsia"/>
          <w:bCs/>
          <w:iCs/>
          <w:lang w:val="vi-VN"/>
        </w:rPr>
      </w:pPr>
      <w:r>
        <w:rPr>
          <w:rFonts w:eastAsiaTheme="minorEastAsia"/>
          <w:bCs/>
          <w:iCs/>
          <w:lang w:val="vi-VN"/>
        </w:rPr>
        <w:br w:type="page"/>
      </w:r>
    </w:p>
    <w:p w14:paraId="6E5D257C" w14:textId="447BC141" w:rsidR="004E4E2B" w:rsidRDefault="004F18C6" w:rsidP="004F18C6">
      <w:pPr>
        <w:pStyle w:val="Heading1"/>
        <w:rPr>
          <w:lang w:val="vi-VN"/>
        </w:rPr>
      </w:pPr>
      <w:bookmarkStart w:id="17" w:name="_Toc169614555"/>
      <w:r>
        <w:rPr>
          <w:lang w:val="vi-VN"/>
        </w:rPr>
        <w:lastRenderedPageBreak/>
        <w:t>MÔ TẢ HỆ THỐNG</w:t>
      </w:r>
      <w:bookmarkEnd w:id="17"/>
    </w:p>
    <w:p w14:paraId="6D0027D9" w14:textId="3ED06A30" w:rsidR="004F18C6" w:rsidRDefault="004F18C6" w:rsidP="004F18C6">
      <w:pPr>
        <w:rPr>
          <w:lang w:val="vi-VN"/>
        </w:rPr>
      </w:pPr>
      <w:r>
        <w:rPr>
          <w:lang w:val="vi-VN"/>
        </w:rPr>
        <w:t>Sơ đồ thuật toán</w:t>
      </w:r>
    </w:p>
    <w:p w14:paraId="2EDE65E0" w14:textId="3B9BC62A" w:rsidR="004F18C6" w:rsidRPr="004F18C6" w:rsidRDefault="004F18C6" w:rsidP="004F18C6">
      <w:pPr>
        <w:jc w:val="center"/>
        <w:rPr>
          <w:lang w:val="vi-VN"/>
        </w:rPr>
      </w:pPr>
      <w:r w:rsidRPr="004F18C6">
        <w:rPr>
          <w:noProof/>
          <w:lang w:val="vi-VN"/>
        </w:rPr>
        <w:drawing>
          <wp:inline distT="0" distB="0" distL="0" distR="0" wp14:anchorId="620E1DBC" wp14:editId="77211BF0">
            <wp:extent cx="5758815" cy="4199890"/>
            <wp:effectExtent l="0" t="0" r="0" b="0"/>
            <wp:docPr id="56420584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05842" name="Picture 1" descr="A diagram of a process&#10;&#10;Description automatically generated"/>
                    <pic:cNvPicPr/>
                  </pic:nvPicPr>
                  <pic:blipFill>
                    <a:blip r:embed="rId20"/>
                    <a:stretch>
                      <a:fillRect/>
                    </a:stretch>
                  </pic:blipFill>
                  <pic:spPr>
                    <a:xfrm>
                      <a:off x="0" y="0"/>
                      <a:ext cx="5758815" cy="4199890"/>
                    </a:xfrm>
                    <a:prstGeom prst="rect">
                      <a:avLst/>
                    </a:prstGeom>
                  </pic:spPr>
                </pic:pic>
              </a:graphicData>
            </a:graphic>
          </wp:inline>
        </w:drawing>
      </w:r>
    </w:p>
    <w:p w14:paraId="3B7C0CC9" w14:textId="7C77B330" w:rsidR="00C25B74" w:rsidRPr="00C25B74" w:rsidRDefault="00C25B74" w:rsidP="00C25B74">
      <w:pPr>
        <w:rPr>
          <w:bCs/>
          <w:iCs/>
          <w:lang w:val="vi-VN"/>
        </w:rPr>
      </w:pPr>
      <w:r w:rsidRPr="00C25B74">
        <w:rPr>
          <w:bCs/>
          <w:iCs/>
          <w:lang w:val="vi-VN"/>
        </w:rPr>
        <w:t>Dòng code sau:</w:t>
      </w:r>
    </w:p>
    <w:p w14:paraId="21033C0F" w14:textId="77777777" w:rsidR="00C25B74" w:rsidRPr="00C25B74" w:rsidRDefault="00C25B74" w:rsidP="00C25B74">
      <w:pPr>
        <w:rPr>
          <w:bCs/>
          <w:iCs/>
          <w:lang w:val="vi-VN"/>
        </w:rPr>
      </w:pPr>
      <w:r w:rsidRPr="00C25B74">
        <w:rPr>
          <w:bCs/>
          <w:iCs/>
          <w:lang w:val="vi-VN"/>
        </w:rPr>
        <w:t>```python</w:t>
      </w:r>
    </w:p>
    <w:p w14:paraId="1423D867" w14:textId="77777777" w:rsidR="00C25B74" w:rsidRPr="00C25B74" w:rsidRDefault="00C25B74" w:rsidP="00C25B74">
      <w:pPr>
        <w:rPr>
          <w:bCs/>
          <w:iCs/>
          <w:lang w:val="vi-VN"/>
        </w:rPr>
      </w:pPr>
      <w:r w:rsidRPr="00C25B74">
        <w:rPr>
          <w:bCs/>
          <w:iCs/>
          <w:lang w:val="vi-VN"/>
        </w:rPr>
        <w:t>d = distance.mahalanobis(z, H @ x, np.linalg.inv(P))</w:t>
      </w:r>
    </w:p>
    <w:p w14:paraId="4D1292A5" w14:textId="3AC75E3A" w:rsidR="00C25B74" w:rsidRPr="00C25B74" w:rsidRDefault="00C25B74" w:rsidP="00C25B74">
      <w:pPr>
        <w:rPr>
          <w:bCs/>
          <w:iCs/>
          <w:lang w:val="vi-VN"/>
        </w:rPr>
      </w:pPr>
      <w:r w:rsidRPr="00C25B74">
        <w:rPr>
          <w:bCs/>
          <w:iCs/>
          <w:lang w:val="vi-VN"/>
        </w:rPr>
        <w:t>```</w:t>
      </w:r>
    </w:p>
    <w:p w14:paraId="332188E9" w14:textId="6E61C294" w:rsidR="00C25B74" w:rsidRPr="00C25B74" w:rsidRDefault="00C25B74" w:rsidP="00C25B74">
      <w:pPr>
        <w:rPr>
          <w:bCs/>
          <w:iCs/>
          <w:lang w:val="vi-VN"/>
        </w:rPr>
      </w:pPr>
      <w:r w:rsidRPr="00C25B74">
        <w:rPr>
          <w:bCs/>
          <w:iCs/>
          <w:lang w:val="vi-VN"/>
        </w:rPr>
        <w:t>### Giải thích chi tiết</w:t>
      </w:r>
    </w:p>
    <w:p w14:paraId="288E1C00" w14:textId="77777777" w:rsidR="00C25B74" w:rsidRPr="00C25B74" w:rsidRDefault="00C25B74" w:rsidP="00C25B74">
      <w:pPr>
        <w:rPr>
          <w:bCs/>
          <w:iCs/>
          <w:lang w:val="vi-VN"/>
        </w:rPr>
      </w:pPr>
      <w:r w:rsidRPr="00C25B74">
        <w:rPr>
          <w:bCs/>
          <w:iCs/>
          <w:lang w:val="vi-VN"/>
        </w:rPr>
        <w:t>1. **`distance.mahalanobis(z, H @ x, np.linalg.inv(P))`**:</w:t>
      </w:r>
    </w:p>
    <w:p w14:paraId="6ED4FF2B" w14:textId="77777777" w:rsidR="00C25B74" w:rsidRPr="00C25B74" w:rsidRDefault="00C25B74" w:rsidP="00C25B74">
      <w:pPr>
        <w:rPr>
          <w:bCs/>
          <w:iCs/>
          <w:lang w:val="vi-VN"/>
        </w:rPr>
      </w:pPr>
      <w:r w:rsidRPr="00C25B74">
        <w:rPr>
          <w:bCs/>
          <w:iCs/>
          <w:lang w:val="vi-VN"/>
        </w:rPr>
        <w:t xml:space="preserve">   - `distance.mahalanobis` là một hàm từ thư viện `scipy.spatial.distance` dùng để tính khoảng cách Mahalanobis giữa hai vector.</w:t>
      </w:r>
    </w:p>
    <w:p w14:paraId="7C4E0649" w14:textId="77777777" w:rsidR="00C25B74" w:rsidRPr="00C25B74" w:rsidRDefault="00C25B74" w:rsidP="00C25B74">
      <w:pPr>
        <w:rPr>
          <w:bCs/>
          <w:iCs/>
          <w:lang w:val="vi-VN"/>
        </w:rPr>
      </w:pPr>
      <w:r w:rsidRPr="00C25B74">
        <w:rPr>
          <w:bCs/>
          <w:iCs/>
          <w:lang w:val="vi-VN"/>
        </w:rPr>
        <w:t xml:space="preserve">   - Khoảng cách Mahalanobis là một thước đo khoảng cách giữa hai điểm trong không gian đa chiều, có tính đến sự tương quan giữa các biến.</w:t>
      </w:r>
    </w:p>
    <w:p w14:paraId="58540D7D" w14:textId="77777777" w:rsidR="00C25B74" w:rsidRPr="00C25B74" w:rsidRDefault="00C25B74" w:rsidP="00C25B74">
      <w:pPr>
        <w:rPr>
          <w:bCs/>
          <w:iCs/>
          <w:lang w:val="vi-VN"/>
        </w:rPr>
      </w:pPr>
    </w:p>
    <w:p w14:paraId="2B964EB3" w14:textId="77777777" w:rsidR="00C25B74" w:rsidRPr="00C25B74" w:rsidRDefault="00C25B74" w:rsidP="00C25B74">
      <w:pPr>
        <w:rPr>
          <w:bCs/>
          <w:iCs/>
          <w:lang w:val="vi-VN"/>
        </w:rPr>
      </w:pPr>
      <w:r w:rsidRPr="00C25B74">
        <w:rPr>
          <w:bCs/>
          <w:iCs/>
          <w:lang w:val="vi-VN"/>
        </w:rPr>
        <w:t>2. **Các tham số của hàm `distance.mahalanobis`**:</w:t>
      </w:r>
    </w:p>
    <w:p w14:paraId="4055FE25" w14:textId="5ABD3B9E" w:rsidR="00C25B74" w:rsidRPr="00C25B74" w:rsidRDefault="00C25B74" w:rsidP="00C25B74">
      <w:pPr>
        <w:rPr>
          <w:bCs/>
          <w:iCs/>
          <w:lang w:val="vi-VN"/>
        </w:rPr>
      </w:pPr>
      <w:r w:rsidRPr="00C25B74">
        <w:rPr>
          <w:bCs/>
          <w:iCs/>
          <w:lang w:val="vi-VN"/>
        </w:rPr>
        <w:t>- `z`: Vector đo lường.</w:t>
      </w:r>
    </w:p>
    <w:p w14:paraId="3E03B878" w14:textId="4870B984" w:rsidR="00C25B74" w:rsidRPr="00C25B74" w:rsidRDefault="00C25B74" w:rsidP="00C25B74">
      <w:pPr>
        <w:rPr>
          <w:bCs/>
          <w:iCs/>
          <w:lang w:val="vi-VN"/>
        </w:rPr>
      </w:pPr>
      <w:r w:rsidRPr="00C25B74">
        <w:rPr>
          <w:bCs/>
          <w:iCs/>
          <w:lang w:val="vi-VN"/>
        </w:rPr>
        <w:t>- `H @ x`: Vector trạng thái dự đoán.</w:t>
      </w:r>
    </w:p>
    <w:p w14:paraId="2FC8A411" w14:textId="70E7A9F4" w:rsidR="00C25B74" w:rsidRPr="00C25B74" w:rsidRDefault="00C25B74" w:rsidP="00C25B74">
      <w:pPr>
        <w:rPr>
          <w:bCs/>
          <w:iCs/>
          <w:lang w:val="vi-VN"/>
        </w:rPr>
      </w:pPr>
      <w:r w:rsidRPr="00C25B74">
        <w:rPr>
          <w:bCs/>
          <w:iCs/>
          <w:lang w:val="vi-VN"/>
        </w:rPr>
        <w:t>- `H` là ma trận đo lường, được sử dụng để chuyển đổi trạng thái hệ thống từ không gian trạng thái sang không gian đo lường.</w:t>
      </w:r>
    </w:p>
    <w:p w14:paraId="3F4AFD2A" w14:textId="3C1430F2" w:rsidR="00C25B74" w:rsidRPr="00C25B74" w:rsidRDefault="00C25B74" w:rsidP="00C25B74">
      <w:pPr>
        <w:rPr>
          <w:bCs/>
          <w:iCs/>
          <w:lang w:val="vi-VN"/>
        </w:rPr>
      </w:pPr>
      <w:r w:rsidRPr="00C25B74">
        <w:rPr>
          <w:bCs/>
          <w:iCs/>
          <w:lang w:val="vi-VN"/>
        </w:rPr>
        <w:t>- `x` là vector trạng thái dự đoán.</w:t>
      </w:r>
    </w:p>
    <w:p w14:paraId="16D12D6D" w14:textId="4375D565" w:rsidR="00C25B74" w:rsidRPr="00C25B74" w:rsidRDefault="00C25B74" w:rsidP="00C25B74">
      <w:pPr>
        <w:rPr>
          <w:bCs/>
          <w:iCs/>
          <w:lang w:val="vi-VN"/>
        </w:rPr>
      </w:pPr>
      <w:r w:rsidRPr="00C25B74">
        <w:rPr>
          <w:bCs/>
          <w:iCs/>
          <w:lang w:val="vi-VN"/>
        </w:rPr>
        <w:t>- `np.linalg.inv(P)`: Ma trận hiệp phương sai nghịch đảo.</w:t>
      </w:r>
    </w:p>
    <w:p w14:paraId="58DF54DA" w14:textId="77777777" w:rsidR="00C25B74" w:rsidRPr="00C25B74" w:rsidRDefault="00C25B74" w:rsidP="00C25B74">
      <w:pPr>
        <w:rPr>
          <w:bCs/>
          <w:iCs/>
          <w:lang w:val="vi-VN"/>
        </w:rPr>
      </w:pPr>
    </w:p>
    <w:p w14:paraId="0AC718FF" w14:textId="77777777" w:rsidR="00C25B74" w:rsidRPr="00C25B74" w:rsidRDefault="00C25B74" w:rsidP="00C25B74">
      <w:pPr>
        <w:rPr>
          <w:bCs/>
          <w:iCs/>
          <w:lang w:val="vi-VN"/>
        </w:rPr>
      </w:pPr>
      <w:r w:rsidRPr="00C25B74">
        <w:rPr>
          <w:bCs/>
          <w:iCs/>
          <w:lang w:val="vi-VN"/>
        </w:rPr>
        <w:t>3. **Ý nghĩa của khoảng cách Mahalanobis**:</w:t>
      </w:r>
    </w:p>
    <w:p w14:paraId="1316B466" w14:textId="5EE28FFE" w:rsidR="00C25B74" w:rsidRPr="00C25B74" w:rsidRDefault="00C25B74" w:rsidP="00C25B74">
      <w:pPr>
        <w:rPr>
          <w:bCs/>
          <w:iCs/>
          <w:lang w:val="vi-VN"/>
        </w:rPr>
      </w:pPr>
      <w:r w:rsidRPr="00C25B74">
        <w:rPr>
          <w:bCs/>
          <w:iCs/>
          <w:lang w:val="vi-VN"/>
        </w:rPr>
        <w:t xml:space="preserve">   - Khoảng cách Mahalanobis giữa z và H @ x được tính bằng công thức:</w:t>
      </w:r>
    </w:p>
    <w:p w14:paraId="7A85BCE5" w14:textId="677A5CED" w:rsidR="00573C88" w:rsidRDefault="00573C88" w:rsidP="00C25B74">
      <w:pPr>
        <w:rPr>
          <w:bCs/>
          <w:iCs/>
          <w:lang w:val="vi-VN"/>
        </w:rPr>
      </w:pPr>
      <m:oMathPara>
        <m:oMath>
          <m:r>
            <w:rPr>
              <w:rFonts w:ascii="Cambria Math" w:hAnsi="Cambria Math"/>
              <w:lang w:val="vi-VN"/>
            </w:rPr>
            <m:t xml:space="preserve">d= </m:t>
          </m:r>
          <m:rad>
            <m:radPr>
              <m:degHide m:val="1"/>
              <m:ctrlPr>
                <w:rPr>
                  <w:rFonts w:ascii="Cambria Math" w:hAnsi="Cambria Math"/>
                  <w:bCs/>
                  <w:i/>
                  <w:iCs/>
                  <w:lang w:val="vi-VN"/>
                </w:rPr>
              </m:ctrlPr>
            </m:radPr>
            <m:deg/>
            <m:e>
              <m:sSup>
                <m:sSupPr>
                  <m:ctrlPr>
                    <w:rPr>
                      <w:rFonts w:ascii="Cambria Math" w:hAnsi="Cambria Math"/>
                      <w:bCs/>
                      <w:i/>
                      <w:iCs/>
                      <w:lang w:val="vi-VN"/>
                    </w:rPr>
                  </m:ctrlPr>
                </m:sSupPr>
                <m:e>
                  <m:d>
                    <m:dPr>
                      <m:ctrlPr>
                        <w:rPr>
                          <w:rFonts w:ascii="Cambria Math" w:hAnsi="Cambria Math"/>
                          <w:bCs/>
                          <w:i/>
                          <w:iCs/>
                          <w:lang w:val="vi-VN"/>
                        </w:rPr>
                      </m:ctrlPr>
                    </m:dPr>
                    <m:e>
                      <m:r>
                        <w:rPr>
                          <w:rFonts w:ascii="Cambria Math" w:hAnsi="Cambria Math"/>
                          <w:lang w:val="vi-VN"/>
                        </w:rPr>
                        <m:t>z-H@x</m:t>
                      </m:r>
                    </m:e>
                  </m:d>
                </m:e>
                <m:sup>
                  <m:r>
                    <w:rPr>
                      <w:rFonts w:ascii="Cambria Math" w:hAnsi="Cambria Math"/>
                      <w:lang w:val="vi-VN"/>
                    </w:rPr>
                    <m:t>T</m:t>
                  </m:r>
                </m:sup>
              </m:sSup>
              <m:sSup>
                <m:sSupPr>
                  <m:ctrlPr>
                    <w:rPr>
                      <w:rFonts w:ascii="Cambria Math" w:hAnsi="Cambria Math"/>
                      <w:bCs/>
                      <w:i/>
                      <w:iCs/>
                      <w:lang w:val="vi-VN"/>
                    </w:rPr>
                  </m:ctrlPr>
                </m:sSupPr>
                <m:e>
                  <m:r>
                    <w:rPr>
                      <w:rFonts w:ascii="Cambria Math" w:hAnsi="Cambria Math"/>
                      <w:lang w:val="vi-VN"/>
                    </w:rPr>
                    <m:t>P</m:t>
                  </m:r>
                </m:e>
                <m:sup>
                  <m:r>
                    <w:rPr>
                      <w:rFonts w:ascii="Cambria Math" w:hAnsi="Cambria Math"/>
                      <w:lang w:val="vi-VN"/>
                    </w:rPr>
                    <m:t>-1</m:t>
                  </m:r>
                </m:sup>
              </m:sSup>
              <m:r>
                <w:rPr>
                  <w:rFonts w:ascii="Cambria Math" w:hAnsi="Cambria Math"/>
                  <w:lang w:val="vi-VN"/>
                </w:rPr>
                <m:t>(z-H@x)</m:t>
              </m:r>
            </m:e>
          </m:rad>
        </m:oMath>
      </m:oMathPara>
    </w:p>
    <w:p w14:paraId="368B1B07" w14:textId="01C2254A" w:rsidR="00C25B74" w:rsidRPr="00C25B74" w:rsidRDefault="00C25B74" w:rsidP="00C25B74">
      <w:pPr>
        <w:rPr>
          <w:bCs/>
          <w:iCs/>
          <w:lang w:val="vi-VN"/>
        </w:rPr>
      </w:pPr>
      <w:r w:rsidRPr="00C25B74">
        <w:rPr>
          <w:bCs/>
          <w:iCs/>
          <w:lang w:val="vi-VN"/>
        </w:rPr>
        <w:t xml:space="preserve">   - Khoảng cách này đo lường mức độ khác biệt giữa đo lường thực tế z và dự đoán H @ x, có tính đến hiệp phương sai của hệ thống.</w:t>
      </w:r>
    </w:p>
    <w:p w14:paraId="28B5B652" w14:textId="6E44A0A7" w:rsidR="00C25B74" w:rsidRPr="00C25B74" w:rsidRDefault="00C25B74" w:rsidP="00C25B74">
      <w:pPr>
        <w:rPr>
          <w:bCs/>
          <w:iCs/>
          <w:lang w:val="vi-VN"/>
        </w:rPr>
      </w:pPr>
      <w:r w:rsidRPr="00C25B74">
        <w:rPr>
          <w:bCs/>
          <w:iCs/>
          <w:lang w:val="vi-VN"/>
        </w:rPr>
        <w:t>### Ví dụ minh họa</w:t>
      </w:r>
    </w:p>
    <w:p w14:paraId="146EC717" w14:textId="65855E9F" w:rsidR="00C25B74" w:rsidRPr="00C25B74" w:rsidRDefault="00C25B74" w:rsidP="00C25B74">
      <w:pPr>
        <w:rPr>
          <w:bCs/>
          <w:iCs/>
          <w:lang w:val="vi-VN"/>
        </w:rPr>
      </w:pPr>
      <w:r w:rsidRPr="00C25B74">
        <w:rPr>
          <w:bCs/>
          <w:iCs/>
          <w:lang w:val="vi-VN"/>
        </w:rPr>
        <w:t>Giả sử chúng ta có các giá trị sau:</w:t>
      </w:r>
    </w:p>
    <w:p w14:paraId="78D86B82" w14:textId="77777777" w:rsidR="00C25B74" w:rsidRPr="00C25B74" w:rsidRDefault="00C25B74" w:rsidP="00C25B74">
      <w:pPr>
        <w:rPr>
          <w:bCs/>
          <w:iCs/>
          <w:lang w:val="vi-VN"/>
        </w:rPr>
      </w:pPr>
      <w:r w:rsidRPr="00C25B74">
        <w:rPr>
          <w:bCs/>
          <w:iCs/>
          <w:lang w:val="vi-VN"/>
        </w:rPr>
        <w:t>```python</w:t>
      </w:r>
    </w:p>
    <w:p w14:paraId="21A1563C" w14:textId="77777777" w:rsidR="00C25B74" w:rsidRPr="00C25B74" w:rsidRDefault="00C25B74" w:rsidP="00C25B74">
      <w:pPr>
        <w:rPr>
          <w:bCs/>
          <w:iCs/>
          <w:lang w:val="vi-VN"/>
        </w:rPr>
      </w:pPr>
      <w:r w:rsidRPr="00C25B74">
        <w:rPr>
          <w:bCs/>
          <w:iCs/>
          <w:lang w:val="vi-VN"/>
        </w:rPr>
        <w:t>import numpy as np</w:t>
      </w:r>
    </w:p>
    <w:p w14:paraId="5BF5793C" w14:textId="1798E765" w:rsidR="00C25B74" w:rsidRPr="00C25B74" w:rsidRDefault="00C25B74" w:rsidP="00C25B74">
      <w:pPr>
        <w:rPr>
          <w:bCs/>
          <w:iCs/>
          <w:lang w:val="vi-VN"/>
        </w:rPr>
      </w:pPr>
      <w:r w:rsidRPr="00C25B74">
        <w:rPr>
          <w:bCs/>
          <w:iCs/>
          <w:lang w:val="vi-VN"/>
        </w:rPr>
        <w:t>from scipy.spatial import distance</w:t>
      </w:r>
    </w:p>
    <w:p w14:paraId="7338CE48" w14:textId="77777777" w:rsidR="00C25B74" w:rsidRPr="00C25B74" w:rsidRDefault="00C25B74" w:rsidP="00C25B74">
      <w:pPr>
        <w:rPr>
          <w:bCs/>
          <w:iCs/>
          <w:lang w:val="vi-VN"/>
        </w:rPr>
      </w:pPr>
      <w:r w:rsidRPr="00C25B74">
        <w:rPr>
          <w:bCs/>
          <w:iCs/>
          <w:lang w:val="vi-VN"/>
        </w:rPr>
        <w:t># Vector đo lường z</w:t>
      </w:r>
    </w:p>
    <w:p w14:paraId="654E980A" w14:textId="77777777" w:rsidR="00C25B74" w:rsidRPr="00C25B74" w:rsidRDefault="00C25B74" w:rsidP="00C25B74">
      <w:pPr>
        <w:rPr>
          <w:bCs/>
          <w:iCs/>
          <w:lang w:val="vi-VN"/>
        </w:rPr>
      </w:pPr>
      <w:r w:rsidRPr="00C25B74">
        <w:rPr>
          <w:bCs/>
          <w:iCs/>
          <w:lang w:val="vi-VN"/>
        </w:rPr>
        <w:t>z = np.array([1.0, 2.0, 3.0])</w:t>
      </w:r>
    </w:p>
    <w:p w14:paraId="132BA974" w14:textId="77777777" w:rsidR="00C25B74" w:rsidRPr="00C25B74" w:rsidRDefault="00C25B74" w:rsidP="00C25B74">
      <w:pPr>
        <w:rPr>
          <w:bCs/>
          <w:iCs/>
          <w:lang w:val="vi-VN"/>
        </w:rPr>
      </w:pPr>
    </w:p>
    <w:p w14:paraId="0D10773F" w14:textId="77777777" w:rsidR="00C25B74" w:rsidRPr="00C25B74" w:rsidRDefault="00C25B74" w:rsidP="00C25B74">
      <w:pPr>
        <w:rPr>
          <w:bCs/>
          <w:iCs/>
          <w:lang w:val="vi-VN"/>
        </w:rPr>
      </w:pPr>
      <w:r w:rsidRPr="00C25B74">
        <w:rPr>
          <w:bCs/>
          <w:iCs/>
          <w:lang w:val="vi-VN"/>
        </w:rPr>
        <w:t># Vector trạng thái dự đoán x</w:t>
      </w:r>
    </w:p>
    <w:p w14:paraId="71CCDBD9" w14:textId="285BE08E" w:rsidR="00C25B74" w:rsidRPr="00C25B74" w:rsidRDefault="00C25B74" w:rsidP="00C25B74">
      <w:pPr>
        <w:rPr>
          <w:bCs/>
          <w:iCs/>
          <w:lang w:val="vi-VN"/>
        </w:rPr>
      </w:pPr>
      <w:r w:rsidRPr="00C25B74">
        <w:rPr>
          <w:bCs/>
          <w:iCs/>
          <w:lang w:val="vi-VN"/>
        </w:rPr>
        <w:t>x = np.array([0.5, 1.5, 2.5])</w:t>
      </w:r>
    </w:p>
    <w:p w14:paraId="5B1AF78F" w14:textId="77777777" w:rsidR="00C25B74" w:rsidRPr="00C25B74" w:rsidRDefault="00C25B74" w:rsidP="00C25B74">
      <w:pPr>
        <w:rPr>
          <w:bCs/>
          <w:iCs/>
          <w:lang w:val="vi-VN"/>
        </w:rPr>
      </w:pPr>
      <w:r w:rsidRPr="00C25B74">
        <w:rPr>
          <w:bCs/>
          <w:iCs/>
          <w:lang w:val="vi-VN"/>
        </w:rPr>
        <w:t># Ma trận đo lường H</w:t>
      </w:r>
    </w:p>
    <w:p w14:paraId="4B169E5C" w14:textId="1CB6E103" w:rsidR="00C25B74" w:rsidRPr="00C25B74" w:rsidRDefault="00C25B74" w:rsidP="00C25B74">
      <w:pPr>
        <w:rPr>
          <w:bCs/>
          <w:iCs/>
          <w:lang w:val="vi-VN"/>
        </w:rPr>
      </w:pPr>
      <w:r w:rsidRPr="00C25B74">
        <w:rPr>
          <w:bCs/>
          <w:iCs/>
          <w:lang w:val="vi-VN"/>
        </w:rPr>
        <w:lastRenderedPageBreak/>
        <w:t>H = np.eye(3)</w:t>
      </w:r>
    </w:p>
    <w:p w14:paraId="3DC6049E" w14:textId="77777777" w:rsidR="00C25B74" w:rsidRPr="00C25B74" w:rsidRDefault="00C25B74" w:rsidP="00C25B74">
      <w:pPr>
        <w:rPr>
          <w:bCs/>
          <w:iCs/>
          <w:lang w:val="vi-VN"/>
        </w:rPr>
      </w:pPr>
      <w:r w:rsidRPr="00C25B74">
        <w:rPr>
          <w:bCs/>
          <w:iCs/>
          <w:lang w:val="vi-VN"/>
        </w:rPr>
        <w:t># Ma trận hiệp phương sai P</w:t>
      </w:r>
    </w:p>
    <w:p w14:paraId="70ABE907" w14:textId="77777777" w:rsidR="00C25B74" w:rsidRPr="00C25B74" w:rsidRDefault="00C25B74" w:rsidP="00C25B74">
      <w:pPr>
        <w:rPr>
          <w:bCs/>
          <w:iCs/>
          <w:lang w:val="vi-VN"/>
        </w:rPr>
      </w:pPr>
      <w:r w:rsidRPr="00C25B74">
        <w:rPr>
          <w:bCs/>
          <w:iCs/>
          <w:lang w:val="vi-VN"/>
        </w:rPr>
        <w:t>P = np.array([</w:t>
      </w:r>
    </w:p>
    <w:p w14:paraId="0E17A443" w14:textId="77777777" w:rsidR="00C25B74" w:rsidRPr="00C25B74" w:rsidRDefault="00C25B74" w:rsidP="00C25B74">
      <w:pPr>
        <w:rPr>
          <w:bCs/>
          <w:iCs/>
          <w:lang w:val="vi-VN"/>
        </w:rPr>
      </w:pPr>
      <w:r w:rsidRPr="00C25B74">
        <w:rPr>
          <w:bCs/>
          <w:iCs/>
          <w:lang w:val="vi-VN"/>
        </w:rPr>
        <w:t xml:space="preserve">    [4.0, 0.1, 0.2],</w:t>
      </w:r>
    </w:p>
    <w:p w14:paraId="3C05556A" w14:textId="77777777" w:rsidR="00C25B74" w:rsidRPr="00C25B74" w:rsidRDefault="00C25B74" w:rsidP="00C25B74">
      <w:pPr>
        <w:rPr>
          <w:bCs/>
          <w:iCs/>
          <w:lang w:val="vi-VN"/>
        </w:rPr>
      </w:pPr>
      <w:r w:rsidRPr="00C25B74">
        <w:rPr>
          <w:bCs/>
          <w:iCs/>
          <w:lang w:val="vi-VN"/>
        </w:rPr>
        <w:t xml:space="preserve">    [0.1, 3.0, 0.1],</w:t>
      </w:r>
    </w:p>
    <w:p w14:paraId="33AA8A64" w14:textId="77777777" w:rsidR="00C25B74" w:rsidRPr="00C25B74" w:rsidRDefault="00C25B74" w:rsidP="00C25B74">
      <w:pPr>
        <w:rPr>
          <w:bCs/>
          <w:iCs/>
          <w:lang w:val="vi-VN"/>
        </w:rPr>
      </w:pPr>
      <w:r w:rsidRPr="00C25B74">
        <w:rPr>
          <w:bCs/>
          <w:iCs/>
          <w:lang w:val="vi-VN"/>
        </w:rPr>
        <w:t xml:space="preserve">    [0.2, 0.1, 2.5]</w:t>
      </w:r>
    </w:p>
    <w:p w14:paraId="03C5266B" w14:textId="3D76B081" w:rsidR="00C25B74" w:rsidRPr="00C25B74" w:rsidRDefault="00C25B74" w:rsidP="00C25B74">
      <w:pPr>
        <w:rPr>
          <w:bCs/>
          <w:iCs/>
          <w:lang w:val="vi-VN"/>
        </w:rPr>
      </w:pPr>
      <w:r w:rsidRPr="00C25B74">
        <w:rPr>
          <w:bCs/>
          <w:iCs/>
          <w:lang w:val="vi-VN"/>
        </w:rPr>
        <w:t>])</w:t>
      </w:r>
    </w:p>
    <w:p w14:paraId="3D5F930A" w14:textId="77777777" w:rsidR="00C25B74" w:rsidRPr="00C25B74" w:rsidRDefault="00C25B74" w:rsidP="00C25B74">
      <w:pPr>
        <w:rPr>
          <w:bCs/>
          <w:iCs/>
          <w:lang w:val="vi-VN"/>
        </w:rPr>
      </w:pPr>
      <w:r w:rsidRPr="00C25B74">
        <w:rPr>
          <w:bCs/>
          <w:iCs/>
          <w:lang w:val="vi-VN"/>
        </w:rPr>
        <w:t># Tính toán khoảng cách Mahalanobis</w:t>
      </w:r>
    </w:p>
    <w:p w14:paraId="1698BB01" w14:textId="77777777" w:rsidR="00C25B74" w:rsidRPr="00C25B74" w:rsidRDefault="00C25B74" w:rsidP="00C25B74">
      <w:pPr>
        <w:rPr>
          <w:bCs/>
          <w:iCs/>
          <w:lang w:val="vi-VN"/>
        </w:rPr>
      </w:pPr>
      <w:r w:rsidRPr="00C25B74">
        <w:rPr>
          <w:bCs/>
          <w:iCs/>
          <w:lang w:val="vi-VN"/>
        </w:rPr>
        <w:t>d = distance.mahalanobis(z, H @ x, np.linalg.inv(P))</w:t>
      </w:r>
    </w:p>
    <w:p w14:paraId="7C4ADD11" w14:textId="77777777" w:rsidR="00C25B74" w:rsidRPr="00C25B74" w:rsidRDefault="00C25B74" w:rsidP="00C25B74">
      <w:pPr>
        <w:rPr>
          <w:bCs/>
          <w:iCs/>
          <w:lang w:val="vi-VN"/>
        </w:rPr>
      </w:pPr>
      <w:r w:rsidRPr="00C25B74">
        <w:rPr>
          <w:bCs/>
          <w:iCs/>
          <w:lang w:val="vi-VN"/>
        </w:rPr>
        <w:t>print(d)</w:t>
      </w:r>
    </w:p>
    <w:p w14:paraId="7C7FA728" w14:textId="1A3E5FFC" w:rsidR="00C25B74" w:rsidRPr="00C25B74" w:rsidRDefault="00C25B74" w:rsidP="00C25B74">
      <w:pPr>
        <w:rPr>
          <w:bCs/>
          <w:iCs/>
          <w:lang w:val="vi-VN"/>
        </w:rPr>
      </w:pPr>
      <w:r w:rsidRPr="00C25B74">
        <w:rPr>
          <w:bCs/>
          <w:iCs/>
          <w:lang w:val="vi-VN"/>
        </w:rPr>
        <w:t>```</w:t>
      </w:r>
    </w:p>
    <w:p w14:paraId="483CB68C" w14:textId="77777777" w:rsidR="00C25B74" w:rsidRPr="00C25B74" w:rsidRDefault="00C25B74" w:rsidP="00C25B74">
      <w:pPr>
        <w:rPr>
          <w:bCs/>
          <w:iCs/>
          <w:lang w:val="vi-VN"/>
        </w:rPr>
      </w:pPr>
      <w:r w:rsidRPr="00C25B74">
        <w:rPr>
          <w:bCs/>
          <w:iCs/>
          <w:lang w:val="vi-VN"/>
        </w:rPr>
        <w:t>Kết quả sẽ là giá trị của khoảng cách Mahalanobis giữa `z` và `H @ x` dựa trên ma trận hiệp phương sai `P`.</w:t>
      </w:r>
    </w:p>
    <w:p w14:paraId="5C33ED01" w14:textId="77777777" w:rsidR="00C25B74" w:rsidRPr="00C25B74" w:rsidRDefault="00C25B74" w:rsidP="00C25B74">
      <w:pPr>
        <w:rPr>
          <w:bCs/>
          <w:iCs/>
          <w:lang w:val="vi-VN"/>
        </w:rPr>
      </w:pPr>
    </w:p>
    <w:p w14:paraId="6A71D2B9" w14:textId="6D758159" w:rsidR="00C25B74" w:rsidRPr="00C25B74" w:rsidRDefault="00C25B74" w:rsidP="00C25B74">
      <w:pPr>
        <w:rPr>
          <w:bCs/>
          <w:iCs/>
          <w:lang w:val="vi-VN"/>
        </w:rPr>
      </w:pPr>
      <w:r w:rsidRPr="00C25B74">
        <w:rPr>
          <w:bCs/>
          <w:iCs/>
          <w:lang w:val="vi-VN"/>
        </w:rPr>
        <w:t>### Ý nghĩa trong ngữ cảnh Kalman Filter</w:t>
      </w:r>
    </w:p>
    <w:p w14:paraId="4D8387CA" w14:textId="31D80221" w:rsidR="00C25B74" w:rsidRPr="00C25B74" w:rsidRDefault="00C25B74" w:rsidP="00C25B74">
      <w:pPr>
        <w:rPr>
          <w:bCs/>
          <w:iCs/>
          <w:lang w:val="vi-VN"/>
        </w:rPr>
      </w:pPr>
      <w:r w:rsidRPr="00C25B74">
        <w:rPr>
          <w:bCs/>
          <w:iCs/>
          <w:lang w:val="vi-VN"/>
        </w:rPr>
        <w:t>Trong ngữ cảnh của Kalman Filter, tính toán khoảng cách Mahalanobis có thể được sử dụng để:</w:t>
      </w:r>
    </w:p>
    <w:p w14:paraId="49FD3BD4" w14:textId="77777777" w:rsidR="00C25B74" w:rsidRPr="00C25B74" w:rsidRDefault="00C25B74" w:rsidP="00C25B74">
      <w:pPr>
        <w:rPr>
          <w:bCs/>
          <w:iCs/>
          <w:lang w:val="vi-VN"/>
        </w:rPr>
      </w:pPr>
      <w:r w:rsidRPr="00C25B74">
        <w:rPr>
          <w:bCs/>
          <w:iCs/>
          <w:lang w:val="vi-VN"/>
        </w:rPr>
        <w:t>1. **Phát hiện ngoại lai**: So sánh khoảng cách Mahalanobis với một ngưỡng để xác định xem đo lường hiện tại có phải là ngoại lai hay không. Nếu khoảng cách lớn hơn ngưỡng, đo lường có thể bị loại bỏ để tránh ảnh hưởng xấu đến ước lượng trạng thái.</w:t>
      </w:r>
    </w:p>
    <w:p w14:paraId="12ED1FFE" w14:textId="77777777" w:rsidR="00C25B74" w:rsidRPr="00C25B74" w:rsidRDefault="00C25B74" w:rsidP="00C25B74">
      <w:pPr>
        <w:rPr>
          <w:bCs/>
          <w:iCs/>
          <w:lang w:val="vi-VN"/>
        </w:rPr>
      </w:pPr>
      <w:r w:rsidRPr="00C25B74">
        <w:rPr>
          <w:bCs/>
          <w:iCs/>
          <w:lang w:val="vi-VN"/>
        </w:rPr>
        <w:t>2. **Cập nhật trạng thái**: Nếu đo lường không phải là ngoại lai, nó sẽ được sử dụng để cập nhật trạng thái dự đoán và ma trận hiệp phương sai.</w:t>
      </w:r>
    </w:p>
    <w:p w14:paraId="2DF0FCEF" w14:textId="77777777" w:rsidR="00C25B74" w:rsidRPr="00C25B74" w:rsidRDefault="00C25B74" w:rsidP="00C25B74">
      <w:pPr>
        <w:rPr>
          <w:bCs/>
          <w:iCs/>
          <w:lang w:val="vi-VN"/>
        </w:rPr>
      </w:pPr>
    </w:p>
    <w:p w14:paraId="354669F3" w14:textId="038A954E" w:rsidR="00C25B74" w:rsidRPr="00C25B74" w:rsidRDefault="00C25B74" w:rsidP="00C25B74">
      <w:pPr>
        <w:rPr>
          <w:bCs/>
          <w:iCs/>
          <w:lang w:val="vi-VN"/>
        </w:rPr>
      </w:pPr>
      <w:r w:rsidRPr="00C25B74">
        <w:rPr>
          <w:bCs/>
          <w:iCs/>
          <w:lang w:val="vi-VN"/>
        </w:rPr>
        <w:t>### Tóm tắt</w:t>
      </w:r>
    </w:p>
    <w:p w14:paraId="6E1D5C4B" w14:textId="695B52C9" w:rsidR="00423629" w:rsidRPr="00825542" w:rsidRDefault="00C25B74" w:rsidP="00C25B74">
      <w:pPr>
        <w:rPr>
          <w:bCs/>
          <w:iCs/>
          <w:lang w:val="vi-VN"/>
        </w:rPr>
      </w:pPr>
      <w:r w:rsidRPr="00C25B74">
        <w:rPr>
          <w:bCs/>
          <w:iCs/>
          <w:lang w:val="vi-VN"/>
        </w:rPr>
        <w:t xml:space="preserve">Dòng code `d = distance.mahalanobis(z, H @ x, np.linalg.inv(P))` tính toán khoảng cách Mahalanobis giữa vector đo lường `z` và trạng thái dự đoán `H @ x` sử dụng ma trận hiệp phương sai nghịch đảo của trạng thái `P`. Trong ngữ cảnh Kalman Filter, khoảng </w:t>
      </w:r>
      <w:r w:rsidRPr="00C25B74">
        <w:rPr>
          <w:bCs/>
          <w:iCs/>
          <w:lang w:val="vi-VN"/>
        </w:rPr>
        <w:lastRenderedPageBreak/>
        <w:t>cách Mahalanobis được sử dụng để phát hiện ngoại lai và quyết định xem đo lường hiện tại có nên được sử dụng để cập nhật trạng thái hay không.</w:t>
      </w:r>
    </w:p>
    <w:p w14:paraId="5B2DC0D5" w14:textId="7CC377F5" w:rsidR="00A5557F" w:rsidRPr="00320D01" w:rsidRDefault="00E922DC" w:rsidP="00DA057C">
      <w:pPr>
        <w:pStyle w:val="Heading1"/>
        <w:rPr>
          <w:lang w:val="vi-VN"/>
        </w:rPr>
      </w:pPr>
      <w:bookmarkStart w:id="18" w:name="_Toc169614556"/>
      <w:r>
        <w:rPr>
          <w:lang w:val="vi-VN"/>
        </w:rPr>
        <w:t>KẾT QUẢ</w:t>
      </w:r>
      <w:bookmarkEnd w:id="18"/>
      <w:r>
        <w:rPr>
          <w:lang w:val="vi-VN"/>
        </w:rPr>
        <w:t xml:space="preserve"> </w:t>
      </w:r>
    </w:p>
    <w:p w14:paraId="28A5646B" w14:textId="77777777" w:rsidR="00E413A0" w:rsidRPr="00A6307B" w:rsidRDefault="00E413A0" w:rsidP="00A6307B">
      <w:pPr>
        <w:rPr>
          <w:lang w:val="vi-VN"/>
        </w:rPr>
      </w:pPr>
      <w:bookmarkStart w:id="19" w:name="_Toc9864374"/>
    </w:p>
    <w:p w14:paraId="6055E077" w14:textId="6EEA4FEF" w:rsidR="00EE50A3" w:rsidRDefault="00EE50A3" w:rsidP="00E922DC">
      <w:pPr>
        <w:pStyle w:val="Heading1"/>
        <w:rPr>
          <w:lang w:val="vi-VN"/>
        </w:rPr>
      </w:pPr>
      <w:bookmarkStart w:id="20" w:name="_Toc169614557"/>
      <w:r w:rsidRPr="00F47ED6">
        <w:rPr>
          <w:lang w:val="vi-VN"/>
        </w:rPr>
        <w:t>KẾT LUẬN</w:t>
      </w:r>
      <w:bookmarkEnd w:id="19"/>
      <w:bookmarkEnd w:id="20"/>
    </w:p>
    <w:p w14:paraId="323CAD52" w14:textId="0A73D34B" w:rsidR="003A2E76" w:rsidRDefault="003A2E76" w:rsidP="003A2E76">
      <w:pPr>
        <w:pStyle w:val="Heading1"/>
        <w:numPr>
          <w:ilvl w:val="0"/>
          <w:numId w:val="0"/>
        </w:numPr>
        <w:rPr>
          <w:lang w:val="vi-VN"/>
        </w:rPr>
      </w:pPr>
      <w:bookmarkStart w:id="21" w:name="_Toc169614558"/>
      <w:r>
        <w:rPr>
          <w:lang w:val="vi-VN"/>
        </w:rPr>
        <w:t>PHỤ LỤC</w:t>
      </w:r>
      <w:bookmarkEnd w:id="21"/>
    </w:p>
    <w:p w14:paraId="27A229D1" w14:textId="6A9BFEA7" w:rsidR="003A2E76" w:rsidRDefault="003A2E76" w:rsidP="003A2E76">
      <w:pPr>
        <w:rPr>
          <w:b/>
          <w:bCs/>
          <w:lang w:val="vi-VN"/>
        </w:rPr>
      </w:pPr>
      <w:r w:rsidRPr="00570F07">
        <w:rPr>
          <w:b/>
          <w:bCs/>
          <w:lang w:val="vi-VN"/>
        </w:rPr>
        <w:t xml:space="preserve">Giải thích code </w:t>
      </w:r>
    </w:p>
    <w:p w14:paraId="0FA3C5D9" w14:textId="5E14789B" w:rsidR="00745726" w:rsidRDefault="00745726" w:rsidP="003A2E76">
      <w:pPr>
        <w:rPr>
          <w:b/>
          <w:bCs/>
          <w:lang w:val="vi-VN"/>
        </w:rPr>
      </w:pPr>
      <w:r w:rsidRPr="00745726">
        <w:rPr>
          <w:b/>
          <w:bCs/>
          <w:noProof/>
          <w:lang w:val="vi-VN"/>
        </w:rPr>
        <w:drawing>
          <wp:inline distT="0" distB="0" distL="0" distR="0" wp14:anchorId="0EC55E5E" wp14:editId="44C1F4DF">
            <wp:extent cx="2943636" cy="228632"/>
            <wp:effectExtent l="0" t="0" r="0" b="0"/>
            <wp:docPr id="109813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36532" name=""/>
                    <pic:cNvPicPr/>
                  </pic:nvPicPr>
                  <pic:blipFill>
                    <a:blip r:embed="rId21"/>
                    <a:stretch>
                      <a:fillRect/>
                    </a:stretch>
                  </pic:blipFill>
                  <pic:spPr>
                    <a:xfrm>
                      <a:off x="0" y="0"/>
                      <a:ext cx="2943636" cy="228632"/>
                    </a:xfrm>
                    <a:prstGeom prst="rect">
                      <a:avLst/>
                    </a:prstGeom>
                  </pic:spPr>
                </pic:pic>
              </a:graphicData>
            </a:graphic>
          </wp:inline>
        </w:drawing>
      </w:r>
    </w:p>
    <w:p w14:paraId="44637442" w14:textId="76B856BC" w:rsidR="005C2E6E" w:rsidRDefault="00E13D82" w:rsidP="005C2E6E">
      <w:pPr>
        <w:pStyle w:val="ListParagraph"/>
        <w:numPr>
          <w:ilvl w:val="0"/>
          <w:numId w:val="43"/>
        </w:numPr>
        <w:rPr>
          <w:b/>
          <w:bCs/>
          <w:lang w:val="vi-VN"/>
        </w:rPr>
      </w:pPr>
      <w:r>
        <w:rPr>
          <w:b/>
          <w:bCs/>
          <w:lang w:val="vi-VN"/>
        </w:rPr>
        <w:t xml:space="preserve">zs.shape </w:t>
      </w:r>
      <w:r w:rsidRPr="00E13D82">
        <w:rPr>
          <w:lang w:val="vi-VN"/>
        </w:rPr>
        <w:t>l</w:t>
      </w:r>
      <w:r w:rsidR="005C2E6E" w:rsidRPr="00E13D82">
        <w:rPr>
          <w:lang w:val="vi-VN"/>
        </w:rPr>
        <w:t>à một đối tượng zs truy cập vào</w:t>
      </w:r>
      <w:r w:rsidR="00944E32" w:rsidRPr="00E13D82">
        <w:rPr>
          <w:lang w:val="vi-VN"/>
        </w:rPr>
        <w:t xml:space="preserve"> thuộc tính shape là một</w:t>
      </w:r>
      <w:r w:rsidR="005C2E6E" w:rsidRPr="00E13D82">
        <w:rPr>
          <w:lang w:val="vi-VN"/>
        </w:rPr>
        <w:t xml:space="preserve"> mảng </w:t>
      </w:r>
      <w:r w:rsidR="00944E32" w:rsidRPr="00E13D82">
        <w:rPr>
          <w:lang w:val="vi-VN"/>
        </w:rPr>
        <w:t xml:space="preserve">2 </w:t>
      </w:r>
      <w:r w:rsidRPr="00E13D82">
        <w:rPr>
          <w:lang w:val="vi-VN"/>
        </w:rPr>
        <w:t>chiều.</w:t>
      </w:r>
    </w:p>
    <w:p w14:paraId="77E36D74" w14:textId="3B5BD3E0" w:rsidR="00944E32" w:rsidRDefault="00D95D0E" w:rsidP="005C2E6E">
      <w:pPr>
        <w:pStyle w:val="ListParagraph"/>
        <w:numPr>
          <w:ilvl w:val="0"/>
          <w:numId w:val="43"/>
        </w:numPr>
        <w:rPr>
          <w:b/>
          <w:bCs/>
          <w:lang w:val="vi-VN"/>
        </w:rPr>
      </w:pPr>
      <w:r>
        <w:rPr>
          <w:b/>
          <w:bCs/>
          <w:lang w:val="vi-VN"/>
        </w:rPr>
        <w:t xml:space="preserve">n </w:t>
      </w:r>
      <w:r w:rsidRPr="00E13D82">
        <w:rPr>
          <w:lang w:val="vi-VN"/>
        </w:rPr>
        <w:t xml:space="preserve">là số lượng </w:t>
      </w:r>
      <w:r w:rsidR="007538D3">
        <w:rPr>
          <w:lang w:val="vi-VN"/>
        </w:rPr>
        <w:t>vecto.</w:t>
      </w:r>
    </w:p>
    <w:p w14:paraId="69559FE3" w14:textId="0155C4C1" w:rsidR="00D95D0E" w:rsidRPr="001702F6" w:rsidRDefault="00D95D0E" w:rsidP="005C2E6E">
      <w:pPr>
        <w:pStyle w:val="ListParagraph"/>
        <w:numPr>
          <w:ilvl w:val="0"/>
          <w:numId w:val="43"/>
        </w:numPr>
        <w:rPr>
          <w:b/>
          <w:bCs/>
          <w:lang w:val="vi-VN"/>
        </w:rPr>
      </w:pPr>
      <w:r>
        <w:rPr>
          <w:b/>
          <w:bCs/>
          <w:lang w:val="vi-VN"/>
        </w:rPr>
        <w:t xml:space="preserve">dim_x </w:t>
      </w:r>
      <w:r w:rsidRPr="00E13D82">
        <w:rPr>
          <w:lang w:val="vi-VN"/>
        </w:rPr>
        <w:t xml:space="preserve">là </w:t>
      </w:r>
      <w:r w:rsidR="00E13D82" w:rsidRPr="00E13D82">
        <w:rPr>
          <w:lang w:val="vi-VN"/>
        </w:rPr>
        <w:t xml:space="preserve">số chiều của mỗi vecto </w:t>
      </w:r>
      <w:r w:rsidR="007538D3">
        <w:rPr>
          <w:lang w:val="vi-VN"/>
        </w:rPr>
        <w:t>x.</w:t>
      </w:r>
    </w:p>
    <w:p w14:paraId="25105E86" w14:textId="08FE6B28" w:rsidR="001702F6" w:rsidRPr="001702F6" w:rsidRDefault="001702F6" w:rsidP="001702F6">
      <w:pPr>
        <w:rPr>
          <w:b/>
          <w:bCs/>
          <w:lang w:val="vi-VN"/>
        </w:rPr>
      </w:pPr>
      <w:r>
        <w:rPr>
          <w:b/>
          <w:bCs/>
          <w:lang w:val="vi-VN"/>
        </w:rPr>
        <w:t>Giải thích code</w:t>
      </w:r>
    </w:p>
    <w:p w14:paraId="665D0DC5" w14:textId="18556B82" w:rsidR="008C25A7" w:rsidRDefault="00DE1CA1" w:rsidP="003A2E76">
      <w:pPr>
        <w:rPr>
          <w:lang w:val="vi-VN"/>
        </w:rPr>
      </w:pPr>
      <w:r w:rsidRPr="00DE1CA1">
        <w:rPr>
          <w:noProof/>
          <w:lang w:val="vi-VN"/>
        </w:rPr>
        <w:drawing>
          <wp:inline distT="0" distB="0" distL="0" distR="0" wp14:anchorId="200A0769" wp14:editId="2B84E095">
            <wp:extent cx="5758815" cy="1282065"/>
            <wp:effectExtent l="0" t="0" r="0" b="0"/>
            <wp:docPr id="22704010"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4010" name="Picture 1" descr="A computer code with text&#10;&#10;Description automatically generated with medium confidence"/>
                    <pic:cNvPicPr/>
                  </pic:nvPicPr>
                  <pic:blipFill>
                    <a:blip r:embed="rId22"/>
                    <a:stretch>
                      <a:fillRect/>
                    </a:stretch>
                  </pic:blipFill>
                  <pic:spPr>
                    <a:xfrm>
                      <a:off x="0" y="0"/>
                      <a:ext cx="5758815" cy="1282065"/>
                    </a:xfrm>
                    <a:prstGeom prst="rect">
                      <a:avLst/>
                    </a:prstGeom>
                  </pic:spPr>
                </pic:pic>
              </a:graphicData>
            </a:graphic>
          </wp:inline>
        </w:drawing>
      </w:r>
    </w:p>
    <w:p w14:paraId="0AAD1238" w14:textId="6A82CE2C" w:rsidR="00593EFC" w:rsidRPr="00593EFC" w:rsidRDefault="00593EFC" w:rsidP="00593EFC">
      <w:pPr>
        <w:rPr>
          <w:b/>
          <w:bCs/>
          <w:lang w:val="vi-VN"/>
        </w:rPr>
      </w:pPr>
      <w:r w:rsidRPr="00593EFC">
        <w:rPr>
          <w:b/>
          <w:bCs/>
          <w:lang w:val="vi-VN"/>
        </w:rPr>
        <w:t>v_wls[:-1]:</w:t>
      </w:r>
    </w:p>
    <w:p w14:paraId="2CA091DC" w14:textId="52FB2EEB" w:rsidR="00593EFC" w:rsidRPr="00593EFC" w:rsidRDefault="00593EFC" w:rsidP="00593EFC">
      <w:pPr>
        <w:pStyle w:val="ListParagraph"/>
        <w:numPr>
          <w:ilvl w:val="0"/>
          <w:numId w:val="36"/>
        </w:numPr>
        <w:rPr>
          <w:lang w:val="vi-VN"/>
        </w:rPr>
      </w:pPr>
      <w:r w:rsidRPr="00593EFC">
        <w:rPr>
          <w:lang w:val="vi-VN"/>
        </w:rPr>
        <w:t>v_wls</w:t>
      </w:r>
      <w:r>
        <w:rPr>
          <w:lang w:val="vi-VN"/>
        </w:rPr>
        <w:t xml:space="preserve"> </w:t>
      </w:r>
      <w:r w:rsidRPr="00593EFC">
        <w:rPr>
          <w:lang w:val="vi-VN"/>
        </w:rPr>
        <w:t>là một mảng NumPy.</w:t>
      </w:r>
    </w:p>
    <w:p w14:paraId="27088282" w14:textId="0943D17B" w:rsidR="00593EFC" w:rsidRPr="00593EFC" w:rsidRDefault="00593EFC" w:rsidP="00593EFC">
      <w:pPr>
        <w:pStyle w:val="ListParagraph"/>
        <w:numPr>
          <w:ilvl w:val="0"/>
          <w:numId w:val="36"/>
        </w:numPr>
        <w:rPr>
          <w:lang w:val="vi-VN"/>
        </w:rPr>
      </w:pPr>
      <w:r w:rsidRPr="00593EFC">
        <w:rPr>
          <w:lang w:val="vi-VN"/>
        </w:rPr>
        <w:t>v_wls[:-1]</w:t>
      </w:r>
      <w:r>
        <w:rPr>
          <w:lang w:val="vi-VN"/>
        </w:rPr>
        <w:t xml:space="preserve"> </w:t>
      </w:r>
      <w:r w:rsidRPr="00593EFC">
        <w:rPr>
          <w:lang w:val="vi-VN"/>
        </w:rPr>
        <w:t>lấy tất cả các phần tử v_wlstrừ phần tử cuối cùng.</w:t>
      </w:r>
    </w:p>
    <w:p w14:paraId="4F470D79" w14:textId="3F426732" w:rsidR="002E59D3" w:rsidRPr="002E59D3" w:rsidRDefault="002E59D3" w:rsidP="002E59D3">
      <w:pPr>
        <w:rPr>
          <w:b/>
          <w:bCs/>
          <w:lang w:val="vi-VN"/>
        </w:rPr>
      </w:pPr>
      <w:r w:rsidRPr="002E59D3">
        <w:rPr>
          <w:b/>
          <w:bCs/>
          <w:lang w:val="vi-VN"/>
        </w:rPr>
        <w:t>v_wls[1:]:</w:t>
      </w:r>
    </w:p>
    <w:p w14:paraId="73DCCC65" w14:textId="6AB2DDF0" w:rsidR="002E59D3" w:rsidRDefault="002E59D3" w:rsidP="002E59D3">
      <w:pPr>
        <w:pStyle w:val="ListParagraph"/>
        <w:numPr>
          <w:ilvl w:val="0"/>
          <w:numId w:val="38"/>
        </w:numPr>
        <w:rPr>
          <w:lang w:val="vi-VN"/>
        </w:rPr>
      </w:pPr>
      <w:r w:rsidRPr="002E59D3">
        <w:rPr>
          <w:lang w:val="vi-VN"/>
        </w:rPr>
        <w:t>v_wls[1:]</w:t>
      </w:r>
      <w:r>
        <w:rPr>
          <w:lang w:val="vi-VN"/>
        </w:rPr>
        <w:t xml:space="preserve"> </w:t>
      </w:r>
      <w:r w:rsidRPr="002E59D3">
        <w:rPr>
          <w:lang w:val="vi-VN"/>
        </w:rPr>
        <w:t>lấy tất cả các phần tử v_wls</w:t>
      </w:r>
      <w:r w:rsidR="0098362C">
        <w:rPr>
          <w:lang w:val="vi-VN"/>
        </w:rPr>
        <w:t xml:space="preserve"> </w:t>
      </w:r>
      <w:r w:rsidRPr="002E59D3">
        <w:rPr>
          <w:lang w:val="vi-VN"/>
        </w:rPr>
        <w:t>trừ phần tử đầu tiên.</w:t>
      </w:r>
    </w:p>
    <w:p w14:paraId="494B9CF8" w14:textId="2EB2371B" w:rsidR="00355B0C" w:rsidRPr="00355B0C" w:rsidRDefault="00355B0C" w:rsidP="00355B0C">
      <w:pPr>
        <w:rPr>
          <w:b/>
          <w:bCs/>
          <w:lang w:val="vi-VN"/>
        </w:rPr>
      </w:pPr>
      <w:r w:rsidRPr="00355B0C">
        <w:rPr>
          <w:b/>
          <w:bCs/>
          <w:lang w:val="vi-VN"/>
        </w:rPr>
        <w:t>(v_wls[:-1] + v_wls[1:])/2:</w:t>
      </w:r>
    </w:p>
    <w:p w14:paraId="74D1A31E" w14:textId="77777777" w:rsidR="00355B0C" w:rsidRPr="00355B0C" w:rsidRDefault="00355B0C" w:rsidP="00355B0C">
      <w:pPr>
        <w:pStyle w:val="ListParagraph"/>
        <w:numPr>
          <w:ilvl w:val="0"/>
          <w:numId w:val="39"/>
        </w:numPr>
        <w:rPr>
          <w:lang w:val="vi-VN"/>
        </w:rPr>
      </w:pPr>
      <w:r w:rsidRPr="00355B0C">
        <w:rPr>
          <w:lang w:val="vi-VN"/>
        </w:rPr>
        <w:lastRenderedPageBreak/>
        <w:t>Biểu thức này tính trung bình của từng cặp tử tiếp giáp trong v_wls.</w:t>
      </w:r>
    </w:p>
    <w:p w14:paraId="296BAB9D" w14:textId="77777777" w:rsidR="00355B0C" w:rsidRPr="00355B0C" w:rsidRDefault="00355B0C" w:rsidP="00355B0C">
      <w:pPr>
        <w:pStyle w:val="ListParagraph"/>
        <w:numPr>
          <w:ilvl w:val="0"/>
          <w:numId w:val="39"/>
        </w:numPr>
        <w:rPr>
          <w:lang w:val="vi-VN"/>
        </w:rPr>
      </w:pPr>
      <w:r w:rsidRPr="00355B0C">
        <w:rPr>
          <w:lang w:val="vi-VN"/>
        </w:rPr>
        <w:t>Kết quả sẽ là một mảng mới mà mỗi phần tử là trung bình của hai phần tử liền kề từ v_wls.</w:t>
      </w:r>
    </w:p>
    <w:p w14:paraId="3B84A79D" w14:textId="24D96B52" w:rsidR="00355B0C" w:rsidRPr="00570F07" w:rsidRDefault="00355B0C" w:rsidP="00355B0C">
      <w:pPr>
        <w:rPr>
          <w:b/>
          <w:bCs/>
          <w:lang w:val="vi-VN"/>
        </w:rPr>
      </w:pPr>
      <w:r w:rsidRPr="00570F07">
        <w:rPr>
          <w:b/>
          <w:bCs/>
          <w:lang w:val="vi-VN"/>
        </w:rPr>
        <w:t>np.zeros([1, 3]):</w:t>
      </w:r>
    </w:p>
    <w:p w14:paraId="6B1EF88A" w14:textId="77777777" w:rsidR="00355B0C" w:rsidRPr="00570F07" w:rsidRDefault="00355B0C" w:rsidP="00570F07">
      <w:pPr>
        <w:pStyle w:val="ListParagraph"/>
        <w:numPr>
          <w:ilvl w:val="0"/>
          <w:numId w:val="40"/>
        </w:numPr>
        <w:rPr>
          <w:lang w:val="vi-VN"/>
        </w:rPr>
      </w:pPr>
      <w:r w:rsidRPr="00570F07">
        <w:rPr>
          <w:lang w:val="vi-VN"/>
        </w:rPr>
        <w:t>Tạo một mảng NumPy với kích thước (1, 3) và tất cả các phần tử bằng 0.</w:t>
      </w:r>
    </w:p>
    <w:p w14:paraId="762287F4" w14:textId="77777777" w:rsidR="00355B0C" w:rsidRPr="00570F07" w:rsidRDefault="00355B0C" w:rsidP="00355B0C">
      <w:pPr>
        <w:rPr>
          <w:b/>
          <w:bCs/>
          <w:lang w:val="vi-VN"/>
        </w:rPr>
      </w:pPr>
      <w:r w:rsidRPr="00570F07">
        <w:rPr>
          <w:b/>
          <w:bCs/>
          <w:lang w:val="vi-VN"/>
        </w:rPr>
        <w:t>np.vstack([...]):</w:t>
      </w:r>
    </w:p>
    <w:p w14:paraId="25C6A2AA" w14:textId="77777777" w:rsidR="00355B0C" w:rsidRPr="00355B0C" w:rsidRDefault="00355B0C" w:rsidP="00355B0C">
      <w:pPr>
        <w:rPr>
          <w:lang w:val="vi-VN"/>
        </w:rPr>
      </w:pPr>
    </w:p>
    <w:p w14:paraId="505B1385" w14:textId="77777777" w:rsidR="00355B0C" w:rsidRPr="00570F07" w:rsidRDefault="00355B0C" w:rsidP="00570F07">
      <w:pPr>
        <w:pStyle w:val="ListParagraph"/>
        <w:numPr>
          <w:ilvl w:val="0"/>
          <w:numId w:val="41"/>
        </w:numPr>
        <w:rPr>
          <w:lang w:val="vi-VN"/>
        </w:rPr>
      </w:pPr>
      <w:r w:rsidRPr="00570F07">
        <w:rPr>
          <w:lang w:val="vi-VN"/>
        </w:rPr>
        <w:t>np.vstack()là một hàm trong NumPy để xếp chồng các mảng theo chiều dọc (tức là thêm các hàng mới).</w:t>
      </w:r>
    </w:p>
    <w:p w14:paraId="5108C542" w14:textId="4CAC9049" w:rsidR="00355B0C" w:rsidRDefault="00355B0C" w:rsidP="00570F07">
      <w:pPr>
        <w:pStyle w:val="ListParagraph"/>
        <w:numPr>
          <w:ilvl w:val="0"/>
          <w:numId w:val="41"/>
        </w:numPr>
        <w:rPr>
          <w:lang w:val="vi-VN"/>
        </w:rPr>
      </w:pPr>
      <w:r w:rsidRPr="00570F07">
        <w:rPr>
          <w:lang w:val="vi-VN"/>
        </w:rPr>
        <w:t>Trong trường hợp này, nó sẽ chồng mảng [[0, 0, 0]]</w:t>
      </w:r>
      <w:r w:rsidR="003A4637">
        <w:rPr>
          <w:lang w:val="vi-VN"/>
        </w:rPr>
        <w:t xml:space="preserve"> </w:t>
      </w:r>
      <w:r w:rsidRPr="00570F07">
        <w:rPr>
          <w:lang w:val="vi-VN"/>
        </w:rPr>
        <w:t>lên trên kết quả mảng của (v_wls[:-1] + v_wls[1:])/2.</w:t>
      </w:r>
    </w:p>
    <w:p w14:paraId="2A63AB3A" w14:textId="77777777" w:rsidR="003A4637" w:rsidRDefault="003A4637" w:rsidP="003A4637">
      <w:pPr>
        <w:pStyle w:val="ListParagraph"/>
        <w:rPr>
          <w:lang w:val="vi-VN"/>
        </w:rPr>
      </w:pPr>
    </w:p>
    <w:p w14:paraId="247707C0" w14:textId="14B8FE7D" w:rsidR="00222DD5" w:rsidRPr="00222DD5" w:rsidRDefault="00222DD5" w:rsidP="00222DD5">
      <w:pPr>
        <w:rPr>
          <w:b/>
          <w:bCs/>
          <w:lang w:val="vi-VN"/>
        </w:rPr>
      </w:pPr>
      <w:r w:rsidRPr="00222DD5">
        <w:rPr>
          <w:b/>
          <w:bCs/>
          <w:lang w:val="vi-VN"/>
        </w:rPr>
        <w:t xml:space="preserve">Ví dụ minh </w:t>
      </w:r>
      <w:r>
        <w:rPr>
          <w:b/>
          <w:bCs/>
          <w:lang w:val="vi-VN"/>
        </w:rPr>
        <w:t>họa:</w:t>
      </w:r>
    </w:p>
    <w:p w14:paraId="5FC3E850" w14:textId="4CFE640A" w:rsidR="00222DD5" w:rsidRPr="00222DD5" w:rsidRDefault="00222DD5" w:rsidP="00222DD5">
      <w:pPr>
        <w:rPr>
          <w:lang w:val="vi-VN"/>
        </w:rPr>
      </w:pPr>
      <w:r w:rsidRPr="00222DD5">
        <w:rPr>
          <w:lang w:val="vi-VN"/>
        </w:rPr>
        <w:t>Giả sử v_wls</w:t>
      </w:r>
      <w:r>
        <w:rPr>
          <w:lang w:val="vi-VN"/>
        </w:rPr>
        <w:t xml:space="preserve"> </w:t>
      </w:r>
      <w:r w:rsidRPr="00222DD5">
        <w:rPr>
          <w:lang w:val="vi-VN"/>
        </w:rPr>
        <w:t xml:space="preserve">là một mảng </w:t>
      </w:r>
      <w:r w:rsidR="00C90222">
        <w:rPr>
          <w:lang w:val="vi-VN"/>
        </w:rPr>
        <w:t>2 chiều</w:t>
      </w:r>
      <w:r w:rsidRPr="00222DD5">
        <w:rPr>
          <w:lang w:val="vi-VN"/>
        </w:rPr>
        <w:t>:</w:t>
      </w:r>
    </w:p>
    <w:p w14:paraId="3E2755DF" w14:textId="77777777" w:rsidR="0034765C" w:rsidRDefault="0034765C" w:rsidP="00222DD5">
      <w:pPr>
        <w:rPr>
          <w:lang w:val="vi-VN"/>
        </w:rPr>
      </w:pPr>
      <w:r w:rsidRPr="0034765C">
        <w:rPr>
          <w:noProof/>
          <w:lang w:val="vi-VN"/>
        </w:rPr>
        <w:drawing>
          <wp:inline distT="0" distB="0" distL="0" distR="0" wp14:anchorId="7B360058" wp14:editId="4A111775">
            <wp:extent cx="2112645" cy="1323975"/>
            <wp:effectExtent l="0" t="0" r="1905" b="9525"/>
            <wp:docPr id="31210486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04864" name="Picture 1" descr="A screenshot of a computer code&#10;&#10;Description automatically generated"/>
                    <pic:cNvPicPr/>
                  </pic:nvPicPr>
                  <pic:blipFill rotWithShape="1">
                    <a:blip r:embed="rId23"/>
                    <a:srcRect l="17546"/>
                    <a:stretch/>
                  </pic:blipFill>
                  <pic:spPr bwMode="auto">
                    <a:xfrm>
                      <a:off x="0" y="0"/>
                      <a:ext cx="2112940" cy="1324160"/>
                    </a:xfrm>
                    <a:prstGeom prst="rect">
                      <a:avLst/>
                    </a:prstGeom>
                    <a:ln>
                      <a:noFill/>
                    </a:ln>
                    <a:extLst>
                      <a:ext uri="{53640926-AAD7-44D8-BBD7-CCE9431645EC}">
                        <a14:shadowObscured xmlns:a14="http://schemas.microsoft.com/office/drawing/2010/main"/>
                      </a:ext>
                    </a:extLst>
                  </pic:spPr>
                </pic:pic>
              </a:graphicData>
            </a:graphic>
          </wp:inline>
        </w:drawing>
      </w:r>
    </w:p>
    <w:p w14:paraId="47371815" w14:textId="77777777" w:rsidR="0034765C" w:rsidRDefault="0034765C" w:rsidP="00222DD5">
      <w:pPr>
        <w:rPr>
          <w:lang w:val="vi-VN"/>
        </w:rPr>
      </w:pPr>
      <w:r>
        <w:rPr>
          <w:lang w:val="vi-VN"/>
        </w:rPr>
        <w:t>Khi áp dụng đoạn code sau:</w:t>
      </w:r>
    </w:p>
    <w:p w14:paraId="273394A5" w14:textId="09591C92" w:rsidR="00EC1FBC" w:rsidRDefault="00EC1FBC" w:rsidP="00222DD5">
      <w:pPr>
        <w:rPr>
          <w:lang w:val="vi-VN"/>
        </w:rPr>
      </w:pPr>
      <w:r w:rsidRPr="00EC1FBC">
        <w:rPr>
          <w:noProof/>
          <w:lang w:val="vi-VN"/>
        </w:rPr>
        <w:drawing>
          <wp:inline distT="0" distB="0" distL="0" distR="0" wp14:anchorId="3AA9B2CE" wp14:editId="46E5A1F0">
            <wp:extent cx="5758815" cy="230505"/>
            <wp:effectExtent l="0" t="0" r="0" b="0"/>
            <wp:docPr id="191582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25691" name=""/>
                    <pic:cNvPicPr/>
                  </pic:nvPicPr>
                  <pic:blipFill>
                    <a:blip r:embed="rId24"/>
                    <a:stretch>
                      <a:fillRect/>
                    </a:stretch>
                  </pic:blipFill>
                  <pic:spPr>
                    <a:xfrm>
                      <a:off x="0" y="0"/>
                      <a:ext cx="5758815" cy="230505"/>
                    </a:xfrm>
                    <a:prstGeom prst="rect">
                      <a:avLst/>
                    </a:prstGeom>
                  </pic:spPr>
                </pic:pic>
              </a:graphicData>
            </a:graphic>
          </wp:inline>
        </w:drawing>
      </w:r>
    </w:p>
    <w:p w14:paraId="4BE90438" w14:textId="39448D42" w:rsidR="00222DD5" w:rsidRPr="00222DD5" w:rsidRDefault="00222DD5" w:rsidP="00222DD5">
      <w:pPr>
        <w:rPr>
          <w:lang w:val="vi-VN"/>
        </w:rPr>
      </w:pPr>
      <w:r w:rsidRPr="00222DD5">
        <w:rPr>
          <w:lang w:val="vi-VN"/>
        </w:rPr>
        <w:t>Kết quả sẽ là:</w:t>
      </w:r>
    </w:p>
    <w:p w14:paraId="4553C8BC" w14:textId="7DA1FE3E" w:rsidR="00222DD5" w:rsidRDefault="00222DD5" w:rsidP="004F5669">
      <w:pPr>
        <w:pStyle w:val="ListParagraph"/>
        <w:numPr>
          <w:ilvl w:val="0"/>
          <w:numId w:val="42"/>
        </w:numPr>
        <w:rPr>
          <w:lang w:val="vi-VN"/>
        </w:rPr>
      </w:pPr>
      <w:r w:rsidRPr="004F5669">
        <w:rPr>
          <w:lang w:val="vi-VN"/>
        </w:rPr>
        <w:t>v_wls[:-1]</w:t>
      </w:r>
      <w:r w:rsidR="004F5669" w:rsidRPr="004F5669">
        <w:rPr>
          <w:lang w:val="vi-VN"/>
        </w:rPr>
        <w:t xml:space="preserve"> có giá trị là:</w:t>
      </w:r>
    </w:p>
    <w:p w14:paraId="20D6E797" w14:textId="77777777" w:rsidR="004F5669" w:rsidRDefault="004F5669" w:rsidP="004F5669">
      <w:pPr>
        <w:pStyle w:val="ListParagraph"/>
        <w:rPr>
          <w:lang w:val="vi-VN"/>
        </w:rPr>
      </w:pPr>
      <w:r w:rsidRPr="004F5669">
        <w:rPr>
          <w:noProof/>
          <w:lang w:val="vi-VN"/>
        </w:rPr>
        <w:drawing>
          <wp:inline distT="0" distB="0" distL="0" distR="0" wp14:anchorId="77E5ACB5" wp14:editId="72339467">
            <wp:extent cx="1228896" cy="762106"/>
            <wp:effectExtent l="0" t="0" r="9525" b="0"/>
            <wp:docPr id="690008642" name="Picture 1" descr="A number with different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08642" name="Picture 1" descr="A number with different numbers&#10;&#10;Description automatically generated with medium confidence"/>
                    <pic:cNvPicPr/>
                  </pic:nvPicPr>
                  <pic:blipFill>
                    <a:blip r:embed="rId25"/>
                    <a:stretch>
                      <a:fillRect/>
                    </a:stretch>
                  </pic:blipFill>
                  <pic:spPr>
                    <a:xfrm>
                      <a:off x="0" y="0"/>
                      <a:ext cx="1228896" cy="762106"/>
                    </a:xfrm>
                    <a:prstGeom prst="rect">
                      <a:avLst/>
                    </a:prstGeom>
                  </pic:spPr>
                </pic:pic>
              </a:graphicData>
            </a:graphic>
          </wp:inline>
        </w:drawing>
      </w:r>
    </w:p>
    <w:p w14:paraId="5CDD1705" w14:textId="768CED61" w:rsidR="00222DD5" w:rsidRDefault="00222DD5" w:rsidP="004F5669">
      <w:pPr>
        <w:pStyle w:val="ListParagraph"/>
        <w:numPr>
          <w:ilvl w:val="0"/>
          <w:numId w:val="42"/>
        </w:numPr>
        <w:rPr>
          <w:lang w:val="vi-VN"/>
        </w:rPr>
      </w:pPr>
      <w:r w:rsidRPr="00222DD5">
        <w:rPr>
          <w:lang w:val="vi-VN"/>
        </w:rPr>
        <w:t>v_wls[1:]</w:t>
      </w:r>
      <w:r w:rsidR="004F5669">
        <w:rPr>
          <w:lang w:val="vi-VN"/>
        </w:rPr>
        <w:t xml:space="preserve"> có giá trị là</w:t>
      </w:r>
      <w:r w:rsidRPr="00222DD5">
        <w:rPr>
          <w:lang w:val="vi-VN"/>
        </w:rPr>
        <w:t>:</w:t>
      </w:r>
    </w:p>
    <w:p w14:paraId="28C8F8EE" w14:textId="22C83198" w:rsidR="00222DD5" w:rsidRDefault="008A6BFF" w:rsidP="008A6BFF">
      <w:pPr>
        <w:pStyle w:val="ListParagraph"/>
        <w:rPr>
          <w:lang w:val="vi-VN"/>
        </w:rPr>
      </w:pPr>
      <w:r w:rsidRPr="008A6BFF">
        <w:rPr>
          <w:noProof/>
          <w:lang w:val="vi-VN"/>
        </w:rPr>
        <w:lastRenderedPageBreak/>
        <w:drawing>
          <wp:inline distT="0" distB="0" distL="0" distR="0" wp14:anchorId="7F28E277" wp14:editId="2C836B6A">
            <wp:extent cx="1438476" cy="743054"/>
            <wp:effectExtent l="0" t="0" r="9525" b="0"/>
            <wp:docPr id="530810529" name="Picture 1" descr="A number with blue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10529" name="Picture 1" descr="A number with blue and black text&#10;&#10;Description automatically generated with medium confidence"/>
                    <pic:cNvPicPr/>
                  </pic:nvPicPr>
                  <pic:blipFill>
                    <a:blip r:embed="rId26"/>
                    <a:stretch>
                      <a:fillRect/>
                    </a:stretch>
                  </pic:blipFill>
                  <pic:spPr>
                    <a:xfrm>
                      <a:off x="0" y="0"/>
                      <a:ext cx="1438476" cy="743054"/>
                    </a:xfrm>
                    <a:prstGeom prst="rect">
                      <a:avLst/>
                    </a:prstGeom>
                  </pic:spPr>
                </pic:pic>
              </a:graphicData>
            </a:graphic>
          </wp:inline>
        </w:drawing>
      </w:r>
    </w:p>
    <w:p w14:paraId="286997CE" w14:textId="0380D2D1" w:rsidR="00222DD5" w:rsidRDefault="00222DD5" w:rsidP="00222DD5">
      <w:pPr>
        <w:pStyle w:val="ListParagraph"/>
        <w:numPr>
          <w:ilvl w:val="0"/>
          <w:numId w:val="42"/>
        </w:numPr>
        <w:rPr>
          <w:lang w:val="vi-VN"/>
        </w:rPr>
      </w:pPr>
      <w:r w:rsidRPr="008A6BFF">
        <w:rPr>
          <w:lang w:val="vi-VN"/>
        </w:rPr>
        <w:t>(v_wls[:-1] + v_wls[1:])/2</w:t>
      </w:r>
      <w:r w:rsidR="008A6BFF">
        <w:rPr>
          <w:lang w:val="vi-VN"/>
        </w:rPr>
        <w:t xml:space="preserve"> có giá trị là</w:t>
      </w:r>
      <w:r w:rsidRPr="008A6BFF">
        <w:rPr>
          <w:lang w:val="vi-VN"/>
        </w:rPr>
        <w:t>:</w:t>
      </w:r>
    </w:p>
    <w:p w14:paraId="0DF55DD9" w14:textId="3584B2CA" w:rsidR="00A87579" w:rsidRDefault="00A87579" w:rsidP="00A87579">
      <w:pPr>
        <w:pStyle w:val="ListParagraph"/>
        <w:rPr>
          <w:lang w:val="vi-VN"/>
        </w:rPr>
      </w:pPr>
      <w:r w:rsidRPr="00A87579">
        <w:rPr>
          <w:noProof/>
          <w:lang w:val="vi-VN"/>
        </w:rPr>
        <w:drawing>
          <wp:inline distT="0" distB="0" distL="0" distR="0" wp14:anchorId="3ECBC733" wp14:editId="347E7495">
            <wp:extent cx="1905266" cy="724001"/>
            <wp:effectExtent l="0" t="0" r="0" b="0"/>
            <wp:docPr id="619562130"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62130" name="Picture 1" descr="A number of numbers on a white background&#10;&#10;Description automatically generated"/>
                    <pic:cNvPicPr/>
                  </pic:nvPicPr>
                  <pic:blipFill>
                    <a:blip r:embed="rId27"/>
                    <a:stretch>
                      <a:fillRect/>
                    </a:stretch>
                  </pic:blipFill>
                  <pic:spPr>
                    <a:xfrm>
                      <a:off x="0" y="0"/>
                      <a:ext cx="1905266" cy="724001"/>
                    </a:xfrm>
                    <a:prstGeom prst="rect">
                      <a:avLst/>
                    </a:prstGeom>
                  </pic:spPr>
                </pic:pic>
              </a:graphicData>
            </a:graphic>
          </wp:inline>
        </w:drawing>
      </w:r>
    </w:p>
    <w:p w14:paraId="0147CF1C" w14:textId="71B22480" w:rsidR="00222DD5" w:rsidRDefault="00222DD5" w:rsidP="00D82997">
      <w:pPr>
        <w:pStyle w:val="ListParagraph"/>
        <w:numPr>
          <w:ilvl w:val="0"/>
          <w:numId w:val="42"/>
        </w:numPr>
        <w:rPr>
          <w:lang w:val="vi-VN"/>
        </w:rPr>
      </w:pPr>
      <w:r w:rsidRPr="00D82997">
        <w:rPr>
          <w:lang w:val="vi-VN"/>
        </w:rPr>
        <w:t>np.zeros([1, 3])</w:t>
      </w:r>
      <w:r w:rsidR="00D82997">
        <w:rPr>
          <w:lang w:val="vi-VN"/>
        </w:rPr>
        <w:t xml:space="preserve"> có giá trị là</w:t>
      </w:r>
      <w:r w:rsidRPr="00D82997">
        <w:rPr>
          <w:lang w:val="vi-VN"/>
        </w:rPr>
        <w:t>:</w:t>
      </w:r>
    </w:p>
    <w:p w14:paraId="5E44D16B" w14:textId="37561FC7" w:rsidR="00D82997" w:rsidRDefault="00D82997" w:rsidP="00D82997">
      <w:pPr>
        <w:pStyle w:val="ListParagraph"/>
        <w:rPr>
          <w:lang w:val="vi-VN"/>
        </w:rPr>
      </w:pPr>
      <w:r w:rsidRPr="00D82997">
        <w:rPr>
          <w:noProof/>
          <w:lang w:val="vi-VN"/>
        </w:rPr>
        <w:drawing>
          <wp:inline distT="0" distB="0" distL="0" distR="0" wp14:anchorId="7E0DF8CB" wp14:editId="790E8C56">
            <wp:extent cx="1724266" cy="352474"/>
            <wp:effectExtent l="0" t="0" r="9525" b="9525"/>
            <wp:docPr id="1715968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68527" name=""/>
                    <pic:cNvPicPr/>
                  </pic:nvPicPr>
                  <pic:blipFill>
                    <a:blip r:embed="rId28"/>
                    <a:stretch>
                      <a:fillRect/>
                    </a:stretch>
                  </pic:blipFill>
                  <pic:spPr>
                    <a:xfrm>
                      <a:off x="0" y="0"/>
                      <a:ext cx="1724266" cy="352474"/>
                    </a:xfrm>
                    <a:prstGeom prst="rect">
                      <a:avLst/>
                    </a:prstGeom>
                  </pic:spPr>
                </pic:pic>
              </a:graphicData>
            </a:graphic>
          </wp:inline>
        </w:drawing>
      </w:r>
    </w:p>
    <w:p w14:paraId="7F513DDA" w14:textId="034BD62B" w:rsidR="00222DD5" w:rsidRDefault="00222DD5" w:rsidP="00D82997">
      <w:pPr>
        <w:pStyle w:val="ListParagraph"/>
        <w:numPr>
          <w:ilvl w:val="0"/>
          <w:numId w:val="42"/>
        </w:numPr>
        <w:rPr>
          <w:lang w:val="vi-VN"/>
        </w:rPr>
      </w:pPr>
      <w:r w:rsidRPr="00D82997">
        <w:rPr>
          <w:lang w:val="vi-VN"/>
        </w:rPr>
        <w:t>np.vstack([np.zeros([1, 3]), (v_wls[:-1] + v_wls[1:])/2])</w:t>
      </w:r>
      <w:r w:rsidR="00D82997">
        <w:rPr>
          <w:lang w:val="vi-VN"/>
        </w:rPr>
        <w:t xml:space="preserve"> có giá trị là</w:t>
      </w:r>
      <w:r w:rsidRPr="00D82997">
        <w:rPr>
          <w:lang w:val="vi-VN"/>
        </w:rPr>
        <w:t>:</w:t>
      </w:r>
    </w:p>
    <w:p w14:paraId="15AD24BA" w14:textId="77777777" w:rsidR="003A4637" w:rsidRDefault="00AA1BE7" w:rsidP="003A4637">
      <w:pPr>
        <w:pStyle w:val="ListParagraph"/>
        <w:rPr>
          <w:lang w:val="vi-VN"/>
        </w:rPr>
      </w:pPr>
      <w:r w:rsidRPr="00AA1BE7">
        <w:rPr>
          <w:noProof/>
          <w:lang w:val="vi-VN"/>
        </w:rPr>
        <w:drawing>
          <wp:inline distT="0" distB="0" distL="0" distR="0" wp14:anchorId="3114C26F" wp14:editId="6CDBEBD7">
            <wp:extent cx="1952898" cy="971686"/>
            <wp:effectExtent l="0" t="0" r="9525" b="0"/>
            <wp:docPr id="2065607399" name="Picture 1" descr="A number with numbers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07399" name="Picture 1" descr="A number with numbers in the middle&#10;&#10;Description automatically generated with medium confidence"/>
                    <pic:cNvPicPr/>
                  </pic:nvPicPr>
                  <pic:blipFill>
                    <a:blip r:embed="rId29"/>
                    <a:stretch>
                      <a:fillRect/>
                    </a:stretch>
                  </pic:blipFill>
                  <pic:spPr>
                    <a:xfrm>
                      <a:off x="0" y="0"/>
                      <a:ext cx="1952898" cy="971686"/>
                    </a:xfrm>
                    <a:prstGeom prst="rect">
                      <a:avLst/>
                    </a:prstGeom>
                  </pic:spPr>
                </pic:pic>
              </a:graphicData>
            </a:graphic>
          </wp:inline>
        </w:drawing>
      </w:r>
    </w:p>
    <w:p w14:paraId="70FF1F15" w14:textId="220BFB2C" w:rsidR="00222DD5" w:rsidRPr="003A4637" w:rsidRDefault="00222DD5" w:rsidP="003A4637">
      <w:pPr>
        <w:rPr>
          <w:lang w:val="vi-VN"/>
        </w:rPr>
      </w:pPr>
      <w:r w:rsidRPr="003A4637">
        <w:rPr>
          <w:lang w:val="vi-VN"/>
        </w:rPr>
        <w:t xml:space="preserve">Như vậy, mảng </w:t>
      </w:r>
      <w:r w:rsidRPr="003A4637">
        <w:rPr>
          <w:b/>
          <w:bCs/>
          <w:lang w:val="vi-VN"/>
        </w:rPr>
        <w:t>v</w:t>
      </w:r>
      <w:r w:rsidR="003A4637">
        <w:rPr>
          <w:lang w:val="vi-VN"/>
        </w:rPr>
        <w:t xml:space="preserve"> </w:t>
      </w:r>
      <w:r w:rsidRPr="003A4637">
        <w:rPr>
          <w:lang w:val="vi-VN"/>
        </w:rPr>
        <w:t xml:space="preserve">sẽ bao gồm một hàng số không ở đầu, tiếp theo là trung bình của các cặp tử liền kề từ </w:t>
      </w:r>
      <w:r w:rsidRPr="003A4637">
        <w:rPr>
          <w:b/>
          <w:bCs/>
          <w:lang w:val="vi-VN"/>
        </w:rPr>
        <w:t>v_wls</w:t>
      </w:r>
      <w:r w:rsidRPr="003A4637">
        <w:rPr>
          <w:lang w:val="vi-VN"/>
        </w:rPr>
        <w:t>.</w:t>
      </w:r>
    </w:p>
    <w:p w14:paraId="101F8586" w14:textId="77777777" w:rsidR="00DE1CA1" w:rsidRDefault="00DE1CA1" w:rsidP="003A2E76">
      <w:pPr>
        <w:rPr>
          <w:lang w:val="vi-VN"/>
        </w:rPr>
      </w:pPr>
    </w:p>
    <w:p w14:paraId="5C02FCCF" w14:textId="77777777" w:rsidR="008C25A7" w:rsidRPr="003A2E76" w:rsidRDefault="008C25A7" w:rsidP="008C25A7">
      <w:pPr>
        <w:jc w:val="left"/>
        <w:rPr>
          <w:lang w:val="vi-VN"/>
        </w:rPr>
      </w:pPr>
    </w:p>
    <w:p w14:paraId="38300439" w14:textId="77777777" w:rsidR="000A0492" w:rsidRDefault="00AA4795" w:rsidP="00590DB2">
      <w:pPr>
        <w:pStyle w:val="Heading1"/>
        <w:numPr>
          <w:ilvl w:val="0"/>
          <w:numId w:val="0"/>
        </w:numPr>
        <w:rPr>
          <w:lang w:val="vi-VN"/>
        </w:rPr>
      </w:pPr>
      <w:bookmarkStart w:id="22" w:name="_Toc169614559"/>
      <w:r>
        <w:t>TÀI LIỆU THAM KHẢO</w:t>
      </w:r>
      <w:bookmarkEnd w:id="22"/>
    </w:p>
    <w:sectPr w:rsidR="000A0492" w:rsidSect="00820912">
      <w:headerReference w:type="even" r:id="rId30"/>
      <w:headerReference w:type="default" r:id="rId31"/>
      <w:footerReference w:type="even" r:id="rId32"/>
      <w:footerReference w:type="default" r:id="rId33"/>
      <w:pgSz w:w="11906" w:h="16838" w:code="9"/>
      <w:pgMar w:top="1138"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42D89" w14:textId="77777777" w:rsidR="00AE36F7" w:rsidRDefault="00AE36F7" w:rsidP="00877142">
      <w:pPr>
        <w:spacing w:after="0" w:line="240" w:lineRule="auto"/>
      </w:pPr>
      <w:r>
        <w:separator/>
      </w:r>
    </w:p>
  </w:endnote>
  <w:endnote w:type="continuationSeparator" w:id="0">
    <w:p w14:paraId="79DD21C2" w14:textId="77777777" w:rsidR="00AE36F7" w:rsidRDefault="00AE36F7" w:rsidP="00877142">
      <w:pPr>
        <w:spacing w:after="0" w:line="240" w:lineRule="auto"/>
      </w:pPr>
      <w:r>
        <w:continuationSeparator/>
      </w:r>
    </w:p>
  </w:endnote>
  <w:endnote w:type="continuationNotice" w:id="1">
    <w:p w14:paraId="43882107" w14:textId="77777777" w:rsidR="00AE36F7" w:rsidRDefault="00AE36F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M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936A8" w14:textId="77777777" w:rsidR="004B32F2" w:rsidRDefault="004B32F2">
    <w:pPr>
      <w:pStyle w:val="Footer"/>
    </w:pPr>
  </w:p>
  <w:p w14:paraId="36629E5A" w14:textId="77777777" w:rsidR="004B32F2" w:rsidRDefault="004B3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3A67A" w14:textId="77777777" w:rsidR="004B32F2" w:rsidRDefault="004B32F2">
    <w:pPr>
      <w:pStyle w:val="Footer"/>
      <w:jc w:val="right"/>
    </w:pPr>
  </w:p>
  <w:p w14:paraId="2FC66A51" w14:textId="77777777" w:rsidR="004B32F2" w:rsidRDefault="004B32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01EE3D" w14:textId="77777777" w:rsidR="004B32F2" w:rsidRDefault="00F2782F">
    <w:pPr>
      <w:pStyle w:val="Footer"/>
    </w:pPr>
    <w:r>
      <w:rPr>
        <w:noProof/>
      </w:rPr>
      <w:fldChar w:fldCharType="begin"/>
    </w:r>
    <w:r>
      <w:rPr>
        <w:noProof/>
      </w:rPr>
      <w:instrText xml:space="preserve"> PAGE   \* MERGEFORMAT </w:instrText>
    </w:r>
    <w:r>
      <w:rPr>
        <w:noProof/>
      </w:rPr>
      <w:fldChar w:fldCharType="separate"/>
    </w:r>
    <w:r w:rsidR="000153B1">
      <w:rPr>
        <w:noProof/>
      </w:rPr>
      <w:t>iv</w:t>
    </w:r>
    <w:r>
      <w:rPr>
        <w:noProof/>
      </w:rPr>
      <w:fldChar w:fldCharType="end"/>
    </w:r>
  </w:p>
  <w:p w14:paraId="181D756D" w14:textId="77777777" w:rsidR="004B32F2" w:rsidRDefault="004B32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509770"/>
      <w:docPartObj>
        <w:docPartGallery w:val="Page Numbers (Bottom of Page)"/>
        <w:docPartUnique/>
      </w:docPartObj>
    </w:sdtPr>
    <w:sdtContent>
      <w:p w14:paraId="3ED27CCC" w14:textId="77777777" w:rsidR="004B32F2" w:rsidRDefault="00F2782F">
        <w:pPr>
          <w:pStyle w:val="Footer"/>
          <w:jc w:val="right"/>
        </w:pPr>
        <w:r>
          <w:rPr>
            <w:noProof/>
          </w:rPr>
          <w:fldChar w:fldCharType="begin"/>
        </w:r>
        <w:r>
          <w:rPr>
            <w:noProof/>
          </w:rPr>
          <w:instrText xml:space="preserve"> PAGE   \* MERGEFORMAT </w:instrText>
        </w:r>
        <w:r>
          <w:rPr>
            <w:noProof/>
          </w:rPr>
          <w:fldChar w:fldCharType="separate"/>
        </w:r>
        <w:r w:rsidR="000153B1">
          <w:rPr>
            <w:noProof/>
          </w:rPr>
          <w:t>iii</w:t>
        </w:r>
        <w:r>
          <w:rPr>
            <w:noProof/>
          </w:rPr>
          <w:fldChar w:fldCharType="end"/>
        </w:r>
      </w:p>
    </w:sdtContent>
  </w:sdt>
  <w:p w14:paraId="2C0A7374" w14:textId="77777777" w:rsidR="004B32F2" w:rsidRDefault="004B32F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73429" w14:textId="77777777" w:rsidR="004B32F2" w:rsidRDefault="004B32F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DD8BF" w14:textId="77777777" w:rsidR="004B32F2" w:rsidRDefault="004B32F2">
    <w:pPr>
      <w:pStyle w:val="Footer"/>
      <w:jc w:val="right"/>
    </w:pPr>
  </w:p>
  <w:p w14:paraId="7080E323" w14:textId="77777777" w:rsidR="004B32F2" w:rsidRDefault="004B3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483A7" w14:textId="77777777" w:rsidR="00AE36F7" w:rsidRDefault="00AE36F7" w:rsidP="00877142">
      <w:pPr>
        <w:spacing w:after="0" w:line="240" w:lineRule="auto"/>
      </w:pPr>
      <w:r>
        <w:separator/>
      </w:r>
    </w:p>
  </w:footnote>
  <w:footnote w:type="continuationSeparator" w:id="0">
    <w:p w14:paraId="2442CC4C" w14:textId="77777777" w:rsidR="00AE36F7" w:rsidRDefault="00AE36F7" w:rsidP="00877142">
      <w:pPr>
        <w:spacing w:after="0" w:line="240" w:lineRule="auto"/>
      </w:pPr>
      <w:r>
        <w:continuationSeparator/>
      </w:r>
    </w:p>
  </w:footnote>
  <w:footnote w:type="continuationNotice" w:id="1">
    <w:p w14:paraId="06F77A40" w14:textId="77777777" w:rsidR="00AE36F7" w:rsidRDefault="00AE36F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50844" w14:textId="77777777" w:rsidR="007337FA" w:rsidRDefault="007337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4E1AF" w14:textId="77777777" w:rsidR="007337FA" w:rsidRDefault="00733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EB165BD8"/>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2DA1F46"/>
    <w:multiLevelType w:val="hybridMultilevel"/>
    <w:tmpl w:val="0EDA48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33F31FE"/>
    <w:multiLevelType w:val="hybridMultilevel"/>
    <w:tmpl w:val="7100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4F2C0F"/>
    <w:multiLevelType w:val="hybridMultilevel"/>
    <w:tmpl w:val="0F00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304F2A"/>
    <w:multiLevelType w:val="hybridMultilevel"/>
    <w:tmpl w:val="7F88E6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7AB5A69"/>
    <w:multiLevelType w:val="hybridMultilevel"/>
    <w:tmpl w:val="4CCCC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C217F35"/>
    <w:multiLevelType w:val="hybridMultilevel"/>
    <w:tmpl w:val="B8D8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74789D"/>
    <w:multiLevelType w:val="hybridMultilevel"/>
    <w:tmpl w:val="E23C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2239F9"/>
    <w:multiLevelType w:val="multilevel"/>
    <w:tmpl w:val="5ECC1EE6"/>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10735025"/>
    <w:multiLevelType w:val="hybridMultilevel"/>
    <w:tmpl w:val="C574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FF16D8"/>
    <w:multiLevelType w:val="hybridMultilevel"/>
    <w:tmpl w:val="1B70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2F38"/>
    <w:multiLevelType w:val="hybridMultilevel"/>
    <w:tmpl w:val="79949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3343D4"/>
    <w:multiLevelType w:val="hybridMultilevel"/>
    <w:tmpl w:val="C0449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6B5B4A"/>
    <w:multiLevelType w:val="hybridMultilevel"/>
    <w:tmpl w:val="C17E97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0545C34"/>
    <w:multiLevelType w:val="hybridMultilevel"/>
    <w:tmpl w:val="FE54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760465"/>
    <w:multiLevelType w:val="hybridMultilevel"/>
    <w:tmpl w:val="AA1A3A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A5412AB"/>
    <w:multiLevelType w:val="hybridMultilevel"/>
    <w:tmpl w:val="E154C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BC2818"/>
    <w:multiLevelType w:val="hybridMultilevel"/>
    <w:tmpl w:val="149E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CB3ED2"/>
    <w:multiLevelType w:val="hybridMultilevel"/>
    <w:tmpl w:val="8E74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ED207B"/>
    <w:multiLevelType w:val="hybridMultilevel"/>
    <w:tmpl w:val="81C281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4FA19E0"/>
    <w:multiLevelType w:val="hybridMultilevel"/>
    <w:tmpl w:val="C9D6CC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B5E48B5"/>
    <w:multiLevelType w:val="hybridMultilevel"/>
    <w:tmpl w:val="31665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F21160"/>
    <w:multiLevelType w:val="multilevel"/>
    <w:tmpl w:val="6784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C46768"/>
    <w:multiLevelType w:val="hybridMultilevel"/>
    <w:tmpl w:val="B3F44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2A288E"/>
    <w:multiLevelType w:val="hybridMultilevel"/>
    <w:tmpl w:val="FB324A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56A45C9"/>
    <w:multiLevelType w:val="hybridMultilevel"/>
    <w:tmpl w:val="0078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B94134"/>
    <w:multiLevelType w:val="hybridMultilevel"/>
    <w:tmpl w:val="3F82B36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652F72"/>
    <w:multiLevelType w:val="hybridMultilevel"/>
    <w:tmpl w:val="A780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62286E"/>
    <w:multiLevelType w:val="hybridMultilevel"/>
    <w:tmpl w:val="CCBE18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D763E2"/>
    <w:multiLevelType w:val="hybridMultilevel"/>
    <w:tmpl w:val="DE6EAEFC"/>
    <w:lvl w:ilvl="0" w:tplc="65DE6B8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03546D"/>
    <w:multiLevelType w:val="hybridMultilevel"/>
    <w:tmpl w:val="6CC4F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6E3424"/>
    <w:multiLevelType w:val="hybridMultilevel"/>
    <w:tmpl w:val="0768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502293"/>
    <w:multiLevelType w:val="hybridMultilevel"/>
    <w:tmpl w:val="35289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1136563"/>
    <w:multiLevelType w:val="hybridMultilevel"/>
    <w:tmpl w:val="9C107C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1386FFC"/>
    <w:multiLevelType w:val="hybridMultilevel"/>
    <w:tmpl w:val="E41C92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48C2644"/>
    <w:multiLevelType w:val="hybridMultilevel"/>
    <w:tmpl w:val="F89C02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9A51BC"/>
    <w:multiLevelType w:val="hybridMultilevel"/>
    <w:tmpl w:val="E30C0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412980"/>
    <w:multiLevelType w:val="hybridMultilevel"/>
    <w:tmpl w:val="BCD2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7D5FBB"/>
    <w:multiLevelType w:val="hybridMultilevel"/>
    <w:tmpl w:val="8F5C5CC4"/>
    <w:lvl w:ilvl="0" w:tplc="5DE80928">
      <w:numFmt w:val="bullet"/>
      <w:lvlText w:val=""/>
      <w:lvlJc w:val="left"/>
      <w:pPr>
        <w:ind w:left="720" w:hanging="360"/>
      </w:pPr>
      <w:rPr>
        <w:rFonts w:ascii="Symbol" w:eastAsiaTheme="minorHAnsi" w:hAnsi="Symbol"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CE0D54"/>
    <w:multiLevelType w:val="hybridMultilevel"/>
    <w:tmpl w:val="1F1A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E8512F"/>
    <w:multiLevelType w:val="hybridMultilevel"/>
    <w:tmpl w:val="25A8E110"/>
    <w:lvl w:ilvl="0" w:tplc="F2A65F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128482">
    <w:abstractNumId w:val="1"/>
  </w:num>
  <w:num w:numId="2" w16cid:durableId="1697849051">
    <w:abstractNumId w:val="0"/>
  </w:num>
  <w:num w:numId="3" w16cid:durableId="1328098031">
    <w:abstractNumId w:val="10"/>
  </w:num>
  <w:num w:numId="4" w16cid:durableId="748700508">
    <w:abstractNumId w:val="11"/>
  </w:num>
  <w:num w:numId="5" w16cid:durableId="1396128712">
    <w:abstractNumId w:val="2"/>
  </w:num>
  <w:num w:numId="6" w16cid:durableId="2070152248">
    <w:abstractNumId w:val="13"/>
  </w:num>
  <w:num w:numId="7" w16cid:durableId="1099911605">
    <w:abstractNumId w:val="30"/>
  </w:num>
  <w:num w:numId="8" w16cid:durableId="1615281398">
    <w:abstractNumId w:val="40"/>
  </w:num>
  <w:num w:numId="9" w16cid:durableId="435908730">
    <w:abstractNumId w:val="31"/>
  </w:num>
  <w:num w:numId="10" w16cid:durableId="1137377684">
    <w:abstractNumId w:val="23"/>
  </w:num>
  <w:num w:numId="11" w16cid:durableId="2067754193">
    <w:abstractNumId w:val="38"/>
  </w:num>
  <w:num w:numId="12" w16cid:durableId="170338220">
    <w:abstractNumId w:val="16"/>
  </w:num>
  <w:num w:numId="13" w16cid:durableId="1692877264">
    <w:abstractNumId w:val="6"/>
  </w:num>
  <w:num w:numId="14" w16cid:durableId="1798253258">
    <w:abstractNumId w:val="21"/>
  </w:num>
  <w:num w:numId="15" w16cid:durableId="950665687">
    <w:abstractNumId w:val="27"/>
  </w:num>
  <w:num w:numId="16" w16cid:durableId="644510041">
    <w:abstractNumId w:val="18"/>
  </w:num>
  <w:num w:numId="17" w16cid:durableId="952515235">
    <w:abstractNumId w:val="32"/>
  </w:num>
  <w:num w:numId="18" w16cid:durableId="986203408">
    <w:abstractNumId w:val="24"/>
  </w:num>
  <w:num w:numId="19" w16cid:durableId="1072700712">
    <w:abstractNumId w:val="29"/>
  </w:num>
  <w:num w:numId="20" w16cid:durableId="702900062">
    <w:abstractNumId w:val="37"/>
  </w:num>
  <w:num w:numId="21" w16cid:durableId="977338826">
    <w:abstractNumId w:val="36"/>
  </w:num>
  <w:num w:numId="22" w16cid:durableId="776558011">
    <w:abstractNumId w:val="19"/>
  </w:num>
  <w:num w:numId="23" w16cid:durableId="1624339243">
    <w:abstractNumId w:val="3"/>
  </w:num>
  <w:num w:numId="24" w16cid:durableId="1254970187">
    <w:abstractNumId w:val="22"/>
  </w:num>
  <w:num w:numId="25" w16cid:durableId="203637476">
    <w:abstractNumId w:val="39"/>
  </w:num>
  <w:num w:numId="26" w16cid:durableId="655956064">
    <w:abstractNumId w:val="33"/>
  </w:num>
  <w:num w:numId="27" w16cid:durableId="514732826">
    <w:abstractNumId w:val="20"/>
  </w:num>
  <w:num w:numId="28" w16cid:durableId="1818523923">
    <w:abstractNumId w:val="14"/>
  </w:num>
  <w:num w:numId="29" w16cid:durableId="676856568">
    <w:abstractNumId w:val="17"/>
  </w:num>
  <w:num w:numId="30" w16cid:durableId="966201968">
    <w:abstractNumId w:val="42"/>
  </w:num>
  <w:num w:numId="31" w16cid:durableId="1141119909">
    <w:abstractNumId w:val="26"/>
  </w:num>
  <w:num w:numId="32" w16cid:durableId="1721705856">
    <w:abstractNumId w:val="35"/>
  </w:num>
  <w:num w:numId="33" w16cid:durableId="1351906089">
    <w:abstractNumId w:val="28"/>
  </w:num>
  <w:num w:numId="34" w16cid:durableId="1389575562">
    <w:abstractNumId w:val="15"/>
  </w:num>
  <w:num w:numId="35" w16cid:durableId="2144693140">
    <w:abstractNumId w:val="25"/>
  </w:num>
  <w:num w:numId="36" w16cid:durableId="953486903">
    <w:abstractNumId w:val="8"/>
  </w:num>
  <w:num w:numId="37" w16cid:durableId="579606605">
    <w:abstractNumId w:val="7"/>
  </w:num>
  <w:num w:numId="38" w16cid:durableId="319389214">
    <w:abstractNumId w:val="9"/>
  </w:num>
  <w:num w:numId="39" w16cid:durableId="1460566941">
    <w:abstractNumId w:val="5"/>
  </w:num>
  <w:num w:numId="40" w16cid:durableId="1352103439">
    <w:abstractNumId w:val="34"/>
  </w:num>
  <w:num w:numId="41" w16cid:durableId="1921910494">
    <w:abstractNumId w:val="12"/>
  </w:num>
  <w:num w:numId="42" w16cid:durableId="1452551587">
    <w:abstractNumId w:val="4"/>
  </w:num>
  <w:num w:numId="43" w16cid:durableId="1852526865">
    <w:abstractNumId w:val="41"/>
  </w:num>
  <w:num w:numId="44" w16cid:durableId="932980904">
    <w:abstractNumId w:val="4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hideSpellingErrors/>
  <w:hideGrammatical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342"/>
    <w:rsid w:val="00000E39"/>
    <w:rsid w:val="0000126D"/>
    <w:rsid w:val="00001792"/>
    <w:rsid w:val="00001909"/>
    <w:rsid w:val="00001AB2"/>
    <w:rsid w:val="00001B8D"/>
    <w:rsid w:val="000027BD"/>
    <w:rsid w:val="0000329B"/>
    <w:rsid w:val="00003543"/>
    <w:rsid w:val="00003A34"/>
    <w:rsid w:val="00003A84"/>
    <w:rsid w:val="0000430C"/>
    <w:rsid w:val="00004586"/>
    <w:rsid w:val="000048BE"/>
    <w:rsid w:val="00004981"/>
    <w:rsid w:val="00004C9F"/>
    <w:rsid w:val="00004CE8"/>
    <w:rsid w:val="00004D45"/>
    <w:rsid w:val="00004FAB"/>
    <w:rsid w:val="000051A8"/>
    <w:rsid w:val="000057F7"/>
    <w:rsid w:val="000063E2"/>
    <w:rsid w:val="000068BD"/>
    <w:rsid w:val="00007DC4"/>
    <w:rsid w:val="0001032E"/>
    <w:rsid w:val="0001035B"/>
    <w:rsid w:val="00010714"/>
    <w:rsid w:val="00010CDB"/>
    <w:rsid w:val="00011459"/>
    <w:rsid w:val="00011E2D"/>
    <w:rsid w:val="00012731"/>
    <w:rsid w:val="00012ADE"/>
    <w:rsid w:val="00012CA3"/>
    <w:rsid w:val="00012E9B"/>
    <w:rsid w:val="0001352B"/>
    <w:rsid w:val="0001396C"/>
    <w:rsid w:val="00013EBE"/>
    <w:rsid w:val="00014229"/>
    <w:rsid w:val="00014FC5"/>
    <w:rsid w:val="000153B1"/>
    <w:rsid w:val="00015756"/>
    <w:rsid w:val="00015848"/>
    <w:rsid w:val="00015BAD"/>
    <w:rsid w:val="00015BCB"/>
    <w:rsid w:val="0001618C"/>
    <w:rsid w:val="00016C25"/>
    <w:rsid w:val="00017422"/>
    <w:rsid w:val="00017584"/>
    <w:rsid w:val="00017621"/>
    <w:rsid w:val="000178FF"/>
    <w:rsid w:val="00017E99"/>
    <w:rsid w:val="000205E5"/>
    <w:rsid w:val="00020BE9"/>
    <w:rsid w:val="00020C64"/>
    <w:rsid w:val="000211A4"/>
    <w:rsid w:val="00021EDE"/>
    <w:rsid w:val="00022179"/>
    <w:rsid w:val="00023B83"/>
    <w:rsid w:val="00023E0C"/>
    <w:rsid w:val="00023EA5"/>
    <w:rsid w:val="000243CF"/>
    <w:rsid w:val="00024D7C"/>
    <w:rsid w:val="00024ED8"/>
    <w:rsid w:val="00025281"/>
    <w:rsid w:val="00025360"/>
    <w:rsid w:val="00025DD8"/>
    <w:rsid w:val="00025E1B"/>
    <w:rsid w:val="00026008"/>
    <w:rsid w:val="00026018"/>
    <w:rsid w:val="00026069"/>
    <w:rsid w:val="00026080"/>
    <w:rsid w:val="0002624B"/>
    <w:rsid w:val="00026274"/>
    <w:rsid w:val="000263A2"/>
    <w:rsid w:val="000264F5"/>
    <w:rsid w:val="00026D6F"/>
    <w:rsid w:val="00026DA0"/>
    <w:rsid w:val="0002789E"/>
    <w:rsid w:val="00027C8A"/>
    <w:rsid w:val="000302BD"/>
    <w:rsid w:val="000307AE"/>
    <w:rsid w:val="00030F6E"/>
    <w:rsid w:val="00031B48"/>
    <w:rsid w:val="00031C97"/>
    <w:rsid w:val="00031CA0"/>
    <w:rsid w:val="00032132"/>
    <w:rsid w:val="00032998"/>
    <w:rsid w:val="000329AA"/>
    <w:rsid w:val="000329AC"/>
    <w:rsid w:val="00032FA2"/>
    <w:rsid w:val="00033A18"/>
    <w:rsid w:val="00033A55"/>
    <w:rsid w:val="0003442A"/>
    <w:rsid w:val="00034525"/>
    <w:rsid w:val="0003494B"/>
    <w:rsid w:val="00035036"/>
    <w:rsid w:val="00035935"/>
    <w:rsid w:val="00036197"/>
    <w:rsid w:val="00036BB2"/>
    <w:rsid w:val="00036E0F"/>
    <w:rsid w:val="000377D3"/>
    <w:rsid w:val="00037C4F"/>
    <w:rsid w:val="00037FB2"/>
    <w:rsid w:val="00040761"/>
    <w:rsid w:val="00040974"/>
    <w:rsid w:val="00041091"/>
    <w:rsid w:val="00041358"/>
    <w:rsid w:val="000418AA"/>
    <w:rsid w:val="00042A1A"/>
    <w:rsid w:val="000430FD"/>
    <w:rsid w:val="000431C1"/>
    <w:rsid w:val="00043578"/>
    <w:rsid w:val="00043C54"/>
    <w:rsid w:val="000441A0"/>
    <w:rsid w:val="00044505"/>
    <w:rsid w:val="000445F1"/>
    <w:rsid w:val="00044D71"/>
    <w:rsid w:val="00044EBC"/>
    <w:rsid w:val="0004529C"/>
    <w:rsid w:val="00045514"/>
    <w:rsid w:val="00045B18"/>
    <w:rsid w:val="00046453"/>
    <w:rsid w:val="00046BF8"/>
    <w:rsid w:val="0004747F"/>
    <w:rsid w:val="00047776"/>
    <w:rsid w:val="000509C8"/>
    <w:rsid w:val="00050E4B"/>
    <w:rsid w:val="0005108E"/>
    <w:rsid w:val="000513BC"/>
    <w:rsid w:val="00051494"/>
    <w:rsid w:val="00051CDC"/>
    <w:rsid w:val="00051EE0"/>
    <w:rsid w:val="00052371"/>
    <w:rsid w:val="00052492"/>
    <w:rsid w:val="000524A2"/>
    <w:rsid w:val="00052730"/>
    <w:rsid w:val="00052787"/>
    <w:rsid w:val="00052A97"/>
    <w:rsid w:val="000533E0"/>
    <w:rsid w:val="00053B68"/>
    <w:rsid w:val="00054170"/>
    <w:rsid w:val="000543C9"/>
    <w:rsid w:val="00054898"/>
    <w:rsid w:val="00054BAC"/>
    <w:rsid w:val="0005512B"/>
    <w:rsid w:val="00055336"/>
    <w:rsid w:val="000554CC"/>
    <w:rsid w:val="000555AC"/>
    <w:rsid w:val="00055BB3"/>
    <w:rsid w:val="00055CD7"/>
    <w:rsid w:val="00056422"/>
    <w:rsid w:val="0005650B"/>
    <w:rsid w:val="000565BA"/>
    <w:rsid w:val="00056713"/>
    <w:rsid w:val="000567E2"/>
    <w:rsid w:val="0005711A"/>
    <w:rsid w:val="000574B4"/>
    <w:rsid w:val="00057500"/>
    <w:rsid w:val="00057B5D"/>
    <w:rsid w:val="00057DFD"/>
    <w:rsid w:val="000603BD"/>
    <w:rsid w:val="00060473"/>
    <w:rsid w:val="000605F4"/>
    <w:rsid w:val="00060914"/>
    <w:rsid w:val="000609D9"/>
    <w:rsid w:val="00060C3F"/>
    <w:rsid w:val="00060D6E"/>
    <w:rsid w:val="00060E9D"/>
    <w:rsid w:val="00061560"/>
    <w:rsid w:val="000617F0"/>
    <w:rsid w:val="00061AB0"/>
    <w:rsid w:val="000622E2"/>
    <w:rsid w:val="000625DF"/>
    <w:rsid w:val="00062647"/>
    <w:rsid w:val="000635B1"/>
    <w:rsid w:val="000637C3"/>
    <w:rsid w:val="00063C51"/>
    <w:rsid w:val="00063D24"/>
    <w:rsid w:val="00064A16"/>
    <w:rsid w:val="00064C10"/>
    <w:rsid w:val="00066728"/>
    <w:rsid w:val="00066DF4"/>
    <w:rsid w:val="00066DFB"/>
    <w:rsid w:val="000670FF"/>
    <w:rsid w:val="00070098"/>
    <w:rsid w:val="0007023C"/>
    <w:rsid w:val="00070949"/>
    <w:rsid w:val="00070B5C"/>
    <w:rsid w:val="00070CDD"/>
    <w:rsid w:val="000711AE"/>
    <w:rsid w:val="000716C1"/>
    <w:rsid w:val="00071996"/>
    <w:rsid w:val="00071AFA"/>
    <w:rsid w:val="00071B97"/>
    <w:rsid w:val="00071CDA"/>
    <w:rsid w:val="000722EA"/>
    <w:rsid w:val="00072D79"/>
    <w:rsid w:val="00072F60"/>
    <w:rsid w:val="000736AA"/>
    <w:rsid w:val="000739A3"/>
    <w:rsid w:val="00073D88"/>
    <w:rsid w:val="00073EC5"/>
    <w:rsid w:val="00073F8B"/>
    <w:rsid w:val="00074ABD"/>
    <w:rsid w:val="00074B5F"/>
    <w:rsid w:val="00074C8C"/>
    <w:rsid w:val="00075122"/>
    <w:rsid w:val="0007559F"/>
    <w:rsid w:val="00075EF8"/>
    <w:rsid w:val="000762BA"/>
    <w:rsid w:val="0007702E"/>
    <w:rsid w:val="00077E54"/>
    <w:rsid w:val="0008005C"/>
    <w:rsid w:val="000800CC"/>
    <w:rsid w:val="00080A1D"/>
    <w:rsid w:val="00080A45"/>
    <w:rsid w:val="00080BEB"/>
    <w:rsid w:val="000819C6"/>
    <w:rsid w:val="0008217C"/>
    <w:rsid w:val="0008354F"/>
    <w:rsid w:val="000838E3"/>
    <w:rsid w:val="00083981"/>
    <w:rsid w:val="00083BD8"/>
    <w:rsid w:val="00083C05"/>
    <w:rsid w:val="000842D2"/>
    <w:rsid w:val="00085A4A"/>
    <w:rsid w:val="00085CE1"/>
    <w:rsid w:val="00085D05"/>
    <w:rsid w:val="0008622E"/>
    <w:rsid w:val="00086304"/>
    <w:rsid w:val="00087779"/>
    <w:rsid w:val="000877D7"/>
    <w:rsid w:val="000905AB"/>
    <w:rsid w:val="00090FDF"/>
    <w:rsid w:val="000923B5"/>
    <w:rsid w:val="0009247D"/>
    <w:rsid w:val="0009262A"/>
    <w:rsid w:val="0009270F"/>
    <w:rsid w:val="00092B03"/>
    <w:rsid w:val="00093086"/>
    <w:rsid w:val="00093524"/>
    <w:rsid w:val="00093B53"/>
    <w:rsid w:val="00094792"/>
    <w:rsid w:val="00094A53"/>
    <w:rsid w:val="00094AB9"/>
    <w:rsid w:val="00094AEC"/>
    <w:rsid w:val="00094FE3"/>
    <w:rsid w:val="00094FE4"/>
    <w:rsid w:val="000951D7"/>
    <w:rsid w:val="00095716"/>
    <w:rsid w:val="000966D1"/>
    <w:rsid w:val="00096966"/>
    <w:rsid w:val="000976B6"/>
    <w:rsid w:val="0009792A"/>
    <w:rsid w:val="00097C34"/>
    <w:rsid w:val="00097E19"/>
    <w:rsid w:val="00097EB1"/>
    <w:rsid w:val="000A010A"/>
    <w:rsid w:val="000A0492"/>
    <w:rsid w:val="000A05B3"/>
    <w:rsid w:val="000A0812"/>
    <w:rsid w:val="000A0BBD"/>
    <w:rsid w:val="000A10E3"/>
    <w:rsid w:val="000A150F"/>
    <w:rsid w:val="000A1874"/>
    <w:rsid w:val="000A1D49"/>
    <w:rsid w:val="000A2732"/>
    <w:rsid w:val="000A38B0"/>
    <w:rsid w:val="000A3A74"/>
    <w:rsid w:val="000A4485"/>
    <w:rsid w:val="000A4563"/>
    <w:rsid w:val="000A4930"/>
    <w:rsid w:val="000A4AA3"/>
    <w:rsid w:val="000A4CA7"/>
    <w:rsid w:val="000A4D43"/>
    <w:rsid w:val="000A4DCA"/>
    <w:rsid w:val="000A4F45"/>
    <w:rsid w:val="000A5962"/>
    <w:rsid w:val="000A5E08"/>
    <w:rsid w:val="000A6135"/>
    <w:rsid w:val="000A6173"/>
    <w:rsid w:val="000A6BBD"/>
    <w:rsid w:val="000A6CE0"/>
    <w:rsid w:val="000A6D18"/>
    <w:rsid w:val="000A6DC3"/>
    <w:rsid w:val="000A7272"/>
    <w:rsid w:val="000A76D9"/>
    <w:rsid w:val="000A7AFA"/>
    <w:rsid w:val="000A7CF0"/>
    <w:rsid w:val="000B08FD"/>
    <w:rsid w:val="000B0D00"/>
    <w:rsid w:val="000B0DE3"/>
    <w:rsid w:val="000B10D5"/>
    <w:rsid w:val="000B15E1"/>
    <w:rsid w:val="000B1701"/>
    <w:rsid w:val="000B18E8"/>
    <w:rsid w:val="000B1B2F"/>
    <w:rsid w:val="000B21D0"/>
    <w:rsid w:val="000B23D0"/>
    <w:rsid w:val="000B294B"/>
    <w:rsid w:val="000B2CE3"/>
    <w:rsid w:val="000B33F2"/>
    <w:rsid w:val="000B349D"/>
    <w:rsid w:val="000B3A59"/>
    <w:rsid w:val="000B4161"/>
    <w:rsid w:val="000B4301"/>
    <w:rsid w:val="000B4EF8"/>
    <w:rsid w:val="000B56ED"/>
    <w:rsid w:val="000B5A1F"/>
    <w:rsid w:val="000B632E"/>
    <w:rsid w:val="000B6421"/>
    <w:rsid w:val="000B65B0"/>
    <w:rsid w:val="000B6BBA"/>
    <w:rsid w:val="000B6DBD"/>
    <w:rsid w:val="000B6E64"/>
    <w:rsid w:val="000B6F96"/>
    <w:rsid w:val="000B7234"/>
    <w:rsid w:val="000B7749"/>
    <w:rsid w:val="000B7796"/>
    <w:rsid w:val="000C0569"/>
    <w:rsid w:val="000C0D19"/>
    <w:rsid w:val="000C17F0"/>
    <w:rsid w:val="000C1F90"/>
    <w:rsid w:val="000C202B"/>
    <w:rsid w:val="000C204A"/>
    <w:rsid w:val="000C2204"/>
    <w:rsid w:val="000C284E"/>
    <w:rsid w:val="000C2995"/>
    <w:rsid w:val="000C34EE"/>
    <w:rsid w:val="000C4179"/>
    <w:rsid w:val="000C4272"/>
    <w:rsid w:val="000C42F1"/>
    <w:rsid w:val="000C4CB2"/>
    <w:rsid w:val="000C4CF3"/>
    <w:rsid w:val="000C57A2"/>
    <w:rsid w:val="000C58BB"/>
    <w:rsid w:val="000C6469"/>
    <w:rsid w:val="000C6D04"/>
    <w:rsid w:val="000C70F2"/>
    <w:rsid w:val="000C71D3"/>
    <w:rsid w:val="000C7238"/>
    <w:rsid w:val="000C7FEF"/>
    <w:rsid w:val="000D0544"/>
    <w:rsid w:val="000D09F0"/>
    <w:rsid w:val="000D0A6D"/>
    <w:rsid w:val="000D0A8C"/>
    <w:rsid w:val="000D1404"/>
    <w:rsid w:val="000D16E5"/>
    <w:rsid w:val="000D1CE6"/>
    <w:rsid w:val="000D1FE3"/>
    <w:rsid w:val="000D2219"/>
    <w:rsid w:val="000D2A6A"/>
    <w:rsid w:val="000D330E"/>
    <w:rsid w:val="000D4065"/>
    <w:rsid w:val="000D676B"/>
    <w:rsid w:val="000D716B"/>
    <w:rsid w:val="000D7A93"/>
    <w:rsid w:val="000D7CF7"/>
    <w:rsid w:val="000E081C"/>
    <w:rsid w:val="000E0A90"/>
    <w:rsid w:val="000E0DAA"/>
    <w:rsid w:val="000E19B8"/>
    <w:rsid w:val="000E204B"/>
    <w:rsid w:val="000E28A0"/>
    <w:rsid w:val="000E2CEC"/>
    <w:rsid w:val="000E2E02"/>
    <w:rsid w:val="000E2FF3"/>
    <w:rsid w:val="000E324C"/>
    <w:rsid w:val="000E3319"/>
    <w:rsid w:val="000E33C6"/>
    <w:rsid w:val="000E34A0"/>
    <w:rsid w:val="000E3631"/>
    <w:rsid w:val="000E3D92"/>
    <w:rsid w:val="000E3E11"/>
    <w:rsid w:val="000E3F49"/>
    <w:rsid w:val="000E413C"/>
    <w:rsid w:val="000E41FC"/>
    <w:rsid w:val="000E429C"/>
    <w:rsid w:val="000E45BB"/>
    <w:rsid w:val="000E4C06"/>
    <w:rsid w:val="000E4D2E"/>
    <w:rsid w:val="000E4EBB"/>
    <w:rsid w:val="000E5010"/>
    <w:rsid w:val="000E51A5"/>
    <w:rsid w:val="000E52F8"/>
    <w:rsid w:val="000E54D8"/>
    <w:rsid w:val="000E55A2"/>
    <w:rsid w:val="000E5657"/>
    <w:rsid w:val="000E628C"/>
    <w:rsid w:val="000E6610"/>
    <w:rsid w:val="000E6674"/>
    <w:rsid w:val="000E67FD"/>
    <w:rsid w:val="000E6D63"/>
    <w:rsid w:val="000E788F"/>
    <w:rsid w:val="000E7AD3"/>
    <w:rsid w:val="000E7E91"/>
    <w:rsid w:val="000E7F4C"/>
    <w:rsid w:val="000F006A"/>
    <w:rsid w:val="000F0425"/>
    <w:rsid w:val="000F07FC"/>
    <w:rsid w:val="000F1700"/>
    <w:rsid w:val="000F181D"/>
    <w:rsid w:val="000F1912"/>
    <w:rsid w:val="000F1A76"/>
    <w:rsid w:val="000F1F3C"/>
    <w:rsid w:val="000F2797"/>
    <w:rsid w:val="000F28E4"/>
    <w:rsid w:val="000F311B"/>
    <w:rsid w:val="000F3419"/>
    <w:rsid w:val="000F3452"/>
    <w:rsid w:val="000F38F7"/>
    <w:rsid w:val="000F470E"/>
    <w:rsid w:val="000F4FE3"/>
    <w:rsid w:val="000F5A0B"/>
    <w:rsid w:val="000F5FE4"/>
    <w:rsid w:val="000F646C"/>
    <w:rsid w:val="000F6995"/>
    <w:rsid w:val="000F6A6D"/>
    <w:rsid w:val="000F6A83"/>
    <w:rsid w:val="000F7147"/>
    <w:rsid w:val="000F7336"/>
    <w:rsid w:val="000F75BD"/>
    <w:rsid w:val="000F7695"/>
    <w:rsid w:val="000F7697"/>
    <w:rsid w:val="000F7ADE"/>
    <w:rsid w:val="000F7E23"/>
    <w:rsid w:val="000F7F6A"/>
    <w:rsid w:val="001000D4"/>
    <w:rsid w:val="00101160"/>
    <w:rsid w:val="001014FC"/>
    <w:rsid w:val="00102261"/>
    <w:rsid w:val="0010238C"/>
    <w:rsid w:val="001025BE"/>
    <w:rsid w:val="0010346F"/>
    <w:rsid w:val="00103A3A"/>
    <w:rsid w:val="00104E84"/>
    <w:rsid w:val="00105B4D"/>
    <w:rsid w:val="00105EF0"/>
    <w:rsid w:val="00106045"/>
    <w:rsid w:val="00106387"/>
    <w:rsid w:val="00106818"/>
    <w:rsid w:val="00106C81"/>
    <w:rsid w:val="001075AE"/>
    <w:rsid w:val="001075D0"/>
    <w:rsid w:val="0010779E"/>
    <w:rsid w:val="00107FAB"/>
    <w:rsid w:val="0011008B"/>
    <w:rsid w:val="001102FA"/>
    <w:rsid w:val="0011083B"/>
    <w:rsid w:val="0011086A"/>
    <w:rsid w:val="001114BE"/>
    <w:rsid w:val="0011159A"/>
    <w:rsid w:val="00111FDC"/>
    <w:rsid w:val="00112A8A"/>
    <w:rsid w:val="00112CD0"/>
    <w:rsid w:val="001132CD"/>
    <w:rsid w:val="00113757"/>
    <w:rsid w:val="001147A2"/>
    <w:rsid w:val="00114E19"/>
    <w:rsid w:val="00114FF8"/>
    <w:rsid w:val="00115106"/>
    <w:rsid w:val="00115CE8"/>
    <w:rsid w:val="001160A6"/>
    <w:rsid w:val="0011638D"/>
    <w:rsid w:val="0011643D"/>
    <w:rsid w:val="00116800"/>
    <w:rsid w:val="00116B30"/>
    <w:rsid w:val="00117D9D"/>
    <w:rsid w:val="00117E3B"/>
    <w:rsid w:val="00117FCD"/>
    <w:rsid w:val="0012005F"/>
    <w:rsid w:val="0012017E"/>
    <w:rsid w:val="0012074D"/>
    <w:rsid w:val="0012089E"/>
    <w:rsid w:val="00120E75"/>
    <w:rsid w:val="00120F9A"/>
    <w:rsid w:val="00121399"/>
    <w:rsid w:val="001213BF"/>
    <w:rsid w:val="00121DCA"/>
    <w:rsid w:val="001221A1"/>
    <w:rsid w:val="00122CA7"/>
    <w:rsid w:val="001232D3"/>
    <w:rsid w:val="001238F0"/>
    <w:rsid w:val="00123C1D"/>
    <w:rsid w:val="0012401C"/>
    <w:rsid w:val="00124054"/>
    <w:rsid w:val="00124C0C"/>
    <w:rsid w:val="00124C9E"/>
    <w:rsid w:val="00124CD1"/>
    <w:rsid w:val="00124D45"/>
    <w:rsid w:val="00124E15"/>
    <w:rsid w:val="0012566E"/>
    <w:rsid w:val="0012607A"/>
    <w:rsid w:val="00126690"/>
    <w:rsid w:val="00126703"/>
    <w:rsid w:val="00127652"/>
    <w:rsid w:val="001300C6"/>
    <w:rsid w:val="001301D3"/>
    <w:rsid w:val="001306B3"/>
    <w:rsid w:val="00130C42"/>
    <w:rsid w:val="00130D50"/>
    <w:rsid w:val="00130F93"/>
    <w:rsid w:val="00131948"/>
    <w:rsid w:val="00131A30"/>
    <w:rsid w:val="00131B0E"/>
    <w:rsid w:val="00131C40"/>
    <w:rsid w:val="00131C4D"/>
    <w:rsid w:val="001322B3"/>
    <w:rsid w:val="0013240A"/>
    <w:rsid w:val="00132666"/>
    <w:rsid w:val="00132C85"/>
    <w:rsid w:val="00133370"/>
    <w:rsid w:val="0013346F"/>
    <w:rsid w:val="001336CC"/>
    <w:rsid w:val="001337CF"/>
    <w:rsid w:val="00133866"/>
    <w:rsid w:val="00134374"/>
    <w:rsid w:val="00134A7A"/>
    <w:rsid w:val="00134C56"/>
    <w:rsid w:val="00134F85"/>
    <w:rsid w:val="001352D0"/>
    <w:rsid w:val="00135C47"/>
    <w:rsid w:val="00136282"/>
    <w:rsid w:val="00136BB2"/>
    <w:rsid w:val="001372C3"/>
    <w:rsid w:val="001373D7"/>
    <w:rsid w:val="00137FAB"/>
    <w:rsid w:val="001405FA"/>
    <w:rsid w:val="00140804"/>
    <w:rsid w:val="00140A4C"/>
    <w:rsid w:val="00140C11"/>
    <w:rsid w:val="00140CC5"/>
    <w:rsid w:val="00140D0A"/>
    <w:rsid w:val="00140D6D"/>
    <w:rsid w:val="00140E73"/>
    <w:rsid w:val="00140F45"/>
    <w:rsid w:val="001411CF"/>
    <w:rsid w:val="0014163C"/>
    <w:rsid w:val="001417FA"/>
    <w:rsid w:val="0014241C"/>
    <w:rsid w:val="00142703"/>
    <w:rsid w:val="00142AB7"/>
    <w:rsid w:val="00142B39"/>
    <w:rsid w:val="00142F17"/>
    <w:rsid w:val="00143066"/>
    <w:rsid w:val="001432AD"/>
    <w:rsid w:val="0014383A"/>
    <w:rsid w:val="00143F5E"/>
    <w:rsid w:val="0014457B"/>
    <w:rsid w:val="00144FF8"/>
    <w:rsid w:val="001451FB"/>
    <w:rsid w:val="00145C7F"/>
    <w:rsid w:val="00145E6D"/>
    <w:rsid w:val="00146CED"/>
    <w:rsid w:val="001471DD"/>
    <w:rsid w:val="001476A7"/>
    <w:rsid w:val="0014770F"/>
    <w:rsid w:val="00147AF1"/>
    <w:rsid w:val="00150DD6"/>
    <w:rsid w:val="001513F5"/>
    <w:rsid w:val="00151635"/>
    <w:rsid w:val="00151E3E"/>
    <w:rsid w:val="00152131"/>
    <w:rsid w:val="00152DB8"/>
    <w:rsid w:val="00152EE6"/>
    <w:rsid w:val="001535D3"/>
    <w:rsid w:val="00153627"/>
    <w:rsid w:val="001537A4"/>
    <w:rsid w:val="0015394E"/>
    <w:rsid w:val="00153CD6"/>
    <w:rsid w:val="0015417C"/>
    <w:rsid w:val="00154350"/>
    <w:rsid w:val="001544E3"/>
    <w:rsid w:val="00154865"/>
    <w:rsid w:val="00154AF4"/>
    <w:rsid w:val="001555AB"/>
    <w:rsid w:val="0015627C"/>
    <w:rsid w:val="001567C9"/>
    <w:rsid w:val="00156FAA"/>
    <w:rsid w:val="0015708D"/>
    <w:rsid w:val="00157203"/>
    <w:rsid w:val="00157204"/>
    <w:rsid w:val="00157B74"/>
    <w:rsid w:val="00157BDF"/>
    <w:rsid w:val="00157E8B"/>
    <w:rsid w:val="001600C8"/>
    <w:rsid w:val="00160752"/>
    <w:rsid w:val="00160DCB"/>
    <w:rsid w:val="00161319"/>
    <w:rsid w:val="00161ACF"/>
    <w:rsid w:val="001620E5"/>
    <w:rsid w:val="00162999"/>
    <w:rsid w:val="00162A1B"/>
    <w:rsid w:val="00162B13"/>
    <w:rsid w:val="00163008"/>
    <w:rsid w:val="001639CE"/>
    <w:rsid w:val="00163C3A"/>
    <w:rsid w:val="00164333"/>
    <w:rsid w:val="0016530D"/>
    <w:rsid w:val="0016577F"/>
    <w:rsid w:val="00165AD7"/>
    <w:rsid w:val="00165DCF"/>
    <w:rsid w:val="00165FFB"/>
    <w:rsid w:val="0016645C"/>
    <w:rsid w:val="001671A0"/>
    <w:rsid w:val="001672FF"/>
    <w:rsid w:val="00167864"/>
    <w:rsid w:val="00167C62"/>
    <w:rsid w:val="00167FD0"/>
    <w:rsid w:val="0017013F"/>
    <w:rsid w:val="0017025F"/>
    <w:rsid w:val="001702F6"/>
    <w:rsid w:val="00170644"/>
    <w:rsid w:val="00170653"/>
    <w:rsid w:val="00170ECF"/>
    <w:rsid w:val="001711EA"/>
    <w:rsid w:val="00171348"/>
    <w:rsid w:val="001715CE"/>
    <w:rsid w:val="00171779"/>
    <w:rsid w:val="00171861"/>
    <w:rsid w:val="00171C83"/>
    <w:rsid w:val="00171D1C"/>
    <w:rsid w:val="00171DB5"/>
    <w:rsid w:val="00172514"/>
    <w:rsid w:val="001725A6"/>
    <w:rsid w:val="0017262C"/>
    <w:rsid w:val="001728E0"/>
    <w:rsid w:val="00172B5C"/>
    <w:rsid w:val="0017346C"/>
    <w:rsid w:val="00173473"/>
    <w:rsid w:val="00174163"/>
    <w:rsid w:val="001742AD"/>
    <w:rsid w:val="00174C64"/>
    <w:rsid w:val="00175412"/>
    <w:rsid w:val="00176B73"/>
    <w:rsid w:val="00177040"/>
    <w:rsid w:val="00177288"/>
    <w:rsid w:val="00177695"/>
    <w:rsid w:val="00177C91"/>
    <w:rsid w:val="0018063C"/>
    <w:rsid w:val="001806D1"/>
    <w:rsid w:val="00180B97"/>
    <w:rsid w:val="00180C60"/>
    <w:rsid w:val="00181618"/>
    <w:rsid w:val="0018260F"/>
    <w:rsid w:val="00182ABA"/>
    <w:rsid w:val="00182C2B"/>
    <w:rsid w:val="00182F6A"/>
    <w:rsid w:val="0018320D"/>
    <w:rsid w:val="00183486"/>
    <w:rsid w:val="001836DE"/>
    <w:rsid w:val="001849E5"/>
    <w:rsid w:val="00185201"/>
    <w:rsid w:val="00185CBC"/>
    <w:rsid w:val="00186024"/>
    <w:rsid w:val="001860C9"/>
    <w:rsid w:val="00186283"/>
    <w:rsid w:val="00186407"/>
    <w:rsid w:val="00186637"/>
    <w:rsid w:val="001866D7"/>
    <w:rsid w:val="0018725F"/>
    <w:rsid w:val="001876EF"/>
    <w:rsid w:val="00187DFC"/>
    <w:rsid w:val="001904BB"/>
    <w:rsid w:val="00190612"/>
    <w:rsid w:val="0019189C"/>
    <w:rsid w:val="00191CAA"/>
    <w:rsid w:val="00191E42"/>
    <w:rsid w:val="00192458"/>
    <w:rsid w:val="00192574"/>
    <w:rsid w:val="001929F7"/>
    <w:rsid w:val="00192C17"/>
    <w:rsid w:val="00192D2B"/>
    <w:rsid w:val="0019334E"/>
    <w:rsid w:val="001935AD"/>
    <w:rsid w:val="0019409F"/>
    <w:rsid w:val="0019421A"/>
    <w:rsid w:val="00194288"/>
    <w:rsid w:val="00194B74"/>
    <w:rsid w:val="0019576C"/>
    <w:rsid w:val="00196640"/>
    <w:rsid w:val="001966D9"/>
    <w:rsid w:val="00196903"/>
    <w:rsid w:val="00196CA1"/>
    <w:rsid w:val="00196F34"/>
    <w:rsid w:val="00197CCE"/>
    <w:rsid w:val="001A03CC"/>
    <w:rsid w:val="001A103E"/>
    <w:rsid w:val="001A1561"/>
    <w:rsid w:val="001A1728"/>
    <w:rsid w:val="001A1ADC"/>
    <w:rsid w:val="001A1D23"/>
    <w:rsid w:val="001A1E1D"/>
    <w:rsid w:val="001A235C"/>
    <w:rsid w:val="001A2777"/>
    <w:rsid w:val="001A32B8"/>
    <w:rsid w:val="001A339B"/>
    <w:rsid w:val="001A38A3"/>
    <w:rsid w:val="001A44E5"/>
    <w:rsid w:val="001A4802"/>
    <w:rsid w:val="001A5170"/>
    <w:rsid w:val="001A5237"/>
    <w:rsid w:val="001A54B1"/>
    <w:rsid w:val="001A5A6A"/>
    <w:rsid w:val="001A5F9C"/>
    <w:rsid w:val="001A69C4"/>
    <w:rsid w:val="001A6A50"/>
    <w:rsid w:val="001A6ED0"/>
    <w:rsid w:val="001A72A3"/>
    <w:rsid w:val="001A7C8F"/>
    <w:rsid w:val="001B00EA"/>
    <w:rsid w:val="001B0BF9"/>
    <w:rsid w:val="001B135A"/>
    <w:rsid w:val="001B1488"/>
    <w:rsid w:val="001B1E96"/>
    <w:rsid w:val="001B262B"/>
    <w:rsid w:val="001B2AAA"/>
    <w:rsid w:val="001B342A"/>
    <w:rsid w:val="001B3675"/>
    <w:rsid w:val="001B3FAD"/>
    <w:rsid w:val="001B4372"/>
    <w:rsid w:val="001B4918"/>
    <w:rsid w:val="001B55A1"/>
    <w:rsid w:val="001B58C4"/>
    <w:rsid w:val="001B6537"/>
    <w:rsid w:val="001B69C3"/>
    <w:rsid w:val="001B715A"/>
    <w:rsid w:val="001B74B1"/>
    <w:rsid w:val="001B75A6"/>
    <w:rsid w:val="001B790E"/>
    <w:rsid w:val="001B7921"/>
    <w:rsid w:val="001B793C"/>
    <w:rsid w:val="001B7A1E"/>
    <w:rsid w:val="001C0764"/>
    <w:rsid w:val="001C12B3"/>
    <w:rsid w:val="001C12CD"/>
    <w:rsid w:val="001C12EE"/>
    <w:rsid w:val="001C161E"/>
    <w:rsid w:val="001C1B79"/>
    <w:rsid w:val="001C1CC2"/>
    <w:rsid w:val="001C2128"/>
    <w:rsid w:val="001C22CF"/>
    <w:rsid w:val="001C2685"/>
    <w:rsid w:val="001C31EE"/>
    <w:rsid w:val="001C39DF"/>
    <w:rsid w:val="001C39E8"/>
    <w:rsid w:val="001C3A8F"/>
    <w:rsid w:val="001C3E05"/>
    <w:rsid w:val="001C4851"/>
    <w:rsid w:val="001C4AF7"/>
    <w:rsid w:val="001C4D86"/>
    <w:rsid w:val="001C5510"/>
    <w:rsid w:val="001C58B8"/>
    <w:rsid w:val="001C7B1A"/>
    <w:rsid w:val="001C7C35"/>
    <w:rsid w:val="001C7CC4"/>
    <w:rsid w:val="001D0D0F"/>
    <w:rsid w:val="001D0F0C"/>
    <w:rsid w:val="001D11B5"/>
    <w:rsid w:val="001D1B83"/>
    <w:rsid w:val="001D2061"/>
    <w:rsid w:val="001D207E"/>
    <w:rsid w:val="001D2958"/>
    <w:rsid w:val="001D2968"/>
    <w:rsid w:val="001D2B13"/>
    <w:rsid w:val="001D2CA4"/>
    <w:rsid w:val="001D320E"/>
    <w:rsid w:val="001D33DC"/>
    <w:rsid w:val="001D3574"/>
    <w:rsid w:val="001D36EC"/>
    <w:rsid w:val="001D371D"/>
    <w:rsid w:val="001D375C"/>
    <w:rsid w:val="001D37B0"/>
    <w:rsid w:val="001D39C2"/>
    <w:rsid w:val="001D3FAE"/>
    <w:rsid w:val="001D41C8"/>
    <w:rsid w:val="001D42CC"/>
    <w:rsid w:val="001D511B"/>
    <w:rsid w:val="001D584C"/>
    <w:rsid w:val="001D5885"/>
    <w:rsid w:val="001D59D5"/>
    <w:rsid w:val="001D5D38"/>
    <w:rsid w:val="001D6078"/>
    <w:rsid w:val="001D67B9"/>
    <w:rsid w:val="001D6D4E"/>
    <w:rsid w:val="001D773A"/>
    <w:rsid w:val="001D7A0C"/>
    <w:rsid w:val="001D7E7C"/>
    <w:rsid w:val="001D7FDA"/>
    <w:rsid w:val="001E0691"/>
    <w:rsid w:val="001E0CC0"/>
    <w:rsid w:val="001E11E3"/>
    <w:rsid w:val="001E128D"/>
    <w:rsid w:val="001E1E42"/>
    <w:rsid w:val="001E21ED"/>
    <w:rsid w:val="001E3301"/>
    <w:rsid w:val="001E3684"/>
    <w:rsid w:val="001E3777"/>
    <w:rsid w:val="001E407C"/>
    <w:rsid w:val="001E4C07"/>
    <w:rsid w:val="001E4FF7"/>
    <w:rsid w:val="001E503C"/>
    <w:rsid w:val="001E52F1"/>
    <w:rsid w:val="001E5732"/>
    <w:rsid w:val="001E5C6C"/>
    <w:rsid w:val="001E6158"/>
    <w:rsid w:val="001E647A"/>
    <w:rsid w:val="001E66E5"/>
    <w:rsid w:val="001E682A"/>
    <w:rsid w:val="001E717A"/>
    <w:rsid w:val="001E7D48"/>
    <w:rsid w:val="001E7DCD"/>
    <w:rsid w:val="001E7E76"/>
    <w:rsid w:val="001F0478"/>
    <w:rsid w:val="001F0973"/>
    <w:rsid w:val="001F0C93"/>
    <w:rsid w:val="001F0D41"/>
    <w:rsid w:val="001F11FA"/>
    <w:rsid w:val="001F1257"/>
    <w:rsid w:val="001F1397"/>
    <w:rsid w:val="001F18BE"/>
    <w:rsid w:val="001F1FEA"/>
    <w:rsid w:val="001F2122"/>
    <w:rsid w:val="001F2937"/>
    <w:rsid w:val="001F316F"/>
    <w:rsid w:val="001F3DC0"/>
    <w:rsid w:val="001F4627"/>
    <w:rsid w:val="001F4680"/>
    <w:rsid w:val="001F4E5A"/>
    <w:rsid w:val="001F4FF7"/>
    <w:rsid w:val="001F5B5E"/>
    <w:rsid w:val="001F5F64"/>
    <w:rsid w:val="001F6108"/>
    <w:rsid w:val="001F698E"/>
    <w:rsid w:val="001F6E5A"/>
    <w:rsid w:val="001F6F01"/>
    <w:rsid w:val="001F6FAC"/>
    <w:rsid w:val="001F70F2"/>
    <w:rsid w:val="001F7CE8"/>
    <w:rsid w:val="00200450"/>
    <w:rsid w:val="00200496"/>
    <w:rsid w:val="00200593"/>
    <w:rsid w:val="00200DDA"/>
    <w:rsid w:val="002013D3"/>
    <w:rsid w:val="00201EDF"/>
    <w:rsid w:val="002021A0"/>
    <w:rsid w:val="00202A1A"/>
    <w:rsid w:val="00202CB4"/>
    <w:rsid w:val="00203168"/>
    <w:rsid w:val="002034BB"/>
    <w:rsid w:val="002036D0"/>
    <w:rsid w:val="002041A8"/>
    <w:rsid w:val="00204409"/>
    <w:rsid w:val="0020441C"/>
    <w:rsid w:val="002047B9"/>
    <w:rsid w:val="00204BDE"/>
    <w:rsid w:val="00205906"/>
    <w:rsid w:val="00205C15"/>
    <w:rsid w:val="00205CFE"/>
    <w:rsid w:val="00205E88"/>
    <w:rsid w:val="00205EE0"/>
    <w:rsid w:val="00206597"/>
    <w:rsid w:val="00206847"/>
    <w:rsid w:val="00206A27"/>
    <w:rsid w:val="00206DBE"/>
    <w:rsid w:val="00206F20"/>
    <w:rsid w:val="00206FB8"/>
    <w:rsid w:val="00207AC2"/>
    <w:rsid w:val="00207BC8"/>
    <w:rsid w:val="0021003F"/>
    <w:rsid w:val="002104A9"/>
    <w:rsid w:val="00210690"/>
    <w:rsid w:val="00210876"/>
    <w:rsid w:val="00210ADB"/>
    <w:rsid w:val="00210F90"/>
    <w:rsid w:val="00211B3B"/>
    <w:rsid w:val="0021240C"/>
    <w:rsid w:val="00212B6E"/>
    <w:rsid w:val="00212D5B"/>
    <w:rsid w:val="00213CD1"/>
    <w:rsid w:val="00214776"/>
    <w:rsid w:val="00214996"/>
    <w:rsid w:val="00215EAF"/>
    <w:rsid w:val="00216E37"/>
    <w:rsid w:val="002175D6"/>
    <w:rsid w:val="0021789D"/>
    <w:rsid w:val="00217C91"/>
    <w:rsid w:val="002209D0"/>
    <w:rsid w:val="002211F4"/>
    <w:rsid w:val="00222A36"/>
    <w:rsid w:val="00222DD5"/>
    <w:rsid w:val="00223070"/>
    <w:rsid w:val="00223D07"/>
    <w:rsid w:val="00223E2D"/>
    <w:rsid w:val="002244CC"/>
    <w:rsid w:val="00224668"/>
    <w:rsid w:val="00224706"/>
    <w:rsid w:val="00224765"/>
    <w:rsid w:val="00224823"/>
    <w:rsid w:val="00224C4A"/>
    <w:rsid w:val="00224C5E"/>
    <w:rsid w:val="00224E3F"/>
    <w:rsid w:val="002250AE"/>
    <w:rsid w:val="00225490"/>
    <w:rsid w:val="002256A2"/>
    <w:rsid w:val="002267F2"/>
    <w:rsid w:val="00227D48"/>
    <w:rsid w:val="00227E3F"/>
    <w:rsid w:val="00230871"/>
    <w:rsid w:val="0023191E"/>
    <w:rsid w:val="0023250B"/>
    <w:rsid w:val="002325C2"/>
    <w:rsid w:val="0023279C"/>
    <w:rsid w:val="00232FEF"/>
    <w:rsid w:val="00232FFE"/>
    <w:rsid w:val="00233477"/>
    <w:rsid w:val="002334A1"/>
    <w:rsid w:val="0023412C"/>
    <w:rsid w:val="002343F1"/>
    <w:rsid w:val="002344AF"/>
    <w:rsid w:val="002346BE"/>
    <w:rsid w:val="002346DF"/>
    <w:rsid w:val="0023512B"/>
    <w:rsid w:val="002355B9"/>
    <w:rsid w:val="00235A66"/>
    <w:rsid w:val="00235CE9"/>
    <w:rsid w:val="00235D8A"/>
    <w:rsid w:val="0023604D"/>
    <w:rsid w:val="0023697C"/>
    <w:rsid w:val="002372B5"/>
    <w:rsid w:val="00237482"/>
    <w:rsid w:val="00237B89"/>
    <w:rsid w:val="0024021A"/>
    <w:rsid w:val="002404FE"/>
    <w:rsid w:val="0024068D"/>
    <w:rsid w:val="00240902"/>
    <w:rsid w:val="00240996"/>
    <w:rsid w:val="00240A11"/>
    <w:rsid w:val="00240C15"/>
    <w:rsid w:val="0024114A"/>
    <w:rsid w:val="0024118D"/>
    <w:rsid w:val="0024185D"/>
    <w:rsid w:val="00241C13"/>
    <w:rsid w:val="00242049"/>
    <w:rsid w:val="002423B3"/>
    <w:rsid w:val="002428D5"/>
    <w:rsid w:val="00242A09"/>
    <w:rsid w:val="00242A59"/>
    <w:rsid w:val="00242DE4"/>
    <w:rsid w:val="002436A3"/>
    <w:rsid w:val="00243BBD"/>
    <w:rsid w:val="00243CAF"/>
    <w:rsid w:val="00244797"/>
    <w:rsid w:val="002447F8"/>
    <w:rsid w:val="002449C6"/>
    <w:rsid w:val="00245222"/>
    <w:rsid w:val="00245C99"/>
    <w:rsid w:val="0024618F"/>
    <w:rsid w:val="00246803"/>
    <w:rsid w:val="00247A21"/>
    <w:rsid w:val="00247AB0"/>
    <w:rsid w:val="00250089"/>
    <w:rsid w:val="00250381"/>
    <w:rsid w:val="00250611"/>
    <w:rsid w:val="00251297"/>
    <w:rsid w:val="00251846"/>
    <w:rsid w:val="00251D11"/>
    <w:rsid w:val="00252653"/>
    <w:rsid w:val="0025311E"/>
    <w:rsid w:val="0025347C"/>
    <w:rsid w:val="00253733"/>
    <w:rsid w:val="0025549E"/>
    <w:rsid w:val="00255648"/>
    <w:rsid w:val="002559EF"/>
    <w:rsid w:val="00255F3B"/>
    <w:rsid w:val="002562AE"/>
    <w:rsid w:val="00256427"/>
    <w:rsid w:val="002569CC"/>
    <w:rsid w:val="00256F04"/>
    <w:rsid w:val="00256FC0"/>
    <w:rsid w:val="00257300"/>
    <w:rsid w:val="0025731D"/>
    <w:rsid w:val="0025788F"/>
    <w:rsid w:val="002600C3"/>
    <w:rsid w:val="0026042D"/>
    <w:rsid w:val="002604A1"/>
    <w:rsid w:val="0026077C"/>
    <w:rsid w:val="00260A2D"/>
    <w:rsid w:val="002613B3"/>
    <w:rsid w:val="00261627"/>
    <w:rsid w:val="00261815"/>
    <w:rsid w:val="0026184A"/>
    <w:rsid w:val="00261A88"/>
    <w:rsid w:val="002633E5"/>
    <w:rsid w:val="00264DB1"/>
    <w:rsid w:val="002655E2"/>
    <w:rsid w:val="00265CEF"/>
    <w:rsid w:val="00266076"/>
    <w:rsid w:val="0026615A"/>
    <w:rsid w:val="0026635D"/>
    <w:rsid w:val="00266693"/>
    <w:rsid w:val="002668B7"/>
    <w:rsid w:val="00266A1B"/>
    <w:rsid w:val="00267221"/>
    <w:rsid w:val="0026724B"/>
    <w:rsid w:val="002702E6"/>
    <w:rsid w:val="00270591"/>
    <w:rsid w:val="0027072A"/>
    <w:rsid w:val="002710D4"/>
    <w:rsid w:val="0027151A"/>
    <w:rsid w:val="00271779"/>
    <w:rsid w:val="00271A65"/>
    <w:rsid w:val="00271C2E"/>
    <w:rsid w:val="00271EF1"/>
    <w:rsid w:val="0027254D"/>
    <w:rsid w:val="002725A6"/>
    <w:rsid w:val="00272753"/>
    <w:rsid w:val="00272A18"/>
    <w:rsid w:val="0027414B"/>
    <w:rsid w:val="0027414F"/>
    <w:rsid w:val="0027560E"/>
    <w:rsid w:val="002757D8"/>
    <w:rsid w:val="00275A67"/>
    <w:rsid w:val="00275E41"/>
    <w:rsid w:val="00276072"/>
    <w:rsid w:val="002761FB"/>
    <w:rsid w:val="002762C0"/>
    <w:rsid w:val="002769E3"/>
    <w:rsid w:val="00276B82"/>
    <w:rsid w:val="00276EAD"/>
    <w:rsid w:val="0027766B"/>
    <w:rsid w:val="00277E2B"/>
    <w:rsid w:val="00277E97"/>
    <w:rsid w:val="002801B1"/>
    <w:rsid w:val="0028071B"/>
    <w:rsid w:val="00280905"/>
    <w:rsid w:val="0028188F"/>
    <w:rsid w:val="00281FD2"/>
    <w:rsid w:val="00282041"/>
    <w:rsid w:val="00282304"/>
    <w:rsid w:val="0028348E"/>
    <w:rsid w:val="00283855"/>
    <w:rsid w:val="00283EAA"/>
    <w:rsid w:val="0028413F"/>
    <w:rsid w:val="00284A4E"/>
    <w:rsid w:val="0028577B"/>
    <w:rsid w:val="00285BE4"/>
    <w:rsid w:val="00285C6B"/>
    <w:rsid w:val="0028611F"/>
    <w:rsid w:val="0028636B"/>
    <w:rsid w:val="0028637B"/>
    <w:rsid w:val="002865AE"/>
    <w:rsid w:val="002879D2"/>
    <w:rsid w:val="0029013B"/>
    <w:rsid w:val="0029065B"/>
    <w:rsid w:val="00290D62"/>
    <w:rsid w:val="00291608"/>
    <w:rsid w:val="00291746"/>
    <w:rsid w:val="0029180A"/>
    <w:rsid w:val="002918FB"/>
    <w:rsid w:val="00291DDE"/>
    <w:rsid w:val="00291DF1"/>
    <w:rsid w:val="00291ED3"/>
    <w:rsid w:val="00292D1F"/>
    <w:rsid w:val="00293795"/>
    <w:rsid w:val="00294922"/>
    <w:rsid w:val="00294CB4"/>
    <w:rsid w:val="00294D08"/>
    <w:rsid w:val="00294DBD"/>
    <w:rsid w:val="0029549E"/>
    <w:rsid w:val="00295B65"/>
    <w:rsid w:val="00295EF2"/>
    <w:rsid w:val="002960FB"/>
    <w:rsid w:val="00296233"/>
    <w:rsid w:val="00296596"/>
    <w:rsid w:val="00296969"/>
    <w:rsid w:val="00296986"/>
    <w:rsid w:val="0029780C"/>
    <w:rsid w:val="00297A56"/>
    <w:rsid w:val="002A0098"/>
    <w:rsid w:val="002A05BF"/>
    <w:rsid w:val="002A0828"/>
    <w:rsid w:val="002A0CC5"/>
    <w:rsid w:val="002A0DE8"/>
    <w:rsid w:val="002A1586"/>
    <w:rsid w:val="002A1600"/>
    <w:rsid w:val="002A174F"/>
    <w:rsid w:val="002A1AC5"/>
    <w:rsid w:val="002A1D3E"/>
    <w:rsid w:val="002A1E28"/>
    <w:rsid w:val="002A240E"/>
    <w:rsid w:val="002A26FC"/>
    <w:rsid w:val="002A2AE4"/>
    <w:rsid w:val="002A30C5"/>
    <w:rsid w:val="002A3485"/>
    <w:rsid w:val="002A3581"/>
    <w:rsid w:val="002A4024"/>
    <w:rsid w:val="002A439F"/>
    <w:rsid w:val="002A462D"/>
    <w:rsid w:val="002A4AFF"/>
    <w:rsid w:val="002A4BB7"/>
    <w:rsid w:val="002A534E"/>
    <w:rsid w:val="002A547F"/>
    <w:rsid w:val="002A5896"/>
    <w:rsid w:val="002A60A4"/>
    <w:rsid w:val="002A6E08"/>
    <w:rsid w:val="002A7124"/>
    <w:rsid w:val="002A76C2"/>
    <w:rsid w:val="002A7FAD"/>
    <w:rsid w:val="002B0711"/>
    <w:rsid w:val="002B0982"/>
    <w:rsid w:val="002B0C34"/>
    <w:rsid w:val="002B0F10"/>
    <w:rsid w:val="002B22A9"/>
    <w:rsid w:val="002B25F6"/>
    <w:rsid w:val="002B29DA"/>
    <w:rsid w:val="002B3BCD"/>
    <w:rsid w:val="002B3D62"/>
    <w:rsid w:val="002B3F8A"/>
    <w:rsid w:val="002B42C0"/>
    <w:rsid w:val="002B44AF"/>
    <w:rsid w:val="002B4798"/>
    <w:rsid w:val="002B493A"/>
    <w:rsid w:val="002B4B0D"/>
    <w:rsid w:val="002B5B59"/>
    <w:rsid w:val="002B5C50"/>
    <w:rsid w:val="002B607F"/>
    <w:rsid w:val="002B6849"/>
    <w:rsid w:val="002B6B6A"/>
    <w:rsid w:val="002B6F6B"/>
    <w:rsid w:val="002B6FFE"/>
    <w:rsid w:val="002B776B"/>
    <w:rsid w:val="002B7909"/>
    <w:rsid w:val="002B7C2D"/>
    <w:rsid w:val="002B7CF3"/>
    <w:rsid w:val="002C0779"/>
    <w:rsid w:val="002C08B7"/>
    <w:rsid w:val="002C09A2"/>
    <w:rsid w:val="002C0B6A"/>
    <w:rsid w:val="002C116E"/>
    <w:rsid w:val="002C2241"/>
    <w:rsid w:val="002C23B7"/>
    <w:rsid w:val="002C26B5"/>
    <w:rsid w:val="002C2840"/>
    <w:rsid w:val="002C2A35"/>
    <w:rsid w:val="002C33F4"/>
    <w:rsid w:val="002C350B"/>
    <w:rsid w:val="002C3707"/>
    <w:rsid w:val="002C3AB6"/>
    <w:rsid w:val="002C412B"/>
    <w:rsid w:val="002C45CD"/>
    <w:rsid w:val="002C4ABF"/>
    <w:rsid w:val="002C4D26"/>
    <w:rsid w:val="002C62E0"/>
    <w:rsid w:val="002C71A4"/>
    <w:rsid w:val="002D0571"/>
    <w:rsid w:val="002D0A17"/>
    <w:rsid w:val="002D0E1F"/>
    <w:rsid w:val="002D1A23"/>
    <w:rsid w:val="002D1AF2"/>
    <w:rsid w:val="002D21EC"/>
    <w:rsid w:val="002D263A"/>
    <w:rsid w:val="002D3384"/>
    <w:rsid w:val="002D355E"/>
    <w:rsid w:val="002D3D1B"/>
    <w:rsid w:val="002D48C2"/>
    <w:rsid w:val="002D4D5F"/>
    <w:rsid w:val="002D51C1"/>
    <w:rsid w:val="002D526E"/>
    <w:rsid w:val="002D5F20"/>
    <w:rsid w:val="002D61F8"/>
    <w:rsid w:val="002D650E"/>
    <w:rsid w:val="002D7DFF"/>
    <w:rsid w:val="002E0253"/>
    <w:rsid w:val="002E06A7"/>
    <w:rsid w:val="002E12F1"/>
    <w:rsid w:val="002E13E4"/>
    <w:rsid w:val="002E1A0B"/>
    <w:rsid w:val="002E22C0"/>
    <w:rsid w:val="002E2D1A"/>
    <w:rsid w:val="002E2D5B"/>
    <w:rsid w:val="002E3DB8"/>
    <w:rsid w:val="002E4214"/>
    <w:rsid w:val="002E56D1"/>
    <w:rsid w:val="002E59D3"/>
    <w:rsid w:val="002E5A93"/>
    <w:rsid w:val="002E65B5"/>
    <w:rsid w:val="002E6C68"/>
    <w:rsid w:val="002E7561"/>
    <w:rsid w:val="002E7A47"/>
    <w:rsid w:val="002F055D"/>
    <w:rsid w:val="002F0906"/>
    <w:rsid w:val="002F0922"/>
    <w:rsid w:val="002F11A4"/>
    <w:rsid w:val="002F227A"/>
    <w:rsid w:val="002F2422"/>
    <w:rsid w:val="002F2690"/>
    <w:rsid w:val="002F3225"/>
    <w:rsid w:val="002F47DC"/>
    <w:rsid w:val="002F4946"/>
    <w:rsid w:val="002F6206"/>
    <w:rsid w:val="002F723C"/>
    <w:rsid w:val="002F7549"/>
    <w:rsid w:val="002F75D2"/>
    <w:rsid w:val="002F762A"/>
    <w:rsid w:val="002F7C63"/>
    <w:rsid w:val="002F7CCD"/>
    <w:rsid w:val="002F7D07"/>
    <w:rsid w:val="002F7DDD"/>
    <w:rsid w:val="00300159"/>
    <w:rsid w:val="00300A5D"/>
    <w:rsid w:val="00300BF2"/>
    <w:rsid w:val="003016BD"/>
    <w:rsid w:val="0030174E"/>
    <w:rsid w:val="0030199A"/>
    <w:rsid w:val="00301CFB"/>
    <w:rsid w:val="00302545"/>
    <w:rsid w:val="00302841"/>
    <w:rsid w:val="00302B3E"/>
    <w:rsid w:val="00303088"/>
    <w:rsid w:val="00303519"/>
    <w:rsid w:val="003038C1"/>
    <w:rsid w:val="003041C7"/>
    <w:rsid w:val="0030440F"/>
    <w:rsid w:val="00304F5D"/>
    <w:rsid w:val="0030535A"/>
    <w:rsid w:val="00305D5C"/>
    <w:rsid w:val="00305DAD"/>
    <w:rsid w:val="003064FD"/>
    <w:rsid w:val="0030681A"/>
    <w:rsid w:val="00307290"/>
    <w:rsid w:val="00307F51"/>
    <w:rsid w:val="00310C38"/>
    <w:rsid w:val="00310D70"/>
    <w:rsid w:val="00311499"/>
    <w:rsid w:val="00311AB9"/>
    <w:rsid w:val="00312798"/>
    <w:rsid w:val="0031295B"/>
    <w:rsid w:val="0031452D"/>
    <w:rsid w:val="003145BA"/>
    <w:rsid w:val="00314EE6"/>
    <w:rsid w:val="003151FC"/>
    <w:rsid w:val="0031523E"/>
    <w:rsid w:val="003153DF"/>
    <w:rsid w:val="00315D76"/>
    <w:rsid w:val="00316DAB"/>
    <w:rsid w:val="0031727F"/>
    <w:rsid w:val="00317ADD"/>
    <w:rsid w:val="00317D95"/>
    <w:rsid w:val="00320039"/>
    <w:rsid w:val="00320072"/>
    <w:rsid w:val="00320085"/>
    <w:rsid w:val="00320609"/>
    <w:rsid w:val="0032080D"/>
    <w:rsid w:val="00320D01"/>
    <w:rsid w:val="003215C0"/>
    <w:rsid w:val="00322ECF"/>
    <w:rsid w:val="00324A9D"/>
    <w:rsid w:val="00324EE2"/>
    <w:rsid w:val="003261B2"/>
    <w:rsid w:val="003263FF"/>
    <w:rsid w:val="003265C5"/>
    <w:rsid w:val="003265C8"/>
    <w:rsid w:val="00326715"/>
    <w:rsid w:val="00326C10"/>
    <w:rsid w:val="00327C15"/>
    <w:rsid w:val="00327E67"/>
    <w:rsid w:val="003303D7"/>
    <w:rsid w:val="0033051E"/>
    <w:rsid w:val="003305BC"/>
    <w:rsid w:val="0033062A"/>
    <w:rsid w:val="003306AB"/>
    <w:rsid w:val="00330ED6"/>
    <w:rsid w:val="00331321"/>
    <w:rsid w:val="003314D5"/>
    <w:rsid w:val="00332072"/>
    <w:rsid w:val="003327D0"/>
    <w:rsid w:val="00332A12"/>
    <w:rsid w:val="00332B87"/>
    <w:rsid w:val="00332BB9"/>
    <w:rsid w:val="00332DAF"/>
    <w:rsid w:val="003332B7"/>
    <w:rsid w:val="0033355C"/>
    <w:rsid w:val="0033392C"/>
    <w:rsid w:val="00334A9A"/>
    <w:rsid w:val="00334CD6"/>
    <w:rsid w:val="00334F83"/>
    <w:rsid w:val="00334FCD"/>
    <w:rsid w:val="003353C8"/>
    <w:rsid w:val="003355AD"/>
    <w:rsid w:val="0033577F"/>
    <w:rsid w:val="00335886"/>
    <w:rsid w:val="00335BC4"/>
    <w:rsid w:val="00336289"/>
    <w:rsid w:val="00337708"/>
    <w:rsid w:val="00337FBB"/>
    <w:rsid w:val="0034043E"/>
    <w:rsid w:val="003405F9"/>
    <w:rsid w:val="0034077B"/>
    <w:rsid w:val="00340863"/>
    <w:rsid w:val="00341B06"/>
    <w:rsid w:val="0034290C"/>
    <w:rsid w:val="003430C9"/>
    <w:rsid w:val="003431B4"/>
    <w:rsid w:val="0034340D"/>
    <w:rsid w:val="00343473"/>
    <w:rsid w:val="0034349B"/>
    <w:rsid w:val="00343B70"/>
    <w:rsid w:val="00345315"/>
    <w:rsid w:val="003459C2"/>
    <w:rsid w:val="00345EDB"/>
    <w:rsid w:val="0034622E"/>
    <w:rsid w:val="003464CE"/>
    <w:rsid w:val="0034765C"/>
    <w:rsid w:val="003509FB"/>
    <w:rsid w:val="00351285"/>
    <w:rsid w:val="003512AA"/>
    <w:rsid w:val="003512DC"/>
    <w:rsid w:val="003514D9"/>
    <w:rsid w:val="00351D9A"/>
    <w:rsid w:val="00351DDA"/>
    <w:rsid w:val="003525AF"/>
    <w:rsid w:val="003537B2"/>
    <w:rsid w:val="003539CC"/>
    <w:rsid w:val="00353E63"/>
    <w:rsid w:val="003542B6"/>
    <w:rsid w:val="00354F5E"/>
    <w:rsid w:val="00354F73"/>
    <w:rsid w:val="003551FB"/>
    <w:rsid w:val="0035565D"/>
    <w:rsid w:val="00355880"/>
    <w:rsid w:val="00355B0C"/>
    <w:rsid w:val="00355C9A"/>
    <w:rsid w:val="0035646D"/>
    <w:rsid w:val="003567F4"/>
    <w:rsid w:val="003568BB"/>
    <w:rsid w:val="00357B92"/>
    <w:rsid w:val="00357CED"/>
    <w:rsid w:val="003601A0"/>
    <w:rsid w:val="00360580"/>
    <w:rsid w:val="003607EA"/>
    <w:rsid w:val="00360A6C"/>
    <w:rsid w:val="003610A6"/>
    <w:rsid w:val="003613AB"/>
    <w:rsid w:val="00361E98"/>
    <w:rsid w:val="0036291D"/>
    <w:rsid w:val="00362B8C"/>
    <w:rsid w:val="00362C50"/>
    <w:rsid w:val="00362E62"/>
    <w:rsid w:val="00362F17"/>
    <w:rsid w:val="003630E0"/>
    <w:rsid w:val="00363D3E"/>
    <w:rsid w:val="0036448F"/>
    <w:rsid w:val="00364F90"/>
    <w:rsid w:val="00365194"/>
    <w:rsid w:val="0036541A"/>
    <w:rsid w:val="00365915"/>
    <w:rsid w:val="0036619B"/>
    <w:rsid w:val="0036641D"/>
    <w:rsid w:val="00366C73"/>
    <w:rsid w:val="00367103"/>
    <w:rsid w:val="003672DB"/>
    <w:rsid w:val="0037042D"/>
    <w:rsid w:val="00370C0B"/>
    <w:rsid w:val="00370C9B"/>
    <w:rsid w:val="00370E39"/>
    <w:rsid w:val="00372456"/>
    <w:rsid w:val="00372C24"/>
    <w:rsid w:val="0037350F"/>
    <w:rsid w:val="00373857"/>
    <w:rsid w:val="003740DF"/>
    <w:rsid w:val="00374341"/>
    <w:rsid w:val="00374EDA"/>
    <w:rsid w:val="00374F74"/>
    <w:rsid w:val="00374FCD"/>
    <w:rsid w:val="0037566F"/>
    <w:rsid w:val="00375E66"/>
    <w:rsid w:val="00375FFD"/>
    <w:rsid w:val="003760BB"/>
    <w:rsid w:val="00376B8C"/>
    <w:rsid w:val="00376C9E"/>
    <w:rsid w:val="00376CC0"/>
    <w:rsid w:val="00376DFC"/>
    <w:rsid w:val="0037724B"/>
    <w:rsid w:val="00377603"/>
    <w:rsid w:val="0037777E"/>
    <w:rsid w:val="00377AE3"/>
    <w:rsid w:val="00380098"/>
    <w:rsid w:val="003803A7"/>
    <w:rsid w:val="0038063B"/>
    <w:rsid w:val="00380CF5"/>
    <w:rsid w:val="003820BA"/>
    <w:rsid w:val="00382756"/>
    <w:rsid w:val="00382A12"/>
    <w:rsid w:val="00382E24"/>
    <w:rsid w:val="0038318F"/>
    <w:rsid w:val="003839CC"/>
    <w:rsid w:val="00384396"/>
    <w:rsid w:val="00384706"/>
    <w:rsid w:val="003849C6"/>
    <w:rsid w:val="00384F52"/>
    <w:rsid w:val="003853BA"/>
    <w:rsid w:val="0038546E"/>
    <w:rsid w:val="00386006"/>
    <w:rsid w:val="0038640F"/>
    <w:rsid w:val="00386860"/>
    <w:rsid w:val="0038723C"/>
    <w:rsid w:val="0038737D"/>
    <w:rsid w:val="0038742A"/>
    <w:rsid w:val="00387677"/>
    <w:rsid w:val="00387735"/>
    <w:rsid w:val="00387924"/>
    <w:rsid w:val="003901B4"/>
    <w:rsid w:val="00390BE0"/>
    <w:rsid w:val="00391735"/>
    <w:rsid w:val="00391B32"/>
    <w:rsid w:val="00391C7B"/>
    <w:rsid w:val="003924BF"/>
    <w:rsid w:val="00392A0F"/>
    <w:rsid w:val="00392B5A"/>
    <w:rsid w:val="003937AF"/>
    <w:rsid w:val="00393DA8"/>
    <w:rsid w:val="00394659"/>
    <w:rsid w:val="00395597"/>
    <w:rsid w:val="00395D20"/>
    <w:rsid w:val="00396A01"/>
    <w:rsid w:val="00396DB5"/>
    <w:rsid w:val="00397DB1"/>
    <w:rsid w:val="003A0029"/>
    <w:rsid w:val="003A01B8"/>
    <w:rsid w:val="003A0A8C"/>
    <w:rsid w:val="003A0F70"/>
    <w:rsid w:val="003A1732"/>
    <w:rsid w:val="003A2111"/>
    <w:rsid w:val="003A2E76"/>
    <w:rsid w:val="003A40FD"/>
    <w:rsid w:val="003A4637"/>
    <w:rsid w:val="003A4BB3"/>
    <w:rsid w:val="003A50D0"/>
    <w:rsid w:val="003A5283"/>
    <w:rsid w:val="003A5608"/>
    <w:rsid w:val="003A5B47"/>
    <w:rsid w:val="003A5EB1"/>
    <w:rsid w:val="003A6323"/>
    <w:rsid w:val="003A6345"/>
    <w:rsid w:val="003A6DDF"/>
    <w:rsid w:val="003A74D6"/>
    <w:rsid w:val="003A7FC9"/>
    <w:rsid w:val="003B05EE"/>
    <w:rsid w:val="003B0915"/>
    <w:rsid w:val="003B0FD0"/>
    <w:rsid w:val="003B1AA3"/>
    <w:rsid w:val="003B1B46"/>
    <w:rsid w:val="003B1BD4"/>
    <w:rsid w:val="003B23BF"/>
    <w:rsid w:val="003B2489"/>
    <w:rsid w:val="003B25AA"/>
    <w:rsid w:val="003B294E"/>
    <w:rsid w:val="003B2B84"/>
    <w:rsid w:val="003B2F2B"/>
    <w:rsid w:val="003B2FB5"/>
    <w:rsid w:val="003B3E92"/>
    <w:rsid w:val="003B40DD"/>
    <w:rsid w:val="003B43DF"/>
    <w:rsid w:val="003B48E7"/>
    <w:rsid w:val="003B55B1"/>
    <w:rsid w:val="003B58AE"/>
    <w:rsid w:val="003B5FDE"/>
    <w:rsid w:val="003B5FEB"/>
    <w:rsid w:val="003B628A"/>
    <w:rsid w:val="003B661E"/>
    <w:rsid w:val="003B67FC"/>
    <w:rsid w:val="003B719F"/>
    <w:rsid w:val="003C0F7E"/>
    <w:rsid w:val="003C1809"/>
    <w:rsid w:val="003C2307"/>
    <w:rsid w:val="003C25EC"/>
    <w:rsid w:val="003C2714"/>
    <w:rsid w:val="003C2E1C"/>
    <w:rsid w:val="003C2E3C"/>
    <w:rsid w:val="003C394C"/>
    <w:rsid w:val="003C421E"/>
    <w:rsid w:val="003C439F"/>
    <w:rsid w:val="003C4F71"/>
    <w:rsid w:val="003C52A0"/>
    <w:rsid w:val="003C52DD"/>
    <w:rsid w:val="003C5E03"/>
    <w:rsid w:val="003C5FE8"/>
    <w:rsid w:val="003C63B0"/>
    <w:rsid w:val="003C65DB"/>
    <w:rsid w:val="003C675F"/>
    <w:rsid w:val="003C70AD"/>
    <w:rsid w:val="003C7718"/>
    <w:rsid w:val="003C7735"/>
    <w:rsid w:val="003C7BCF"/>
    <w:rsid w:val="003D0590"/>
    <w:rsid w:val="003D0BCA"/>
    <w:rsid w:val="003D1A14"/>
    <w:rsid w:val="003D221F"/>
    <w:rsid w:val="003D2664"/>
    <w:rsid w:val="003D2984"/>
    <w:rsid w:val="003D29A8"/>
    <w:rsid w:val="003D3140"/>
    <w:rsid w:val="003D3662"/>
    <w:rsid w:val="003D3F63"/>
    <w:rsid w:val="003D436B"/>
    <w:rsid w:val="003D5F37"/>
    <w:rsid w:val="003D6182"/>
    <w:rsid w:val="003D6744"/>
    <w:rsid w:val="003D6ECA"/>
    <w:rsid w:val="003D7219"/>
    <w:rsid w:val="003D7DD5"/>
    <w:rsid w:val="003D7E3E"/>
    <w:rsid w:val="003D7E71"/>
    <w:rsid w:val="003E0964"/>
    <w:rsid w:val="003E0DD5"/>
    <w:rsid w:val="003E1588"/>
    <w:rsid w:val="003E19AC"/>
    <w:rsid w:val="003E1BD4"/>
    <w:rsid w:val="003E1CB8"/>
    <w:rsid w:val="003E28EB"/>
    <w:rsid w:val="003E2F4B"/>
    <w:rsid w:val="003E33D6"/>
    <w:rsid w:val="003E3B5E"/>
    <w:rsid w:val="003E3B9B"/>
    <w:rsid w:val="003E3D04"/>
    <w:rsid w:val="003E3FE5"/>
    <w:rsid w:val="003E4343"/>
    <w:rsid w:val="003E6BA8"/>
    <w:rsid w:val="003E6C67"/>
    <w:rsid w:val="003E6F0F"/>
    <w:rsid w:val="003E727D"/>
    <w:rsid w:val="003E7365"/>
    <w:rsid w:val="003F0365"/>
    <w:rsid w:val="003F181E"/>
    <w:rsid w:val="003F1F2C"/>
    <w:rsid w:val="003F37DD"/>
    <w:rsid w:val="003F37E2"/>
    <w:rsid w:val="003F38D0"/>
    <w:rsid w:val="003F3BB9"/>
    <w:rsid w:val="003F4132"/>
    <w:rsid w:val="003F4254"/>
    <w:rsid w:val="003F4653"/>
    <w:rsid w:val="003F5133"/>
    <w:rsid w:val="003F5398"/>
    <w:rsid w:val="003F59AF"/>
    <w:rsid w:val="003F5A08"/>
    <w:rsid w:val="003F658A"/>
    <w:rsid w:val="003F6649"/>
    <w:rsid w:val="003F69CC"/>
    <w:rsid w:val="003F7847"/>
    <w:rsid w:val="003F7C41"/>
    <w:rsid w:val="00400209"/>
    <w:rsid w:val="004003B3"/>
    <w:rsid w:val="004005ED"/>
    <w:rsid w:val="00400F58"/>
    <w:rsid w:val="00401536"/>
    <w:rsid w:val="0040162C"/>
    <w:rsid w:val="00401C93"/>
    <w:rsid w:val="00401F7B"/>
    <w:rsid w:val="00402240"/>
    <w:rsid w:val="00402284"/>
    <w:rsid w:val="00402668"/>
    <w:rsid w:val="00402B38"/>
    <w:rsid w:val="00402F67"/>
    <w:rsid w:val="0040315E"/>
    <w:rsid w:val="00403551"/>
    <w:rsid w:val="0040440B"/>
    <w:rsid w:val="004045E8"/>
    <w:rsid w:val="004052F3"/>
    <w:rsid w:val="0040579E"/>
    <w:rsid w:val="00405E35"/>
    <w:rsid w:val="00405FB3"/>
    <w:rsid w:val="0040640F"/>
    <w:rsid w:val="0040682A"/>
    <w:rsid w:val="00406A5B"/>
    <w:rsid w:val="00406FC7"/>
    <w:rsid w:val="0040725A"/>
    <w:rsid w:val="004072DC"/>
    <w:rsid w:val="004074EF"/>
    <w:rsid w:val="0040772B"/>
    <w:rsid w:val="004100A5"/>
    <w:rsid w:val="00410136"/>
    <w:rsid w:val="004105DF"/>
    <w:rsid w:val="00410715"/>
    <w:rsid w:val="0041090F"/>
    <w:rsid w:val="004129B9"/>
    <w:rsid w:val="00412CFB"/>
    <w:rsid w:val="00413015"/>
    <w:rsid w:val="004130D3"/>
    <w:rsid w:val="00413505"/>
    <w:rsid w:val="00413B6E"/>
    <w:rsid w:val="00413CF0"/>
    <w:rsid w:val="00413F11"/>
    <w:rsid w:val="00414093"/>
    <w:rsid w:val="00414700"/>
    <w:rsid w:val="00414CBE"/>
    <w:rsid w:val="00414E58"/>
    <w:rsid w:val="00414FA6"/>
    <w:rsid w:val="00415531"/>
    <w:rsid w:val="0041555E"/>
    <w:rsid w:val="00415B60"/>
    <w:rsid w:val="00415E37"/>
    <w:rsid w:val="00416229"/>
    <w:rsid w:val="004164B6"/>
    <w:rsid w:val="00416770"/>
    <w:rsid w:val="00416E8D"/>
    <w:rsid w:val="004174B9"/>
    <w:rsid w:val="00417AD0"/>
    <w:rsid w:val="004202D8"/>
    <w:rsid w:val="004204AA"/>
    <w:rsid w:val="004205C6"/>
    <w:rsid w:val="00420911"/>
    <w:rsid w:val="00420BA4"/>
    <w:rsid w:val="00420EB1"/>
    <w:rsid w:val="00421401"/>
    <w:rsid w:val="00421B36"/>
    <w:rsid w:val="004221F8"/>
    <w:rsid w:val="0042241F"/>
    <w:rsid w:val="00422586"/>
    <w:rsid w:val="00422B31"/>
    <w:rsid w:val="00422B53"/>
    <w:rsid w:val="00422E5F"/>
    <w:rsid w:val="00423115"/>
    <w:rsid w:val="00423629"/>
    <w:rsid w:val="00423C7E"/>
    <w:rsid w:val="00423D09"/>
    <w:rsid w:val="00424665"/>
    <w:rsid w:val="00424772"/>
    <w:rsid w:val="00424789"/>
    <w:rsid w:val="00424822"/>
    <w:rsid w:val="00425624"/>
    <w:rsid w:val="004258E2"/>
    <w:rsid w:val="00425DBE"/>
    <w:rsid w:val="00425EA0"/>
    <w:rsid w:val="004262D9"/>
    <w:rsid w:val="004265EB"/>
    <w:rsid w:val="00427478"/>
    <w:rsid w:val="004274CE"/>
    <w:rsid w:val="004277E8"/>
    <w:rsid w:val="0042782B"/>
    <w:rsid w:val="004279C2"/>
    <w:rsid w:val="00427A18"/>
    <w:rsid w:val="00427A80"/>
    <w:rsid w:val="00430273"/>
    <w:rsid w:val="00430927"/>
    <w:rsid w:val="00430F95"/>
    <w:rsid w:val="004317E7"/>
    <w:rsid w:val="0043198F"/>
    <w:rsid w:val="00432E20"/>
    <w:rsid w:val="004336E9"/>
    <w:rsid w:val="00433EE0"/>
    <w:rsid w:val="00434659"/>
    <w:rsid w:val="00434867"/>
    <w:rsid w:val="00434BBD"/>
    <w:rsid w:val="00434F73"/>
    <w:rsid w:val="0043547C"/>
    <w:rsid w:val="00435AF0"/>
    <w:rsid w:val="00435BE1"/>
    <w:rsid w:val="00435C27"/>
    <w:rsid w:val="004361E4"/>
    <w:rsid w:val="0043632E"/>
    <w:rsid w:val="00436CD6"/>
    <w:rsid w:val="004376BF"/>
    <w:rsid w:val="004377BF"/>
    <w:rsid w:val="00440010"/>
    <w:rsid w:val="004404A4"/>
    <w:rsid w:val="0044070A"/>
    <w:rsid w:val="00440B9E"/>
    <w:rsid w:val="00441209"/>
    <w:rsid w:val="00441354"/>
    <w:rsid w:val="00441A78"/>
    <w:rsid w:val="0044229C"/>
    <w:rsid w:val="0044258E"/>
    <w:rsid w:val="0044272D"/>
    <w:rsid w:val="00442D77"/>
    <w:rsid w:val="004432B5"/>
    <w:rsid w:val="004435D7"/>
    <w:rsid w:val="004437AD"/>
    <w:rsid w:val="00443C7E"/>
    <w:rsid w:val="00444F62"/>
    <w:rsid w:val="0044587F"/>
    <w:rsid w:val="00445D86"/>
    <w:rsid w:val="00446398"/>
    <w:rsid w:val="00446528"/>
    <w:rsid w:val="00446853"/>
    <w:rsid w:val="00446B32"/>
    <w:rsid w:val="00446DDE"/>
    <w:rsid w:val="00447153"/>
    <w:rsid w:val="004471C7"/>
    <w:rsid w:val="00447A9C"/>
    <w:rsid w:val="0045016A"/>
    <w:rsid w:val="00450B1D"/>
    <w:rsid w:val="0045104B"/>
    <w:rsid w:val="00451FB6"/>
    <w:rsid w:val="00452A18"/>
    <w:rsid w:val="00452D14"/>
    <w:rsid w:val="004533D6"/>
    <w:rsid w:val="00453535"/>
    <w:rsid w:val="004538D8"/>
    <w:rsid w:val="00454819"/>
    <w:rsid w:val="004549A5"/>
    <w:rsid w:val="00454AB1"/>
    <w:rsid w:val="00454D42"/>
    <w:rsid w:val="00455238"/>
    <w:rsid w:val="00455526"/>
    <w:rsid w:val="00455692"/>
    <w:rsid w:val="004562CB"/>
    <w:rsid w:val="00456348"/>
    <w:rsid w:val="00457440"/>
    <w:rsid w:val="00457A89"/>
    <w:rsid w:val="004601BC"/>
    <w:rsid w:val="004604E0"/>
    <w:rsid w:val="00460686"/>
    <w:rsid w:val="004606F3"/>
    <w:rsid w:val="004615A7"/>
    <w:rsid w:val="00461899"/>
    <w:rsid w:val="00461B44"/>
    <w:rsid w:val="00461D1B"/>
    <w:rsid w:val="00461FAC"/>
    <w:rsid w:val="00462B6A"/>
    <w:rsid w:val="00463108"/>
    <w:rsid w:val="0046349D"/>
    <w:rsid w:val="004634FA"/>
    <w:rsid w:val="0046376F"/>
    <w:rsid w:val="0046382A"/>
    <w:rsid w:val="00463908"/>
    <w:rsid w:val="00464475"/>
    <w:rsid w:val="00464B77"/>
    <w:rsid w:val="00465787"/>
    <w:rsid w:val="004657C6"/>
    <w:rsid w:val="00465A71"/>
    <w:rsid w:val="00465AA6"/>
    <w:rsid w:val="00465B51"/>
    <w:rsid w:val="00465E5F"/>
    <w:rsid w:val="0046637D"/>
    <w:rsid w:val="00466883"/>
    <w:rsid w:val="00466CDE"/>
    <w:rsid w:val="00466D03"/>
    <w:rsid w:val="004677B4"/>
    <w:rsid w:val="00467CC5"/>
    <w:rsid w:val="00467E1D"/>
    <w:rsid w:val="00471C18"/>
    <w:rsid w:val="00471E6A"/>
    <w:rsid w:val="0047221D"/>
    <w:rsid w:val="00472530"/>
    <w:rsid w:val="00472AE0"/>
    <w:rsid w:val="00472D69"/>
    <w:rsid w:val="00474286"/>
    <w:rsid w:val="00474933"/>
    <w:rsid w:val="00474C66"/>
    <w:rsid w:val="00474CB4"/>
    <w:rsid w:val="00474FCE"/>
    <w:rsid w:val="00475230"/>
    <w:rsid w:val="004754CB"/>
    <w:rsid w:val="0047607E"/>
    <w:rsid w:val="00476BFB"/>
    <w:rsid w:val="00477C75"/>
    <w:rsid w:val="00477D65"/>
    <w:rsid w:val="004803E0"/>
    <w:rsid w:val="00480672"/>
    <w:rsid w:val="00480A2D"/>
    <w:rsid w:val="004814DA"/>
    <w:rsid w:val="0048196E"/>
    <w:rsid w:val="00482A43"/>
    <w:rsid w:val="00482D0A"/>
    <w:rsid w:val="00482D74"/>
    <w:rsid w:val="004837D5"/>
    <w:rsid w:val="00483CEB"/>
    <w:rsid w:val="00483E18"/>
    <w:rsid w:val="0048471C"/>
    <w:rsid w:val="00484823"/>
    <w:rsid w:val="00484977"/>
    <w:rsid w:val="00484AC3"/>
    <w:rsid w:val="00484B02"/>
    <w:rsid w:val="00484DAE"/>
    <w:rsid w:val="00485849"/>
    <w:rsid w:val="00485D20"/>
    <w:rsid w:val="00486623"/>
    <w:rsid w:val="00486CEC"/>
    <w:rsid w:val="00486EBE"/>
    <w:rsid w:val="00487F81"/>
    <w:rsid w:val="00490303"/>
    <w:rsid w:val="00490A90"/>
    <w:rsid w:val="00490CBC"/>
    <w:rsid w:val="00490CDD"/>
    <w:rsid w:val="0049171D"/>
    <w:rsid w:val="00491B9E"/>
    <w:rsid w:val="00492B27"/>
    <w:rsid w:val="004932AA"/>
    <w:rsid w:val="004948A7"/>
    <w:rsid w:val="00494EC3"/>
    <w:rsid w:val="00494ED0"/>
    <w:rsid w:val="00494EDD"/>
    <w:rsid w:val="004957C8"/>
    <w:rsid w:val="00495A00"/>
    <w:rsid w:val="00495D4B"/>
    <w:rsid w:val="004966FA"/>
    <w:rsid w:val="004969A9"/>
    <w:rsid w:val="004969C4"/>
    <w:rsid w:val="00496EDA"/>
    <w:rsid w:val="00496F30"/>
    <w:rsid w:val="00497167"/>
    <w:rsid w:val="004977AE"/>
    <w:rsid w:val="00497E9E"/>
    <w:rsid w:val="00497F47"/>
    <w:rsid w:val="004A0C57"/>
    <w:rsid w:val="004A1191"/>
    <w:rsid w:val="004A15D2"/>
    <w:rsid w:val="004A16B0"/>
    <w:rsid w:val="004A172F"/>
    <w:rsid w:val="004A2175"/>
    <w:rsid w:val="004A272E"/>
    <w:rsid w:val="004A294E"/>
    <w:rsid w:val="004A29DC"/>
    <w:rsid w:val="004A2DA1"/>
    <w:rsid w:val="004A365A"/>
    <w:rsid w:val="004A3AA7"/>
    <w:rsid w:val="004A4538"/>
    <w:rsid w:val="004A484E"/>
    <w:rsid w:val="004A4954"/>
    <w:rsid w:val="004A49B7"/>
    <w:rsid w:val="004A5152"/>
    <w:rsid w:val="004A596D"/>
    <w:rsid w:val="004A5AFA"/>
    <w:rsid w:val="004A5B0F"/>
    <w:rsid w:val="004A6831"/>
    <w:rsid w:val="004A7334"/>
    <w:rsid w:val="004A73FE"/>
    <w:rsid w:val="004A7B03"/>
    <w:rsid w:val="004A7B76"/>
    <w:rsid w:val="004A7CEE"/>
    <w:rsid w:val="004A7D34"/>
    <w:rsid w:val="004B0468"/>
    <w:rsid w:val="004B0680"/>
    <w:rsid w:val="004B0961"/>
    <w:rsid w:val="004B148C"/>
    <w:rsid w:val="004B1D14"/>
    <w:rsid w:val="004B2369"/>
    <w:rsid w:val="004B2A60"/>
    <w:rsid w:val="004B2D17"/>
    <w:rsid w:val="004B2F42"/>
    <w:rsid w:val="004B32F2"/>
    <w:rsid w:val="004B356E"/>
    <w:rsid w:val="004B35F8"/>
    <w:rsid w:val="004B417C"/>
    <w:rsid w:val="004B4E76"/>
    <w:rsid w:val="004B5074"/>
    <w:rsid w:val="004B560A"/>
    <w:rsid w:val="004B58DB"/>
    <w:rsid w:val="004B5E55"/>
    <w:rsid w:val="004B5EB8"/>
    <w:rsid w:val="004B5F98"/>
    <w:rsid w:val="004B68DB"/>
    <w:rsid w:val="004B7340"/>
    <w:rsid w:val="004B79D6"/>
    <w:rsid w:val="004B7ACB"/>
    <w:rsid w:val="004C0044"/>
    <w:rsid w:val="004C02B1"/>
    <w:rsid w:val="004C0CB7"/>
    <w:rsid w:val="004C1267"/>
    <w:rsid w:val="004C1DC8"/>
    <w:rsid w:val="004C1E85"/>
    <w:rsid w:val="004C1FBA"/>
    <w:rsid w:val="004C2249"/>
    <w:rsid w:val="004C28CE"/>
    <w:rsid w:val="004C3576"/>
    <w:rsid w:val="004C37D6"/>
    <w:rsid w:val="004C380C"/>
    <w:rsid w:val="004C3A04"/>
    <w:rsid w:val="004C4708"/>
    <w:rsid w:val="004C5EC9"/>
    <w:rsid w:val="004C63BC"/>
    <w:rsid w:val="004C698B"/>
    <w:rsid w:val="004C72E8"/>
    <w:rsid w:val="004C75B0"/>
    <w:rsid w:val="004C7871"/>
    <w:rsid w:val="004D0330"/>
    <w:rsid w:val="004D044F"/>
    <w:rsid w:val="004D046C"/>
    <w:rsid w:val="004D0A21"/>
    <w:rsid w:val="004D0BEA"/>
    <w:rsid w:val="004D0C0A"/>
    <w:rsid w:val="004D1460"/>
    <w:rsid w:val="004D1CE4"/>
    <w:rsid w:val="004D2097"/>
    <w:rsid w:val="004D266C"/>
    <w:rsid w:val="004D29E9"/>
    <w:rsid w:val="004D2B55"/>
    <w:rsid w:val="004D2D87"/>
    <w:rsid w:val="004D321B"/>
    <w:rsid w:val="004D34B3"/>
    <w:rsid w:val="004D36F8"/>
    <w:rsid w:val="004D3A29"/>
    <w:rsid w:val="004D3A7F"/>
    <w:rsid w:val="004D3EBB"/>
    <w:rsid w:val="004D3F94"/>
    <w:rsid w:val="004D424E"/>
    <w:rsid w:val="004D4365"/>
    <w:rsid w:val="004D43A5"/>
    <w:rsid w:val="004D4598"/>
    <w:rsid w:val="004D4ED5"/>
    <w:rsid w:val="004D51B6"/>
    <w:rsid w:val="004D5B2E"/>
    <w:rsid w:val="004D6174"/>
    <w:rsid w:val="004D65FB"/>
    <w:rsid w:val="004D6BE7"/>
    <w:rsid w:val="004D6F41"/>
    <w:rsid w:val="004D702C"/>
    <w:rsid w:val="004D7488"/>
    <w:rsid w:val="004D7646"/>
    <w:rsid w:val="004D768D"/>
    <w:rsid w:val="004D78B1"/>
    <w:rsid w:val="004D78CE"/>
    <w:rsid w:val="004D7B80"/>
    <w:rsid w:val="004D7C69"/>
    <w:rsid w:val="004E0056"/>
    <w:rsid w:val="004E090B"/>
    <w:rsid w:val="004E0BF5"/>
    <w:rsid w:val="004E1435"/>
    <w:rsid w:val="004E1AA5"/>
    <w:rsid w:val="004E2ED1"/>
    <w:rsid w:val="004E2FDC"/>
    <w:rsid w:val="004E34FB"/>
    <w:rsid w:val="004E3B49"/>
    <w:rsid w:val="004E3BFA"/>
    <w:rsid w:val="004E4132"/>
    <w:rsid w:val="004E41E1"/>
    <w:rsid w:val="004E41EF"/>
    <w:rsid w:val="004E4209"/>
    <w:rsid w:val="004E4E2B"/>
    <w:rsid w:val="004E51E5"/>
    <w:rsid w:val="004E5263"/>
    <w:rsid w:val="004E5B08"/>
    <w:rsid w:val="004E5BBA"/>
    <w:rsid w:val="004E5F1C"/>
    <w:rsid w:val="004E665D"/>
    <w:rsid w:val="004E6AE9"/>
    <w:rsid w:val="004E6C05"/>
    <w:rsid w:val="004E70B9"/>
    <w:rsid w:val="004E7257"/>
    <w:rsid w:val="004E7C81"/>
    <w:rsid w:val="004F04F0"/>
    <w:rsid w:val="004F0FF5"/>
    <w:rsid w:val="004F12C3"/>
    <w:rsid w:val="004F1781"/>
    <w:rsid w:val="004F18C6"/>
    <w:rsid w:val="004F18F6"/>
    <w:rsid w:val="004F1972"/>
    <w:rsid w:val="004F1E88"/>
    <w:rsid w:val="004F1FA6"/>
    <w:rsid w:val="004F206E"/>
    <w:rsid w:val="004F2089"/>
    <w:rsid w:val="004F2846"/>
    <w:rsid w:val="004F2CEC"/>
    <w:rsid w:val="004F3600"/>
    <w:rsid w:val="004F3C69"/>
    <w:rsid w:val="004F40E8"/>
    <w:rsid w:val="004F4947"/>
    <w:rsid w:val="004F5308"/>
    <w:rsid w:val="004F54CE"/>
    <w:rsid w:val="004F5669"/>
    <w:rsid w:val="004F59A0"/>
    <w:rsid w:val="004F5A98"/>
    <w:rsid w:val="004F60D5"/>
    <w:rsid w:val="004F66F9"/>
    <w:rsid w:val="004F7C2E"/>
    <w:rsid w:val="005001B8"/>
    <w:rsid w:val="00500289"/>
    <w:rsid w:val="0050094A"/>
    <w:rsid w:val="0050098C"/>
    <w:rsid w:val="005010C1"/>
    <w:rsid w:val="00501ED2"/>
    <w:rsid w:val="005025FE"/>
    <w:rsid w:val="00502E38"/>
    <w:rsid w:val="005036EA"/>
    <w:rsid w:val="005041DA"/>
    <w:rsid w:val="00504247"/>
    <w:rsid w:val="00504532"/>
    <w:rsid w:val="00504658"/>
    <w:rsid w:val="0050475A"/>
    <w:rsid w:val="00504CCD"/>
    <w:rsid w:val="00505173"/>
    <w:rsid w:val="00505397"/>
    <w:rsid w:val="0050554C"/>
    <w:rsid w:val="005059FF"/>
    <w:rsid w:val="005061FE"/>
    <w:rsid w:val="00507789"/>
    <w:rsid w:val="00507BD7"/>
    <w:rsid w:val="005111A3"/>
    <w:rsid w:val="00511203"/>
    <w:rsid w:val="0051131B"/>
    <w:rsid w:val="00511CB2"/>
    <w:rsid w:val="005126B5"/>
    <w:rsid w:val="00513C36"/>
    <w:rsid w:val="00513D94"/>
    <w:rsid w:val="00513DF6"/>
    <w:rsid w:val="00514020"/>
    <w:rsid w:val="005144DB"/>
    <w:rsid w:val="00515300"/>
    <w:rsid w:val="0051552F"/>
    <w:rsid w:val="00515E14"/>
    <w:rsid w:val="00516ACB"/>
    <w:rsid w:val="00516C57"/>
    <w:rsid w:val="00516FFC"/>
    <w:rsid w:val="00517345"/>
    <w:rsid w:val="0051765D"/>
    <w:rsid w:val="00517A34"/>
    <w:rsid w:val="00517BD9"/>
    <w:rsid w:val="005202D3"/>
    <w:rsid w:val="00520507"/>
    <w:rsid w:val="00520A09"/>
    <w:rsid w:val="00520A78"/>
    <w:rsid w:val="0052131F"/>
    <w:rsid w:val="00521916"/>
    <w:rsid w:val="005225AE"/>
    <w:rsid w:val="00523664"/>
    <w:rsid w:val="00523860"/>
    <w:rsid w:val="00523EBC"/>
    <w:rsid w:val="005242CC"/>
    <w:rsid w:val="005246CB"/>
    <w:rsid w:val="0052488B"/>
    <w:rsid w:val="005248CB"/>
    <w:rsid w:val="00524BEA"/>
    <w:rsid w:val="0052554A"/>
    <w:rsid w:val="005255A2"/>
    <w:rsid w:val="00525914"/>
    <w:rsid w:val="005259A4"/>
    <w:rsid w:val="00525F29"/>
    <w:rsid w:val="005263C0"/>
    <w:rsid w:val="00526411"/>
    <w:rsid w:val="005269E0"/>
    <w:rsid w:val="00526BBD"/>
    <w:rsid w:val="00526FCB"/>
    <w:rsid w:val="0052708B"/>
    <w:rsid w:val="00527A91"/>
    <w:rsid w:val="00527B4D"/>
    <w:rsid w:val="00527DA2"/>
    <w:rsid w:val="00530604"/>
    <w:rsid w:val="0053086A"/>
    <w:rsid w:val="00530A4D"/>
    <w:rsid w:val="00530DD6"/>
    <w:rsid w:val="00531067"/>
    <w:rsid w:val="00531294"/>
    <w:rsid w:val="00531D90"/>
    <w:rsid w:val="005323C4"/>
    <w:rsid w:val="00532C95"/>
    <w:rsid w:val="005333CB"/>
    <w:rsid w:val="0053350C"/>
    <w:rsid w:val="005340C2"/>
    <w:rsid w:val="00534291"/>
    <w:rsid w:val="00534CCB"/>
    <w:rsid w:val="005351DE"/>
    <w:rsid w:val="0053525B"/>
    <w:rsid w:val="0053539A"/>
    <w:rsid w:val="00535419"/>
    <w:rsid w:val="0053553F"/>
    <w:rsid w:val="00535B0A"/>
    <w:rsid w:val="00535FB6"/>
    <w:rsid w:val="0053619B"/>
    <w:rsid w:val="0053683C"/>
    <w:rsid w:val="005370B2"/>
    <w:rsid w:val="005373C9"/>
    <w:rsid w:val="00537908"/>
    <w:rsid w:val="00537B99"/>
    <w:rsid w:val="00537E15"/>
    <w:rsid w:val="00540056"/>
    <w:rsid w:val="00540874"/>
    <w:rsid w:val="00540D7E"/>
    <w:rsid w:val="00540E77"/>
    <w:rsid w:val="00540F25"/>
    <w:rsid w:val="005412DB"/>
    <w:rsid w:val="00541451"/>
    <w:rsid w:val="005415BA"/>
    <w:rsid w:val="00541665"/>
    <w:rsid w:val="00541A2B"/>
    <w:rsid w:val="00542811"/>
    <w:rsid w:val="005429D8"/>
    <w:rsid w:val="00542B73"/>
    <w:rsid w:val="005434D5"/>
    <w:rsid w:val="00543B64"/>
    <w:rsid w:val="00544EB4"/>
    <w:rsid w:val="00546747"/>
    <w:rsid w:val="005467EC"/>
    <w:rsid w:val="00546B2E"/>
    <w:rsid w:val="00546F08"/>
    <w:rsid w:val="0054709A"/>
    <w:rsid w:val="00547DDB"/>
    <w:rsid w:val="00550E66"/>
    <w:rsid w:val="00551C6E"/>
    <w:rsid w:val="00551E8C"/>
    <w:rsid w:val="005525F7"/>
    <w:rsid w:val="00552666"/>
    <w:rsid w:val="00552B4A"/>
    <w:rsid w:val="00552B6B"/>
    <w:rsid w:val="00552BA5"/>
    <w:rsid w:val="00553076"/>
    <w:rsid w:val="00553C1D"/>
    <w:rsid w:val="00553CCD"/>
    <w:rsid w:val="00553EC0"/>
    <w:rsid w:val="00554139"/>
    <w:rsid w:val="00554FB9"/>
    <w:rsid w:val="00555960"/>
    <w:rsid w:val="00555B2D"/>
    <w:rsid w:val="00555C6A"/>
    <w:rsid w:val="00555DA4"/>
    <w:rsid w:val="00555E5C"/>
    <w:rsid w:val="00556927"/>
    <w:rsid w:val="00556A9D"/>
    <w:rsid w:val="00556C40"/>
    <w:rsid w:val="00557BA9"/>
    <w:rsid w:val="00557F86"/>
    <w:rsid w:val="0056074A"/>
    <w:rsid w:val="005607E6"/>
    <w:rsid w:val="00561A90"/>
    <w:rsid w:val="00561EFA"/>
    <w:rsid w:val="005621D8"/>
    <w:rsid w:val="005626DF"/>
    <w:rsid w:val="005634AE"/>
    <w:rsid w:val="005634BB"/>
    <w:rsid w:val="005638F0"/>
    <w:rsid w:val="00564258"/>
    <w:rsid w:val="005644D6"/>
    <w:rsid w:val="0056481A"/>
    <w:rsid w:val="005649D8"/>
    <w:rsid w:val="00564A02"/>
    <w:rsid w:val="00564A03"/>
    <w:rsid w:val="00564BDF"/>
    <w:rsid w:val="00564C5D"/>
    <w:rsid w:val="00564CEA"/>
    <w:rsid w:val="00564FC4"/>
    <w:rsid w:val="00565787"/>
    <w:rsid w:val="00565D7B"/>
    <w:rsid w:val="00565F1D"/>
    <w:rsid w:val="0056663C"/>
    <w:rsid w:val="00566A64"/>
    <w:rsid w:val="00566C9A"/>
    <w:rsid w:val="00567230"/>
    <w:rsid w:val="0056756F"/>
    <w:rsid w:val="00567870"/>
    <w:rsid w:val="00570E4E"/>
    <w:rsid w:val="00570F07"/>
    <w:rsid w:val="00570F72"/>
    <w:rsid w:val="0057185B"/>
    <w:rsid w:val="005729FC"/>
    <w:rsid w:val="00572AC5"/>
    <w:rsid w:val="00573C88"/>
    <w:rsid w:val="00574028"/>
    <w:rsid w:val="00574218"/>
    <w:rsid w:val="00574548"/>
    <w:rsid w:val="00574A2E"/>
    <w:rsid w:val="0057558F"/>
    <w:rsid w:val="0057569B"/>
    <w:rsid w:val="005756EF"/>
    <w:rsid w:val="0057573F"/>
    <w:rsid w:val="00575E84"/>
    <w:rsid w:val="00575EB7"/>
    <w:rsid w:val="00576219"/>
    <w:rsid w:val="00576816"/>
    <w:rsid w:val="0057702A"/>
    <w:rsid w:val="00577471"/>
    <w:rsid w:val="005774DD"/>
    <w:rsid w:val="00580027"/>
    <w:rsid w:val="00580422"/>
    <w:rsid w:val="005806DA"/>
    <w:rsid w:val="00580744"/>
    <w:rsid w:val="00580C42"/>
    <w:rsid w:val="00580FD7"/>
    <w:rsid w:val="00581520"/>
    <w:rsid w:val="00581644"/>
    <w:rsid w:val="0058179B"/>
    <w:rsid w:val="00581CBE"/>
    <w:rsid w:val="00581FFF"/>
    <w:rsid w:val="00582390"/>
    <w:rsid w:val="00582F24"/>
    <w:rsid w:val="00582F8E"/>
    <w:rsid w:val="005832E4"/>
    <w:rsid w:val="00583791"/>
    <w:rsid w:val="00583A0A"/>
    <w:rsid w:val="0058470E"/>
    <w:rsid w:val="00584BA6"/>
    <w:rsid w:val="00584BA7"/>
    <w:rsid w:val="00584C4B"/>
    <w:rsid w:val="0058503C"/>
    <w:rsid w:val="005856E7"/>
    <w:rsid w:val="00586BC7"/>
    <w:rsid w:val="00586EC4"/>
    <w:rsid w:val="00586FB1"/>
    <w:rsid w:val="0058723F"/>
    <w:rsid w:val="005872AD"/>
    <w:rsid w:val="0058746E"/>
    <w:rsid w:val="005876AD"/>
    <w:rsid w:val="00587E61"/>
    <w:rsid w:val="005904CA"/>
    <w:rsid w:val="0059078B"/>
    <w:rsid w:val="00590DB2"/>
    <w:rsid w:val="0059158D"/>
    <w:rsid w:val="00591BE6"/>
    <w:rsid w:val="00592252"/>
    <w:rsid w:val="005927BB"/>
    <w:rsid w:val="005927C1"/>
    <w:rsid w:val="005927E4"/>
    <w:rsid w:val="00592E2F"/>
    <w:rsid w:val="00593059"/>
    <w:rsid w:val="00593EFC"/>
    <w:rsid w:val="00594C7C"/>
    <w:rsid w:val="00594C8D"/>
    <w:rsid w:val="00595603"/>
    <w:rsid w:val="00595B58"/>
    <w:rsid w:val="00595CB8"/>
    <w:rsid w:val="005961DE"/>
    <w:rsid w:val="0059669E"/>
    <w:rsid w:val="00596A8F"/>
    <w:rsid w:val="00596CFC"/>
    <w:rsid w:val="00597378"/>
    <w:rsid w:val="00597680"/>
    <w:rsid w:val="005A0066"/>
    <w:rsid w:val="005A03B4"/>
    <w:rsid w:val="005A0406"/>
    <w:rsid w:val="005A07FD"/>
    <w:rsid w:val="005A0B28"/>
    <w:rsid w:val="005A0D94"/>
    <w:rsid w:val="005A127B"/>
    <w:rsid w:val="005A12BB"/>
    <w:rsid w:val="005A1C85"/>
    <w:rsid w:val="005A1D4C"/>
    <w:rsid w:val="005A1DC8"/>
    <w:rsid w:val="005A1FD7"/>
    <w:rsid w:val="005A280A"/>
    <w:rsid w:val="005A28AC"/>
    <w:rsid w:val="005A29F1"/>
    <w:rsid w:val="005A3077"/>
    <w:rsid w:val="005A30BC"/>
    <w:rsid w:val="005A3138"/>
    <w:rsid w:val="005A313F"/>
    <w:rsid w:val="005A3275"/>
    <w:rsid w:val="005A3897"/>
    <w:rsid w:val="005A3FEF"/>
    <w:rsid w:val="005A4A0D"/>
    <w:rsid w:val="005A4F21"/>
    <w:rsid w:val="005A5174"/>
    <w:rsid w:val="005A5436"/>
    <w:rsid w:val="005A57BC"/>
    <w:rsid w:val="005A57EB"/>
    <w:rsid w:val="005A602D"/>
    <w:rsid w:val="005A6135"/>
    <w:rsid w:val="005A638A"/>
    <w:rsid w:val="005A6AB8"/>
    <w:rsid w:val="005A6BED"/>
    <w:rsid w:val="005A6D5C"/>
    <w:rsid w:val="005A7095"/>
    <w:rsid w:val="005B087C"/>
    <w:rsid w:val="005B13D8"/>
    <w:rsid w:val="005B1602"/>
    <w:rsid w:val="005B1646"/>
    <w:rsid w:val="005B17B9"/>
    <w:rsid w:val="005B1921"/>
    <w:rsid w:val="005B19FB"/>
    <w:rsid w:val="005B23AA"/>
    <w:rsid w:val="005B2A64"/>
    <w:rsid w:val="005B2EC2"/>
    <w:rsid w:val="005B369B"/>
    <w:rsid w:val="005B487B"/>
    <w:rsid w:val="005B4C3F"/>
    <w:rsid w:val="005B4D7D"/>
    <w:rsid w:val="005B58FF"/>
    <w:rsid w:val="005B5D55"/>
    <w:rsid w:val="005B6940"/>
    <w:rsid w:val="005B6A81"/>
    <w:rsid w:val="005B6CB4"/>
    <w:rsid w:val="005B7023"/>
    <w:rsid w:val="005B7042"/>
    <w:rsid w:val="005B76BB"/>
    <w:rsid w:val="005B777A"/>
    <w:rsid w:val="005B7D3B"/>
    <w:rsid w:val="005B7DEC"/>
    <w:rsid w:val="005C00B0"/>
    <w:rsid w:val="005C0A6A"/>
    <w:rsid w:val="005C15DF"/>
    <w:rsid w:val="005C1852"/>
    <w:rsid w:val="005C2629"/>
    <w:rsid w:val="005C2B26"/>
    <w:rsid w:val="005C2D57"/>
    <w:rsid w:val="005C2E6E"/>
    <w:rsid w:val="005C33B1"/>
    <w:rsid w:val="005C355D"/>
    <w:rsid w:val="005C416E"/>
    <w:rsid w:val="005C4384"/>
    <w:rsid w:val="005C4C00"/>
    <w:rsid w:val="005C4E79"/>
    <w:rsid w:val="005C5648"/>
    <w:rsid w:val="005C5CF7"/>
    <w:rsid w:val="005C63AA"/>
    <w:rsid w:val="005C65A3"/>
    <w:rsid w:val="005C6A82"/>
    <w:rsid w:val="005C74EF"/>
    <w:rsid w:val="005C7608"/>
    <w:rsid w:val="005C761C"/>
    <w:rsid w:val="005C7A53"/>
    <w:rsid w:val="005C7AB4"/>
    <w:rsid w:val="005D0C7A"/>
    <w:rsid w:val="005D168D"/>
    <w:rsid w:val="005D1699"/>
    <w:rsid w:val="005D23A5"/>
    <w:rsid w:val="005D2771"/>
    <w:rsid w:val="005D2A64"/>
    <w:rsid w:val="005D3000"/>
    <w:rsid w:val="005D300B"/>
    <w:rsid w:val="005D3220"/>
    <w:rsid w:val="005D352D"/>
    <w:rsid w:val="005D39A2"/>
    <w:rsid w:val="005D3F7E"/>
    <w:rsid w:val="005D43C9"/>
    <w:rsid w:val="005D4508"/>
    <w:rsid w:val="005D4DF6"/>
    <w:rsid w:val="005D5211"/>
    <w:rsid w:val="005D5252"/>
    <w:rsid w:val="005D5D9D"/>
    <w:rsid w:val="005D5F66"/>
    <w:rsid w:val="005D74F4"/>
    <w:rsid w:val="005D787B"/>
    <w:rsid w:val="005E05B9"/>
    <w:rsid w:val="005E1019"/>
    <w:rsid w:val="005E12BE"/>
    <w:rsid w:val="005E1835"/>
    <w:rsid w:val="005E213B"/>
    <w:rsid w:val="005E27EA"/>
    <w:rsid w:val="005E2996"/>
    <w:rsid w:val="005E30BF"/>
    <w:rsid w:val="005E3327"/>
    <w:rsid w:val="005E3434"/>
    <w:rsid w:val="005E3C76"/>
    <w:rsid w:val="005E3CE9"/>
    <w:rsid w:val="005E4A89"/>
    <w:rsid w:val="005E4C8E"/>
    <w:rsid w:val="005E4FA0"/>
    <w:rsid w:val="005E52A9"/>
    <w:rsid w:val="005E530B"/>
    <w:rsid w:val="005E5499"/>
    <w:rsid w:val="005E5DF2"/>
    <w:rsid w:val="005E6053"/>
    <w:rsid w:val="005E6642"/>
    <w:rsid w:val="005E687B"/>
    <w:rsid w:val="005E694E"/>
    <w:rsid w:val="005E6B16"/>
    <w:rsid w:val="005E6D24"/>
    <w:rsid w:val="005E705E"/>
    <w:rsid w:val="005E7F3D"/>
    <w:rsid w:val="005F09E2"/>
    <w:rsid w:val="005F09F1"/>
    <w:rsid w:val="005F0E2C"/>
    <w:rsid w:val="005F11A5"/>
    <w:rsid w:val="005F12ED"/>
    <w:rsid w:val="005F135F"/>
    <w:rsid w:val="005F1677"/>
    <w:rsid w:val="005F1717"/>
    <w:rsid w:val="005F187F"/>
    <w:rsid w:val="005F1D11"/>
    <w:rsid w:val="005F27BA"/>
    <w:rsid w:val="005F2994"/>
    <w:rsid w:val="005F2DE7"/>
    <w:rsid w:val="005F3496"/>
    <w:rsid w:val="005F3CA3"/>
    <w:rsid w:val="005F3D6D"/>
    <w:rsid w:val="005F41F1"/>
    <w:rsid w:val="005F46EB"/>
    <w:rsid w:val="005F4B3E"/>
    <w:rsid w:val="005F4B72"/>
    <w:rsid w:val="005F55AA"/>
    <w:rsid w:val="005F5C6B"/>
    <w:rsid w:val="005F65CF"/>
    <w:rsid w:val="005F6671"/>
    <w:rsid w:val="005F6797"/>
    <w:rsid w:val="005F6D7C"/>
    <w:rsid w:val="005F7A5E"/>
    <w:rsid w:val="00600365"/>
    <w:rsid w:val="00600390"/>
    <w:rsid w:val="00600729"/>
    <w:rsid w:val="00600D1F"/>
    <w:rsid w:val="00600FA5"/>
    <w:rsid w:val="006017F3"/>
    <w:rsid w:val="00601A2D"/>
    <w:rsid w:val="00601D48"/>
    <w:rsid w:val="006021E6"/>
    <w:rsid w:val="0060247D"/>
    <w:rsid w:val="006027C6"/>
    <w:rsid w:val="00602DBE"/>
    <w:rsid w:val="00603134"/>
    <w:rsid w:val="00603B2A"/>
    <w:rsid w:val="00603CB1"/>
    <w:rsid w:val="00604011"/>
    <w:rsid w:val="00604742"/>
    <w:rsid w:val="00604B2E"/>
    <w:rsid w:val="00604F28"/>
    <w:rsid w:val="0060585D"/>
    <w:rsid w:val="006058EC"/>
    <w:rsid w:val="00605924"/>
    <w:rsid w:val="00606003"/>
    <w:rsid w:val="00606EDD"/>
    <w:rsid w:val="0060735F"/>
    <w:rsid w:val="006074CB"/>
    <w:rsid w:val="006078EE"/>
    <w:rsid w:val="00607D7C"/>
    <w:rsid w:val="0061055A"/>
    <w:rsid w:val="006109FD"/>
    <w:rsid w:val="00611258"/>
    <w:rsid w:val="006113E2"/>
    <w:rsid w:val="0061178A"/>
    <w:rsid w:val="0061195F"/>
    <w:rsid w:val="00611C64"/>
    <w:rsid w:val="006120F2"/>
    <w:rsid w:val="00612127"/>
    <w:rsid w:val="00612DFF"/>
    <w:rsid w:val="006133F8"/>
    <w:rsid w:val="00613B2C"/>
    <w:rsid w:val="00613DC5"/>
    <w:rsid w:val="00613F4B"/>
    <w:rsid w:val="00613FB5"/>
    <w:rsid w:val="006141E0"/>
    <w:rsid w:val="00614855"/>
    <w:rsid w:val="00614B8B"/>
    <w:rsid w:val="00614D67"/>
    <w:rsid w:val="006150C3"/>
    <w:rsid w:val="00615570"/>
    <w:rsid w:val="006160BE"/>
    <w:rsid w:val="00616437"/>
    <w:rsid w:val="0061649F"/>
    <w:rsid w:val="00616B2A"/>
    <w:rsid w:val="00617533"/>
    <w:rsid w:val="00617E50"/>
    <w:rsid w:val="00617EA7"/>
    <w:rsid w:val="00620A27"/>
    <w:rsid w:val="00620C92"/>
    <w:rsid w:val="0062118F"/>
    <w:rsid w:val="0062140A"/>
    <w:rsid w:val="00621D30"/>
    <w:rsid w:val="006222F6"/>
    <w:rsid w:val="00622605"/>
    <w:rsid w:val="006226A3"/>
    <w:rsid w:val="006230FF"/>
    <w:rsid w:val="00623641"/>
    <w:rsid w:val="006237F2"/>
    <w:rsid w:val="00624041"/>
    <w:rsid w:val="006244CD"/>
    <w:rsid w:val="006247F8"/>
    <w:rsid w:val="006249D2"/>
    <w:rsid w:val="00624C02"/>
    <w:rsid w:val="0062518F"/>
    <w:rsid w:val="006251F3"/>
    <w:rsid w:val="00625537"/>
    <w:rsid w:val="00625B57"/>
    <w:rsid w:val="006260A8"/>
    <w:rsid w:val="00626396"/>
    <w:rsid w:val="006271A5"/>
    <w:rsid w:val="006273F2"/>
    <w:rsid w:val="006275EF"/>
    <w:rsid w:val="00627DD1"/>
    <w:rsid w:val="0063018F"/>
    <w:rsid w:val="00630246"/>
    <w:rsid w:val="006304A7"/>
    <w:rsid w:val="00630617"/>
    <w:rsid w:val="00630CD7"/>
    <w:rsid w:val="00631131"/>
    <w:rsid w:val="006312A5"/>
    <w:rsid w:val="00631662"/>
    <w:rsid w:val="0063184D"/>
    <w:rsid w:val="006319CF"/>
    <w:rsid w:val="00631C6F"/>
    <w:rsid w:val="00631DF5"/>
    <w:rsid w:val="0063254B"/>
    <w:rsid w:val="00632F0E"/>
    <w:rsid w:val="0063350B"/>
    <w:rsid w:val="00633632"/>
    <w:rsid w:val="00633AAD"/>
    <w:rsid w:val="00633AC7"/>
    <w:rsid w:val="00634573"/>
    <w:rsid w:val="00634974"/>
    <w:rsid w:val="006349CC"/>
    <w:rsid w:val="0063518E"/>
    <w:rsid w:val="00635D3B"/>
    <w:rsid w:val="006362A7"/>
    <w:rsid w:val="00636C19"/>
    <w:rsid w:val="00636D78"/>
    <w:rsid w:val="00636F98"/>
    <w:rsid w:val="006376F4"/>
    <w:rsid w:val="00637AFC"/>
    <w:rsid w:val="00637D1B"/>
    <w:rsid w:val="006404EF"/>
    <w:rsid w:val="006408A3"/>
    <w:rsid w:val="00640B87"/>
    <w:rsid w:val="006413AD"/>
    <w:rsid w:val="00641EF5"/>
    <w:rsid w:val="006422D1"/>
    <w:rsid w:val="00642F53"/>
    <w:rsid w:val="00643E60"/>
    <w:rsid w:val="006446E7"/>
    <w:rsid w:val="0064481B"/>
    <w:rsid w:val="006448A7"/>
    <w:rsid w:val="00644CB7"/>
    <w:rsid w:val="00645B63"/>
    <w:rsid w:val="00645CA4"/>
    <w:rsid w:val="00645EC8"/>
    <w:rsid w:val="006468F5"/>
    <w:rsid w:val="00646E6E"/>
    <w:rsid w:val="006473F0"/>
    <w:rsid w:val="00647825"/>
    <w:rsid w:val="00647D88"/>
    <w:rsid w:val="00647FA9"/>
    <w:rsid w:val="00650412"/>
    <w:rsid w:val="0065043B"/>
    <w:rsid w:val="006504D5"/>
    <w:rsid w:val="00650549"/>
    <w:rsid w:val="00650C08"/>
    <w:rsid w:val="00650E79"/>
    <w:rsid w:val="00650EF4"/>
    <w:rsid w:val="00651104"/>
    <w:rsid w:val="00651B22"/>
    <w:rsid w:val="00651E26"/>
    <w:rsid w:val="00651E3F"/>
    <w:rsid w:val="00651E68"/>
    <w:rsid w:val="00652F0A"/>
    <w:rsid w:val="00653176"/>
    <w:rsid w:val="00653296"/>
    <w:rsid w:val="006539E2"/>
    <w:rsid w:val="00653B1A"/>
    <w:rsid w:val="00653C08"/>
    <w:rsid w:val="00654101"/>
    <w:rsid w:val="00654173"/>
    <w:rsid w:val="0065458C"/>
    <w:rsid w:val="00654C5E"/>
    <w:rsid w:val="00654FE2"/>
    <w:rsid w:val="006551BB"/>
    <w:rsid w:val="00655DD5"/>
    <w:rsid w:val="006562B1"/>
    <w:rsid w:val="00656698"/>
    <w:rsid w:val="00656A89"/>
    <w:rsid w:val="0065722E"/>
    <w:rsid w:val="006576A3"/>
    <w:rsid w:val="00657E0C"/>
    <w:rsid w:val="00660515"/>
    <w:rsid w:val="006605FD"/>
    <w:rsid w:val="00660DAC"/>
    <w:rsid w:val="006613AC"/>
    <w:rsid w:val="006617F3"/>
    <w:rsid w:val="006619F6"/>
    <w:rsid w:val="00661AA4"/>
    <w:rsid w:val="00661DD0"/>
    <w:rsid w:val="00661FE8"/>
    <w:rsid w:val="00662013"/>
    <w:rsid w:val="006620A7"/>
    <w:rsid w:val="006620D3"/>
    <w:rsid w:val="0066230F"/>
    <w:rsid w:val="0066243A"/>
    <w:rsid w:val="006629DC"/>
    <w:rsid w:val="00662B0E"/>
    <w:rsid w:val="00663A3B"/>
    <w:rsid w:val="00664056"/>
    <w:rsid w:val="00664631"/>
    <w:rsid w:val="00664C7D"/>
    <w:rsid w:val="00665DBA"/>
    <w:rsid w:val="00665E08"/>
    <w:rsid w:val="006672B7"/>
    <w:rsid w:val="006674F0"/>
    <w:rsid w:val="00670192"/>
    <w:rsid w:val="00670735"/>
    <w:rsid w:val="00670770"/>
    <w:rsid w:val="0067078E"/>
    <w:rsid w:val="00670B89"/>
    <w:rsid w:val="0067181C"/>
    <w:rsid w:val="00672064"/>
    <w:rsid w:val="0067222E"/>
    <w:rsid w:val="0067237B"/>
    <w:rsid w:val="006725AF"/>
    <w:rsid w:val="00672ACB"/>
    <w:rsid w:val="00672C78"/>
    <w:rsid w:val="00672CC2"/>
    <w:rsid w:val="00672DAB"/>
    <w:rsid w:val="00673A19"/>
    <w:rsid w:val="00673BAE"/>
    <w:rsid w:val="00673DAD"/>
    <w:rsid w:val="0067462C"/>
    <w:rsid w:val="00674F46"/>
    <w:rsid w:val="00675086"/>
    <w:rsid w:val="0067510E"/>
    <w:rsid w:val="00675166"/>
    <w:rsid w:val="0067550D"/>
    <w:rsid w:val="006757A6"/>
    <w:rsid w:val="00675A43"/>
    <w:rsid w:val="00675E08"/>
    <w:rsid w:val="00676337"/>
    <w:rsid w:val="006767FD"/>
    <w:rsid w:val="00676CA5"/>
    <w:rsid w:val="00676E6D"/>
    <w:rsid w:val="00677976"/>
    <w:rsid w:val="00677AC4"/>
    <w:rsid w:val="00677E73"/>
    <w:rsid w:val="00680CC6"/>
    <w:rsid w:val="0068110A"/>
    <w:rsid w:val="0068135A"/>
    <w:rsid w:val="00681714"/>
    <w:rsid w:val="006818FA"/>
    <w:rsid w:val="00682380"/>
    <w:rsid w:val="0068271B"/>
    <w:rsid w:val="00682A08"/>
    <w:rsid w:val="00682E0A"/>
    <w:rsid w:val="006839D0"/>
    <w:rsid w:val="00683AF5"/>
    <w:rsid w:val="00683F6E"/>
    <w:rsid w:val="00683FAC"/>
    <w:rsid w:val="0068487E"/>
    <w:rsid w:val="006848A9"/>
    <w:rsid w:val="00684C7D"/>
    <w:rsid w:val="0068522A"/>
    <w:rsid w:val="00685539"/>
    <w:rsid w:val="006856C7"/>
    <w:rsid w:val="006858B0"/>
    <w:rsid w:val="006861E9"/>
    <w:rsid w:val="00686263"/>
    <w:rsid w:val="0068658E"/>
    <w:rsid w:val="00686D76"/>
    <w:rsid w:val="0068784D"/>
    <w:rsid w:val="006879F8"/>
    <w:rsid w:val="00690312"/>
    <w:rsid w:val="0069062C"/>
    <w:rsid w:val="00690A70"/>
    <w:rsid w:val="00690CA4"/>
    <w:rsid w:val="00691657"/>
    <w:rsid w:val="00691DE2"/>
    <w:rsid w:val="006921C2"/>
    <w:rsid w:val="006923CB"/>
    <w:rsid w:val="00693418"/>
    <w:rsid w:val="00693466"/>
    <w:rsid w:val="006934BC"/>
    <w:rsid w:val="00693A58"/>
    <w:rsid w:val="00693CFD"/>
    <w:rsid w:val="00693EEA"/>
    <w:rsid w:val="00694051"/>
    <w:rsid w:val="0069431F"/>
    <w:rsid w:val="00694348"/>
    <w:rsid w:val="006948BA"/>
    <w:rsid w:val="00694ED9"/>
    <w:rsid w:val="006955BD"/>
    <w:rsid w:val="006957A1"/>
    <w:rsid w:val="00695970"/>
    <w:rsid w:val="00695D96"/>
    <w:rsid w:val="00696508"/>
    <w:rsid w:val="00696567"/>
    <w:rsid w:val="006976F9"/>
    <w:rsid w:val="00697849"/>
    <w:rsid w:val="00697CC2"/>
    <w:rsid w:val="006A017A"/>
    <w:rsid w:val="006A021C"/>
    <w:rsid w:val="006A0CE5"/>
    <w:rsid w:val="006A1300"/>
    <w:rsid w:val="006A1576"/>
    <w:rsid w:val="006A16F8"/>
    <w:rsid w:val="006A1F75"/>
    <w:rsid w:val="006A2005"/>
    <w:rsid w:val="006A2876"/>
    <w:rsid w:val="006A3040"/>
    <w:rsid w:val="006A35FE"/>
    <w:rsid w:val="006A37EB"/>
    <w:rsid w:val="006A382B"/>
    <w:rsid w:val="006A3A6F"/>
    <w:rsid w:val="006A3D9A"/>
    <w:rsid w:val="006A41A5"/>
    <w:rsid w:val="006A41E5"/>
    <w:rsid w:val="006A42B1"/>
    <w:rsid w:val="006A43A0"/>
    <w:rsid w:val="006A43F2"/>
    <w:rsid w:val="006A45CB"/>
    <w:rsid w:val="006A474D"/>
    <w:rsid w:val="006A49BE"/>
    <w:rsid w:val="006A49C4"/>
    <w:rsid w:val="006A4D5A"/>
    <w:rsid w:val="006A4F63"/>
    <w:rsid w:val="006A50CD"/>
    <w:rsid w:val="006A546F"/>
    <w:rsid w:val="006A5653"/>
    <w:rsid w:val="006A5B40"/>
    <w:rsid w:val="006A6B7F"/>
    <w:rsid w:val="006A75EC"/>
    <w:rsid w:val="006A7A94"/>
    <w:rsid w:val="006B0E3A"/>
    <w:rsid w:val="006B1427"/>
    <w:rsid w:val="006B1FB7"/>
    <w:rsid w:val="006B2035"/>
    <w:rsid w:val="006B21B0"/>
    <w:rsid w:val="006B26DD"/>
    <w:rsid w:val="006B3448"/>
    <w:rsid w:val="006B360E"/>
    <w:rsid w:val="006B38FC"/>
    <w:rsid w:val="006B4623"/>
    <w:rsid w:val="006B5020"/>
    <w:rsid w:val="006B555D"/>
    <w:rsid w:val="006B55F9"/>
    <w:rsid w:val="006B6839"/>
    <w:rsid w:val="006B78CE"/>
    <w:rsid w:val="006B7C7D"/>
    <w:rsid w:val="006B7E5D"/>
    <w:rsid w:val="006C01DB"/>
    <w:rsid w:val="006C0236"/>
    <w:rsid w:val="006C0D03"/>
    <w:rsid w:val="006C0D9E"/>
    <w:rsid w:val="006C1009"/>
    <w:rsid w:val="006C171C"/>
    <w:rsid w:val="006C26C8"/>
    <w:rsid w:val="006C277D"/>
    <w:rsid w:val="006C29FF"/>
    <w:rsid w:val="006C2A3E"/>
    <w:rsid w:val="006C2BB3"/>
    <w:rsid w:val="006C3285"/>
    <w:rsid w:val="006C3ACF"/>
    <w:rsid w:val="006C40C3"/>
    <w:rsid w:val="006C4B2D"/>
    <w:rsid w:val="006C4CD4"/>
    <w:rsid w:val="006C52FE"/>
    <w:rsid w:val="006C5439"/>
    <w:rsid w:val="006C5A7D"/>
    <w:rsid w:val="006C643F"/>
    <w:rsid w:val="006C6650"/>
    <w:rsid w:val="006C6789"/>
    <w:rsid w:val="006C67B3"/>
    <w:rsid w:val="006C6BFB"/>
    <w:rsid w:val="006C6CE8"/>
    <w:rsid w:val="006C76F0"/>
    <w:rsid w:val="006D0C0A"/>
    <w:rsid w:val="006D1266"/>
    <w:rsid w:val="006D1F16"/>
    <w:rsid w:val="006D2281"/>
    <w:rsid w:val="006D2678"/>
    <w:rsid w:val="006D2F18"/>
    <w:rsid w:val="006D306A"/>
    <w:rsid w:val="006D3240"/>
    <w:rsid w:val="006D324F"/>
    <w:rsid w:val="006D3338"/>
    <w:rsid w:val="006D3396"/>
    <w:rsid w:val="006D388A"/>
    <w:rsid w:val="006D4066"/>
    <w:rsid w:val="006D40C5"/>
    <w:rsid w:val="006D41D0"/>
    <w:rsid w:val="006D4857"/>
    <w:rsid w:val="006D48B1"/>
    <w:rsid w:val="006D4C62"/>
    <w:rsid w:val="006D5052"/>
    <w:rsid w:val="006D6842"/>
    <w:rsid w:val="006D6B9A"/>
    <w:rsid w:val="006D6E45"/>
    <w:rsid w:val="006D6F71"/>
    <w:rsid w:val="006D7331"/>
    <w:rsid w:val="006E0177"/>
    <w:rsid w:val="006E0D3E"/>
    <w:rsid w:val="006E1D40"/>
    <w:rsid w:val="006E27CE"/>
    <w:rsid w:val="006E2E24"/>
    <w:rsid w:val="006E2FD4"/>
    <w:rsid w:val="006E35D5"/>
    <w:rsid w:val="006E3A8A"/>
    <w:rsid w:val="006E45D3"/>
    <w:rsid w:val="006E4EDE"/>
    <w:rsid w:val="006E5011"/>
    <w:rsid w:val="006E546B"/>
    <w:rsid w:val="006E6032"/>
    <w:rsid w:val="006E61F2"/>
    <w:rsid w:val="006E6390"/>
    <w:rsid w:val="006E6409"/>
    <w:rsid w:val="006E70DF"/>
    <w:rsid w:val="006E71A6"/>
    <w:rsid w:val="006E7363"/>
    <w:rsid w:val="006E7A59"/>
    <w:rsid w:val="006E7FAE"/>
    <w:rsid w:val="006F0490"/>
    <w:rsid w:val="006F1CA6"/>
    <w:rsid w:val="006F1D13"/>
    <w:rsid w:val="006F27D0"/>
    <w:rsid w:val="006F2CE3"/>
    <w:rsid w:val="006F3021"/>
    <w:rsid w:val="006F389C"/>
    <w:rsid w:val="006F3CB6"/>
    <w:rsid w:val="006F3D58"/>
    <w:rsid w:val="006F4111"/>
    <w:rsid w:val="006F48CE"/>
    <w:rsid w:val="006F52B9"/>
    <w:rsid w:val="006F5517"/>
    <w:rsid w:val="006F6672"/>
    <w:rsid w:val="006F6F28"/>
    <w:rsid w:val="006F7672"/>
    <w:rsid w:val="006F798D"/>
    <w:rsid w:val="006F7F88"/>
    <w:rsid w:val="007001A8"/>
    <w:rsid w:val="00700646"/>
    <w:rsid w:val="007007E2"/>
    <w:rsid w:val="00700C97"/>
    <w:rsid w:val="00700D9B"/>
    <w:rsid w:val="00700F0A"/>
    <w:rsid w:val="00701571"/>
    <w:rsid w:val="007016AC"/>
    <w:rsid w:val="00702A50"/>
    <w:rsid w:val="00703923"/>
    <w:rsid w:val="00703D76"/>
    <w:rsid w:val="00703DFD"/>
    <w:rsid w:val="00703EBB"/>
    <w:rsid w:val="0070428D"/>
    <w:rsid w:val="00704B93"/>
    <w:rsid w:val="00705085"/>
    <w:rsid w:val="00705633"/>
    <w:rsid w:val="00705B4A"/>
    <w:rsid w:val="00705CC7"/>
    <w:rsid w:val="0070635B"/>
    <w:rsid w:val="007065A2"/>
    <w:rsid w:val="007069FD"/>
    <w:rsid w:val="00706BBA"/>
    <w:rsid w:val="00707173"/>
    <w:rsid w:val="00707989"/>
    <w:rsid w:val="00707F28"/>
    <w:rsid w:val="007104F3"/>
    <w:rsid w:val="00710BD5"/>
    <w:rsid w:val="00710FAC"/>
    <w:rsid w:val="007111BB"/>
    <w:rsid w:val="00711853"/>
    <w:rsid w:val="007119A4"/>
    <w:rsid w:val="00711A9A"/>
    <w:rsid w:val="0071355E"/>
    <w:rsid w:val="00713BC8"/>
    <w:rsid w:val="00713C01"/>
    <w:rsid w:val="00714208"/>
    <w:rsid w:val="00714A14"/>
    <w:rsid w:val="007153B5"/>
    <w:rsid w:val="0071589A"/>
    <w:rsid w:val="00716988"/>
    <w:rsid w:val="00716D55"/>
    <w:rsid w:val="00716DAD"/>
    <w:rsid w:val="00716E37"/>
    <w:rsid w:val="00717172"/>
    <w:rsid w:val="00717DBF"/>
    <w:rsid w:val="00720019"/>
    <w:rsid w:val="007204C3"/>
    <w:rsid w:val="0072056C"/>
    <w:rsid w:val="00721164"/>
    <w:rsid w:val="00721330"/>
    <w:rsid w:val="007217EC"/>
    <w:rsid w:val="00721D62"/>
    <w:rsid w:val="0072270B"/>
    <w:rsid w:val="00722EEB"/>
    <w:rsid w:val="00723297"/>
    <w:rsid w:val="00723334"/>
    <w:rsid w:val="0072350A"/>
    <w:rsid w:val="00723C1C"/>
    <w:rsid w:val="00723CB4"/>
    <w:rsid w:val="00723E00"/>
    <w:rsid w:val="00723E6A"/>
    <w:rsid w:val="0072436F"/>
    <w:rsid w:val="00724450"/>
    <w:rsid w:val="007249A7"/>
    <w:rsid w:val="00724E42"/>
    <w:rsid w:val="00724F39"/>
    <w:rsid w:val="0072527E"/>
    <w:rsid w:val="0072587A"/>
    <w:rsid w:val="00725E11"/>
    <w:rsid w:val="0072680B"/>
    <w:rsid w:val="00726815"/>
    <w:rsid w:val="0072732F"/>
    <w:rsid w:val="007274B6"/>
    <w:rsid w:val="007276D5"/>
    <w:rsid w:val="0072790C"/>
    <w:rsid w:val="00727912"/>
    <w:rsid w:val="0073007E"/>
    <w:rsid w:val="007303D5"/>
    <w:rsid w:val="00730F72"/>
    <w:rsid w:val="0073104F"/>
    <w:rsid w:val="00731457"/>
    <w:rsid w:val="00731992"/>
    <w:rsid w:val="007326C4"/>
    <w:rsid w:val="00732B64"/>
    <w:rsid w:val="00732C9D"/>
    <w:rsid w:val="00732EEB"/>
    <w:rsid w:val="00733005"/>
    <w:rsid w:val="00733138"/>
    <w:rsid w:val="007336F7"/>
    <w:rsid w:val="007337FA"/>
    <w:rsid w:val="007339DA"/>
    <w:rsid w:val="00733DC6"/>
    <w:rsid w:val="007343F4"/>
    <w:rsid w:val="00734606"/>
    <w:rsid w:val="00734919"/>
    <w:rsid w:val="00735544"/>
    <w:rsid w:val="00735E67"/>
    <w:rsid w:val="00735F06"/>
    <w:rsid w:val="00736301"/>
    <w:rsid w:val="007367B3"/>
    <w:rsid w:val="00736EDF"/>
    <w:rsid w:val="00737F4D"/>
    <w:rsid w:val="0074029F"/>
    <w:rsid w:val="00740CEE"/>
    <w:rsid w:val="0074155C"/>
    <w:rsid w:val="007418F0"/>
    <w:rsid w:val="00741DB0"/>
    <w:rsid w:val="00741FAD"/>
    <w:rsid w:val="00741FC0"/>
    <w:rsid w:val="00742467"/>
    <w:rsid w:val="0074269C"/>
    <w:rsid w:val="00742985"/>
    <w:rsid w:val="00742D86"/>
    <w:rsid w:val="00743270"/>
    <w:rsid w:val="007436BD"/>
    <w:rsid w:val="00743EAA"/>
    <w:rsid w:val="0074473B"/>
    <w:rsid w:val="0074475B"/>
    <w:rsid w:val="007449BD"/>
    <w:rsid w:val="00744BB4"/>
    <w:rsid w:val="007453D6"/>
    <w:rsid w:val="00745465"/>
    <w:rsid w:val="00745726"/>
    <w:rsid w:val="007461AE"/>
    <w:rsid w:val="007461D2"/>
    <w:rsid w:val="0074629B"/>
    <w:rsid w:val="007467A4"/>
    <w:rsid w:val="00747586"/>
    <w:rsid w:val="00747A29"/>
    <w:rsid w:val="007500B4"/>
    <w:rsid w:val="007504C9"/>
    <w:rsid w:val="007507CE"/>
    <w:rsid w:val="00750B7B"/>
    <w:rsid w:val="00750D3D"/>
    <w:rsid w:val="00750EA3"/>
    <w:rsid w:val="00751992"/>
    <w:rsid w:val="007533BF"/>
    <w:rsid w:val="007538D3"/>
    <w:rsid w:val="0075392B"/>
    <w:rsid w:val="007541A3"/>
    <w:rsid w:val="00754317"/>
    <w:rsid w:val="0075480F"/>
    <w:rsid w:val="00755160"/>
    <w:rsid w:val="007551FE"/>
    <w:rsid w:val="007561BD"/>
    <w:rsid w:val="0075621E"/>
    <w:rsid w:val="0075698E"/>
    <w:rsid w:val="0075766B"/>
    <w:rsid w:val="00757BFC"/>
    <w:rsid w:val="00760120"/>
    <w:rsid w:val="007601F4"/>
    <w:rsid w:val="00760E4C"/>
    <w:rsid w:val="00761098"/>
    <w:rsid w:val="0076154C"/>
    <w:rsid w:val="00761A73"/>
    <w:rsid w:val="00761D51"/>
    <w:rsid w:val="007621EE"/>
    <w:rsid w:val="00762A8C"/>
    <w:rsid w:val="00762B5E"/>
    <w:rsid w:val="00762CDE"/>
    <w:rsid w:val="00762E87"/>
    <w:rsid w:val="00763190"/>
    <w:rsid w:val="007634FD"/>
    <w:rsid w:val="00763DB7"/>
    <w:rsid w:val="00764046"/>
    <w:rsid w:val="0076437B"/>
    <w:rsid w:val="00764394"/>
    <w:rsid w:val="007644A1"/>
    <w:rsid w:val="0076478F"/>
    <w:rsid w:val="0076482F"/>
    <w:rsid w:val="00764BB3"/>
    <w:rsid w:val="00764D43"/>
    <w:rsid w:val="00764E62"/>
    <w:rsid w:val="0076552B"/>
    <w:rsid w:val="00766463"/>
    <w:rsid w:val="00766C41"/>
    <w:rsid w:val="00766F76"/>
    <w:rsid w:val="0076720A"/>
    <w:rsid w:val="0076750B"/>
    <w:rsid w:val="00767952"/>
    <w:rsid w:val="007703E5"/>
    <w:rsid w:val="007708F8"/>
    <w:rsid w:val="00770998"/>
    <w:rsid w:val="00770B6B"/>
    <w:rsid w:val="00771104"/>
    <w:rsid w:val="0077110D"/>
    <w:rsid w:val="00771507"/>
    <w:rsid w:val="00772111"/>
    <w:rsid w:val="00772362"/>
    <w:rsid w:val="007725B0"/>
    <w:rsid w:val="007728CD"/>
    <w:rsid w:val="00772EA1"/>
    <w:rsid w:val="007733EC"/>
    <w:rsid w:val="00773B8E"/>
    <w:rsid w:val="007747ED"/>
    <w:rsid w:val="00774848"/>
    <w:rsid w:val="007749F9"/>
    <w:rsid w:val="00774E9D"/>
    <w:rsid w:val="00774ED8"/>
    <w:rsid w:val="0077537D"/>
    <w:rsid w:val="007759BA"/>
    <w:rsid w:val="0077607B"/>
    <w:rsid w:val="007763F2"/>
    <w:rsid w:val="007764D5"/>
    <w:rsid w:val="00777189"/>
    <w:rsid w:val="00777417"/>
    <w:rsid w:val="0077771A"/>
    <w:rsid w:val="0077781F"/>
    <w:rsid w:val="00780008"/>
    <w:rsid w:val="007802BB"/>
    <w:rsid w:val="00780682"/>
    <w:rsid w:val="00780743"/>
    <w:rsid w:val="007809F3"/>
    <w:rsid w:val="007809FD"/>
    <w:rsid w:val="00781586"/>
    <w:rsid w:val="00781B25"/>
    <w:rsid w:val="00781C36"/>
    <w:rsid w:val="00781DF4"/>
    <w:rsid w:val="00782178"/>
    <w:rsid w:val="0078261A"/>
    <w:rsid w:val="007837A2"/>
    <w:rsid w:val="007839A9"/>
    <w:rsid w:val="00783DCA"/>
    <w:rsid w:val="00783F7C"/>
    <w:rsid w:val="007845B2"/>
    <w:rsid w:val="007846B5"/>
    <w:rsid w:val="00784DF6"/>
    <w:rsid w:val="00784FCE"/>
    <w:rsid w:val="00785C2D"/>
    <w:rsid w:val="00785C3B"/>
    <w:rsid w:val="0078658B"/>
    <w:rsid w:val="0078686D"/>
    <w:rsid w:val="00786A9A"/>
    <w:rsid w:val="00786C6F"/>
    <w:rsid w:val="00786F21"/>
    <w:rsid w:val="00790CFA"/>
    <w:rsid w:val="00791DF8"/>
    <w:rsid w:val="00792020"/>
    <w:rsid w:val="00792624"/>
    <w:rsid w:val="00792A7B"/>
    <w:rsid w:val="00793CB5"/>
    <w:rsid w:val="00794298"/>
    <w:rsid w:val="00794368"/>
    <w:rsid w:val="007952BC"/>
    <w:rsid w:val="0079572B"/>
    <w:rsid w:val="00795966"/>
    <w:rsid w:val="00795D5E"/>
    <w:rsid w:val="00796984"/>
    <w:rsid w:val="00796C38"/>
    <w:rsid w:val="00796E26"/>
    <w:rsid w:val="00797039"/>
    <w:rsid w:val="00797673"/>
    <w:rsid w:val="00797F42"/>
    <w:rsid w:val="007A037E"/>
    <w:rsid w:val="007A0AB7"/>
    <w:rsid w:val="007A153B"/>
    <w:rsid w:val="007A18B0"/>
    <w:rsid w:val="007A199D"/>
    <w:rsid w:val="007A1ABD"/>
    <w:rsid w:val="007A2040"/>
    <w:rsid w:val="007A20E7"/>
    <w:rsid w:val="007A21C2"/>
    <w:rsid w:val="007A2B15"/>
    <w:rsid w:val="007A2BC9"/>
    <w:rsid w:val="007A3708"/>
    <w:rsid w:val="007A3918"/>
    <w:rsid w:val="007A4492"/>
    <w:rsid w:val="007A4933"/>
    <w:rsid w:val="007A4A3C"/>
    <w:rsid w:val="007A4D25"/>
    <w:rsid w:val="007A4FDD"/>
    <w:rsid w:val="007A515E"/>
    <w:rsid w:val="007A546C"/>
    <w:rsid w:val="007A5904"/>
    <w:rsid w:val="007A5AC4"/>
    <w:rsid w:val="007A5E0F"/>
    <w:rsid w:val="007A5F00"/>
    <w:rsid w:val="007A67C3"/>
    <w:rsid w:val="007A695F"/>
    <w:rsid w:val="007A6FD9"/>
    <w:rsid w:val="007A750E"/>
    <w:rsid w:val="007A7731"/>
    <w:rsid w:val="007A79B8"/>
    <w:rsid w:val="007A7F70"/>
    <w:rsid w:val="007B0796"/>
    <w:rsid w:val="007B0AB1"/>
    <w:rsid w:val="007B0AEA"/>
    <w:rsid w:val="007B1054"/>
    <w:rsid w:val="007B14FC"/>
    <w:rsid w:val="007B1708"/>
    <w:rsid w:val="007B2623"/>
    <w:rsid w:val="007B277C"/>
    <w:rsid w:val="007B2E73"/>
    <w:rsid w:val="007B2F37"/>
    <w:rsid w:val="007B3356"/>
    <w:rsid w:val="007B396C"/>
    <w:rsid w:val="007B4629"/>
    <w:rsid w:val="007B4BC7"/>
    <w:rsid w:val="007B52F6"/>
    <w:rsid w:val="007B5449"/>
    <w:rsid w:val="007B5456"/>
    <w:rsid w:val="007B5A6F"/>
    <w:rsid w:val="007B5EBC"/>
    <w:rsid w:val="007B5EC1"/>
    <w:rsid w:val="007B63E4"/>
    <w:rsid w:val="007B6461"/>
    <w:rsid w:val="007B6781"/>
    <w:rsid w:val="007B6C4F"/>
    <w:rsid w:val="007B766D"/>
    <w:rsid w:val="007B7C56"/>
    <w:rsid w:val="007B7D48"/>
    <w:rsid w:val="007C01F4"/>
    <w:rsid w:val="007C0961"/>
    <w:rsid w:val="007C0AD0"/>
    <w:rsid w:val="007C0B5F"/>
    <w:rsid w:val="007C155D"/>
    <w:rsid w:val="007C1A4B"/>
    <w:rsid w:val="007C1BF7"/>
    <w:rsid w:val="007C1F3C"/>
    <w:rsid w:val="007C260A"/>
    <w:rsid w:val="007C2F61"/>
    <w:rsid w:val="007C301E"/>
    <w:rsid w:val="007C3246"/>
    <w:rsid w:val="007C373B"/>
    <w:rsid w:val="007C374A"/>
    <w:rsid w:val="007C3830"/>
    <w:rsid w:val="007C3E3B"/>
    <w:rsid w:val="007C3F30"/>
    <w:rsid w:val="007C447D"/>
    <w:rsid w:val="007C4D2C"/>
    <w:rsid w:val="007C4E88"/>
    <w:rsid w:val="007C5009"/>
    <w:rsid w:val="007C51CE"/>
    <w:rsid w:val="007C5BBD"/>
    <w:rsid w:val="007C6528"/>
    <w:rsid w:val="007C67CB"/>
    <w:rsid w:val="007C67EA"/>
    <w:rsid w:val="007C6F4B"/>
    <w:rsid w:val="007C6FC9"/>
    <w:rsid w:val="007C7235"/>
    <w:rsid w:val="007C752F"/>
    <w:rsid w:val="007C7E23"/>
    <w:rsid w:val="007C7EA6"/>
    <w:rsid w:val="007D0D5A"/>
    <w:rsid w:val="007D10D6"/>
    <w:rsid w:val="007D1E1F"/>
    <w:rsid w:val="007D2899"/>
    <w:rsid w:val="007D308E"/>
    <w:rsid w:val="007D30D1"/>
    <w:rsid w:val="007D30DA"/>
    <w:rsid w:val="007D3E09"/>
    <w:rsid w:val="007D4C18"/>
    <w:rsid w:val="007D537F"/>
    <w:rsid w:val="007D53E5"/>
    <w:rsid w:val="007D6CEF"/>
    <w:rsid w:val="007D757B"/>
    <w:rsid w:val="007D786C"/>
    <w:rsid w:val="007E053C"/>
    <w:rsid w:val="007E05AE"/>
    <w:rsid w:val="007E09EB"/>
    <w:rsid w:val="007E0CF9"/>
    <w:rsid w:val="007E0E4A"/>
    <w:rsid w:val="007E1CCC"/>
    <w:rsid w:val="007E221B"/>
    <w:rsid w:val="007E22C5"/>
    <w:rsid w:val="007E27F0"/>
    <w:rsid w:val="007E2EA1"/>
    <w:rsid w:val="007E32A1"/>
    <w:rsid w:val="007E36AF"/>
    <w:rsid w:val="007E4065"/>
    <w:rsid w:val="007E411F"/>
    <w:rsid w:val="007E47F5"/>
    <w:rsid w:val="007E4C16"/>
    <w:rsid w:val="007E4FC4"/>
    <w:rsid w:val="007E5A43"/>
    <w:rsid w:val="007E5B35"/>
    <w:rsid w:val="007E67BC"/>
    <w:rsid w:val="007E6ABE"/>
    <w:rsid w:val="007E73F3"/>
    <w:rsid w:val="007E7550"/>
    <w:rsid w:val="007E75B0"/>
    <w:rsid w:val="007E763A"/>
    <w:rsid w:val="007E7946"/>
    <w:rsid w:val="007E7C58"/>
    <w:rsid w:val="007F0C5F"/>
    <w:rsid w:val="007F0E2E"/>
    <w:rsid w:val="007F1041"/>
    <w:rsid w:val="007F12B0"/>
    <w:rsid w:val="007F167C"/>
    <w:rsid w:val="007F1A76"/>
    <w:rsid w:val="007F1CF3"/>
    <w:rsid w:val="007F2009"/>
    <w:rsid w:val="007F212D"/>
    <w:rsid w:val="007F2136"/>
    <w:rsid w:val="007F23B6"/>
    <w:rsid w:val="007F2543"/>
    <w:rsid w:val="007F2656"/>
    <w:rsid w:val="007F2B5A"/>
    <w:rsid w:val="007F2BD6"/>
    <w:rsid w:val="007F4009"/>
    <w:rsid w:val="007F4481"/>
    <w:rsid w:val="007F48E8"/>
    <w:rsid w:val="007F496F"/>
    <w:rsid w:val="007F4DBC"/>
    <w:rsid w:val="007F5B41"/>
    <w:rsid w:val="007F6374"/>
    <w:rsid w:val="007F6DA5"/>
    <w:rsid w:val="007F6E58"/>
    <w:rsid w:val="007F7361"/>
    <w:rsid w:val="007F7646"/>
    <w:rsid w:val="007F77B4"/>
    <w:rsid w:val="00801949"/>
    <w:rsid w:val="00801DC2"/>
    <w:rsid w:val="00802629"/>
    <w:rsid w:val="008029AD"/>
    <w:rsid w:val="00802A0B"/>
    <w:rsid w:val="00803184"/>
    <w:rsid w:val="008045D5"/>
    <w:rsid w:val="0080484E"/>
    <w:rsid w:val="00804860"/>
    <w:rsid w:val="008052F6"/>
    <w:rsid w:val="00805B77"/>
    <w:rsid w:val="00806197"/>
    <w:rsid w:val="008061A4"/>
    <w:rsid w:val="0080620A"/>
    <w:rsid w:val="00807DCA"/>
    <w:rsid w:val="00810029"/>
    <w:rsid w:val="00810926"/>
    <w:rsid w:val="00810B95"/>
    <w:rsid w:val="00810C6E"/>
    <w:rsid w:val="00810CDF"/>
    <w:rsid w:val="008114D9"/>
    <w:rsid w:val="00812127"/>
    <w:rsid w:val="008121A6"/>
    <w:rsid w:val="00812A3B"/>
    <w:rsid w:val="00812F38"/>
    <w:rsid w:val="00813188"/>
    <w:rsid w:val="00813E56"/>
    <w:rsid w:val="00813E64"/>
    <w:rsid w:val="00813F08"/>
    <w:rsid w:val="0081426B"/>
    <w:rsid w:val="0081481C"/>
    <w:rsid w:val="00814853"/>
    <w:rsid w:val="008158E5"/>
    <w:rsid w:val="008163AF"/>
    <w:rsid w:val="0081698C"/>
    <w:rsid w:val="0082083E"/>
    <w:rsid w:val="00820912"/>
    <w:rsid w:val="00820A45"/>
    <w:rsid w:val="00820BE1"/>
    <w:rsid w:val="00820EFF"/>
    <w:rsid w:val="00822398"/>
    <w:rsid w:val="00822469"/>
    <w:rsid w:val="00823AA0"/>
    <w:rsid w:val="00823E27"/>
    <w:rsid w:val="00823E8B"/>
    <w:rsid w:val="00824195"/>
    <w:rsid w:val="00824259"/>
    <w:rsid w:val="00824438"/>
    <w:rsid w:val="008246D0"/>
    <w:rsid w:val="00824E02"/>
    <w:rsid w:val="0082549F"/>
    <w:rsid w:val="00825517"/>
    <w:rsid w:val="00825542"/>
    <w:rsid w:val="00825B43"/>
    <w:rsid w:val="0082600E"/>
    <w:rsid w:val="0082631A"/>
    <w:rsid w:val="008265A7"/>
    <w:rsid w:val="008268FB"/>
    <w:rsid w:val="00826A5B"/>
    <w:rsid w:val="00826F10"/>
    <w:rsid w:val="008271DE"/>
    <w:rsid w:val="008278A9"/>
    <w:rsid w:val="00830216"/>
    <w:rsid w:val="008303CE"/>
    <w:rsid w:val="0083088F"/>
    <w:rsid w:val="00830E33"/>
    <w:rsid w:val="00830E96"/>
    <w:rsid w:val="00830EDE"/>
    <w:rsid w:val="00831726"/>
    <w:rsid w:val="00832274"/>
    <w:rsid w:val="0083281D"/>
    <w:rsid w:val="00833C11"/>
    <w:rsid w:val="00834F89"/>
    <w:rsid w:val="0083510D"/>
    <w:rsid w:val="00835BFC"/>
    <w:rsid w:val="00835C46"/>
    <w:rsid w:val="00836789"/>
    <w:rsid w:val="0083698F"/>
    <w:rsid w:val="00837070"/>
    <w:rsid w:val="008370C3"/>
    <w:rsid w:val="008371C7"/>
    <w:rsid w:val="00837E79"/>
    <w:rsid w:val="00837F19"/>
    <w:rsid w:val="0084012C"/>
    <w:rsid w:val="00840134"/>
    <w:rsid w:val="008411B6"/>
    <w:rsid w:val="0084143E"/>
    <w:rsid w:val="00841692"/>
    <w:rsid w:val="00841B1F"/>
    <w:rsid w:val="00841B4E"/>
    <w:rsid w:val="00842581"/>
    <w:rsid w:val="00842E65"/>
    <w:rsid w:val="00842E79"/>
    <w:rsid w:val="00843CFC"/>
    <w:rsid w:val="00843D46"/>
    <w:rsid w:val="00843D7B"/>
    <w:rsid w:val="00844148"/>
    <w:rsid w:val="00844574"/>
    <w:rsid w:val="00845542"/>
    <w:rsid w:val="008456BE"/>
    <w:rsid w:val="00845B25"/>
    <w:rsid w:val="00845B42"/>
    <w:rsid w:val="00845D8E"/>
    <w:rsid w:val="00846E0D"/>
    <w:rsid w:val="00847003"/>
    <w:rsid w:val="00847258"/>
    <w:rsid w:val="008479CE"/>
    <w:rsid w:val="00850BCE"/>
    <w:rsid w:val="00850C33"/>
    <w:rsid w:val="0085199F"/>
    <w:rsid w:val="00851E28"/>
    <w:rsid w:val="00852067"/>
    <w:rsid w:val="008520BB"/>
    <w:rsid w:val="00852476"/>
    <w:rsid w:val="00852A98"/>
    <w:rsid w:val="00852AB1"/>
    <w:rsid w:val="00852CDF"/>
    <w:rsid w:val="0085324F"/>
    <w:rsid w:val="00853A0E"/>
    <w:rsid w:val="0085434B"/>
    <w:rsid w:val="0085470D"/>
    <w:rsid w:val="0085484F"/>
    <w:rsid w:val="00854A03"/>
    <w:rsid w:val="008557CB"/>
    <w:rsid w:val="00855AB7"/>
    <w:rsid w:val="00855FCA"/>
    <w:rsid w:val="008562E2"/>
    <w:rsid w:val="008567B4"/>
    <w:rsid w:val="00856A7B"/>
    <w:rsid w:val="00857262"/>
    <w:rsid w:val="00857BFD"/>
    <w:rsid w:val="00857FA6"/>
    <w:rsid w:val="0086020E"/>
    <w:rsid w:val="008603D1"/>
    <w:rsid w:val="00860BE6"/>
    <w:rsid w:val="00860F42"/>
    <w:rsid w:val="0086131C"/>
    <w:rsid w:val="00861486"/>
    <w:rsid w:val="00861DAE"/>
    <w:rsid w:val="00862298"/>
    <w:rsid w:val="008626B1"/>
    <w:rsid w:val="008627FC"/>
    <w:rsid w:val="00862853"/>
    <w:rsid w:val="008628BA"/>
    <w:rsid w:val="008628E1"/>
    <w:rsid w:val="008628FE"/>
    <w:rsid w:val="00862A29"/>
    <w:rsid w:val="008632A0"/>
    <w:rsid w:val="00863836"/>
    <w:rsid w:val="00863BFE"/>
    <w:rsid w:val="00864325"/>
    <w:rsid w:val="0086491A"/>
    <w:rsid w:val="0086499F"/>
    <w:rsid w:val="00864B2F"/>
    <w:rsid w:val="0086519F"/>
    <w:rsid w:val="008664A1"/>
    <w:rsid w:val="00866588"/>
    <w:rsid w:val="0086686A"/>
    <w:rsid w:val="00866D65"/>
    <w:rsid w:val="0086709F"/>
    <w:rsid w:val="00867D8E"/>
    <w:rsid w:val="00867E70"/>
    <w:rsid w:val="00870351"/>
    <w:rsid w:val="00871669"/>
    <w:rsid w:val="00871D8E"/>
    <w:rsid w:val="00871E2B"/>
    <w:rsid w:val="0087217A"/>
    <w:rsid w:val="008723E3"/>
    <w:rsid w:val="00872748"/>
    <w:rsid w:val="00872E98"/>
    <w:rsid w:val="00873B2E"/>
    <w:rsid w:val="008745A8"/>
    <w:rsid w:val="008747C0"/>
    <w:rsid w:val="00875729"/>
    <w:rsid w:val="0087593B"/>
    <w:rsid w:val="008764FC"/>
    <w:rsid w:val="008766C6"/>
    <w:rsid w:val="008767A6"/>
    <w:rsid w:val="00876FE9"/>
    <w:rsid w:val="00876FFF"/>
    <w:rsid w:val="00877142"/>
    <w:rsid w:val="008815C8"/>
    <w:rsid w:val="008820DC"/>
    <w:rsid w:val="00883269"/>
    <w:rsid w:val="00883428"/>
    <w:rsid w:val="008835F6"/>
    <w:rsid w:val="00883936"/>
    <w:rsid w:val="00883947"/>
    <w:rsid w:val="00883F70"/>
    <w:rsid w:val="008847A7"/>
    <w:rsid w:val="0088481F"/>
    <w:rsid w:val="00884A59"/>
    <w:rsid w:val="00884CB3"/>
    <w:rsid w:val="00884DB4"/>
    <w:rsid w:val="00885085"/>
    <w:rsid w:val="00885575"/>
    <w:rsid w:val="0088669D"/>
    <w:rsid w:val="00886F37"/>
    <w:rsid w:val="008877CE"/>
    <w:rsid w:val="00887A6D"/>
    <w:rsid w:val="00887C79"/>
    <w:rsid w:val="0089056B"/>
    <w:rsid w:val="0089079F"/>
    <w:rsid w:val="0089093A"/>
    <w:rsid w:val="008909F0"/>
    <w:rsid w:val="00890D99"/>
    <w:rsid w:val="00890FF2"/>
    <w:rsid w:val="008918C4"/>
    <w:rsid w:val="00891CD4"/>
    <w:rsid w:val="0089270A"/>
    <w:rsid w:val="008927EF"/>
    <w:rsid w:val="008931BD"/>
    <w:rsid w:val="008934A4"/>
    <w:rsid w:val="00893B17"/>
    <w:rsid w:val="00893B24"/>
    <w:rsid w:val="00894F61"/>
    <w:rsid w:val="00894F8C"/>
    <w:rsid w:val="008958A6"/>
    <w:rsid w:val="00895E89"/>
    <w:rsid w:val="00895EAF"/>
    <w:rsid w:val="00896357"/>
    <w:rsid w:val="00896407"/>
    <w:rsid w:val="0089694D"/>
    <w:rsid w:val="0089706F"/>
    <w:rsid w:val="008973B5"/>
    <w:rsid w:val="00897D24"/>
    <w:rsid w:val="00897ED6"/>
    <w:rsid w:val="00897FA0"/>
    <w:rsid w:val="008A00EB"/>
    <w:rsid w:val="008A04BA"/>
    <w:rsid w:val="008A05EC"/>
    <w:rsid w:val="008A0765"/>
    <w:rsid w:val="008A0A09"/>
    <w:rsid w:val="008A104F"/>
    <w:rsid w:val="008A11C0"/>
    <w:rsid w:val="008A1D4C"/>
    <w:rsid w:val="008A1F1A"/>
    <w:rsid w:val="008A30FA"/>
    <w:rsid w:val="008A3595"/>
    <w:rsid w:val="008A3620"/>
    <w:rsid w:val="008A3D4A"/>
    <w:rsid w:val="008A44BF"/>
    <w:rsid w:val="008A5CE9"/>
    <w:rsid w:val="008A6229"/>
    <w:rsid w:val="008A6283"/>
    <w:rsid w:val="008A6BFF"/>
    <w:rsid w:val="008A6D94"/>
    <w:rsid w:val="008A6E92"/>
    <w:rsid w:val="008A6F10"/>
    <w:rsid w:val="008B000A"/>
    <w:rsid w:val="008B0949"/>
    <w:rsid w:val="008B09D4"/>
    <w:rsid w:val="008B0AB8"/>
    <w:rsid w:val="008B0BE8"/>
    <w:rsid w:val="008B0BF3"/>
    <w:rsid w:val="008B12A9"/>
    <w:rsid w:val="008B1B1A"/>
    <w:rsid w:val="008B1FB8"/>
    <w:rsid w:val="008B384A"/>
    <w:rsid w:val="008B3988"/>
    <w:rsid w:val="008B3B5A"/>
    <w:rsid w:val="008B3D4D"/>
    <w:rsid w:val="008B3E52"/>
    <w:rsid w:val="008B4014"/>
    <w:rsid w:val="008B432C"/>
    <w:rsid w:val="008B4564"/>
    <w:rsid w:val="008B4639"/>
    <w:rsid w:val="008B466E"/>
    <w:rsid w:val="008B4C37"/>
    <w:rsid w:val="008B55D0"/>
    <w:rsid w:val="008B5AE9"/>
    <w:rsid w:val="008B62BF"/>
    <w:rsid w:val="008B62C9"/>
    <w:rsid w:val="008B6E97"/>
    <w:rsid w:val="008B75EA"/>
    <w:rsid w:val="008C058F"/>
    <w:rsid w:val="008C09B7"/>
    <w:rsid w:val="008C0DE1"/>
    <w:rsid w:val="008C16E6"/>
    <w:rsid w:val="008C19A5"/>
    <w:rsid w:val="008C25A7"/>
    <w:rsid w:val="008C2B70"/>
    <w:rsid w:val="008C3560"/>
    <w:rsid w:val="008C35A6"/>
    <w:rsid w:val="008C3D52"/>
    <w:rsid w:val="008C4806"/>
    <w:rsid w:val="008C490A"/>
    <w:rsid w:val="008C4980"/>
    <w:rsid w:val="008C50C7"/>
    <w:rsid w:val="008C51E8"/>
    <w:rsid w:val="008C53F1"/>
    <w:rsid w:val="008C5A0C"/>
    <w:rsid w:val="008C5BEF"/>
    <w:rsid w:val="008C5D1B"/>
    <w:rsid w:val="008C664B"/>
    <w:rsid w:val="008C694F"/>
    <w:rsid w:val="008C69DD"/>
    <w:rsid w:val="008C6D7F"/>
    <w:rsid w:val="008C7304"/>
    <w:rsid w:val="008C7DEC"/>
    <w:rsid w:val="008D054C"/>
    <w:rsid w:val="008D07A0"/>
    <w:rsid w:val="008D0A37"/>
    <w:rsid w:val="008D1A7D"/>
    <w:rsid w:val="008D1E68"/>
    <w:rsid w:val="008D223E"/>
    <w:rsid w:val="008D26B0"/>
    <w:rsid w:val="008D2D55"/>
    <w:rsid w:val="008D2E84"/>
    <w:rsid w:val="008D332C"/>
    <w:rsid w:val="008D339D"/>
    <w:rsid w:val="008D37FF"/>
    <w:rsid w:val="008D3E44"/>
    <w:rsid w:val="008D40F1"/>
    <w:rsid w:val="008D4504"/>
    <w:rsid w:val="008D4972"/>
    <w:rsid w:val="008D4B3A"/>
    <w:rsid w:val="008D5037"/>
    <w:rsid w:val="008D566E"/>
    <w:rsid w:val="008D580A"/>
    <w:rsid w:val="008D5884"/>
    <w:rsid w:val="008D611D"/>
    <w:rsid w:val="008D6505"/>
    <w:rsid w:val="008D6C8F"/>
    <w:rsid w:val="008D6E27"/>
    <w:rsid w:val="008D6F6C"/>
    <w:rsid w:val="008D74E3"/>
    <w:rsid w:val="008D777E"/>
    <w:rsid w:val="008E048B"/>
    <w:rsid w:val="008E1268"/>
    <w:rsid w:val="008E151F"/>
    <w:rsid w:val="008E1AAB"/>
    <w:rsid w:val="008E20CC"/>
    <w:rsid w:val="008E2129"/>
    <w:rsid w:val="008E24C1"/>
    <w:rsid w:val="008E25C3"/>
    <w:rsid w:val="008E29A1"/>
    <w:rsid w:val="008E2C8B"/>
    <w:rsid w:val="008E2F4D"/>
    <w:rsid w:val="008E39E6"/>
    <w:rsid w:val="008E3B34"/>
    <w:rsid w:val="008E3D86"/>
    <w:rsid w:val="008E41F6"/>
    <w:rsid w:val="008E4603"/>
    <w:rsid w:val="008E4679"/>
    <w:rsid w:val="008E4699"/>
    <w:rsid w:val="008E4865"/>
    <w:rsid w:val="008E49B4"/>
    <w:rsid w:val="008E4C36"/>
    <w:rsid w:val="008E4D60"/>
    <w:rsid w:val="008E56B8"/>
    <w:rsid w:val="008E5A2C"/>
    <w:rsid w:val="008E5EDA"/>
    <w:rsid w:val="008E60F6"/>
    <w:rsid w:val="008E6406"/>
    <w:rsid w:val="008E6EDD"/>
    <w:rsid w:val="008E7AAA"/>
    <w:rsid w:val="008E7EA1"/>
    <w:rsid w:val="008E7FC0"/>
    <w:rsid w:val="008E7FF3"/>
    <w:rsid w:val="008F0DDB"/>
    <w:rsid w:val="008F0EAC"/>
    <w:rsid w:val="008F0F40"/>
    <w:rsid w:val="008F17E2"/>
    <w:rsid w:val="008F1B73"/>
    <w:rsid w:val="008F2BFE"/>
    <w:rsid w:val="008F2F74"/>
    <w:rsid w:val="008F35B4"/>
    <w:rsid w:val="008F37E2"/>
    <w:rsid w:val="008F3A2D"/>
    <w:rsid w:val="008F3C2C"/>
    <w:rsid w:val="008F3FD6"/>
    <w:rsid w:val="008F4056"/>
    <w:rsid w:val="008F4062"/>
    <w:rsid w:val="008F4AFA"/>
    <w:rsid w:val="008F4FA6"/>
    <w:rsid w:val="008F50BE"/>
    <w:rsid w:val="008F51B9"/>
    <w:rsid w:val="008F52C0"/>
    <w:rsid w:val="008F5434"/>
    <w:rsid w:val="008F5791"/>
    <w:rsid w:val="008F5796"/>
    <w:rsid w:val="008F57CD"/>
    <w:rsid w:val="008F5B80"/>
    <w:rsid w:val="008F5B95"/>
    <w:rsid w:val="008F5C4E"/>
    <w:rsid w:val="008F5C84"/>
    <w:rsid w:val="008F5F7E"/>
    <w:rsid w:val="008F6407"/>
    <w:rsid w:val="008F69B5"/>
    <w:rsid w:val="008F6F3F"/>
    <w:rsid w:val="008F796C"/>
    <w:rsid w:val="008F7C96"/>
    <w:rsid w:val="008F7D5B"/>
    <w:rsid w:val="009007A8"/>
    <w:rsid w:val="0090166E"/>
    <w:rsid w:val="0090187F"/>
    <w:rsid w:val="00901CF6"/>
    <w:rsid w:val="00901D4C"/>
    <w:rsid w:val="00902627"/>
    <w:rsid w:val="00902D43"/>
    <w:rsid w:val="00902FAB"/>
    <w:rsid w:val="00903079"/>
    <w:rsid w:val="0090339A"/>
    <w:rsid w:val="00904191"/>
    <w:rsid w:val="009045E7"/>
    <w:rsid w:val="00904A33"/>
    <w:rsid w:val="00904C00"/>
    <w:rsid w:val="00905ADE"/>
    <w:rsid w:val="009066E4"/>
    <w:rsid w:val="00906797"/>
    <w:rsid w:val="00906BDE"/>
    <w:rsid w:val="00906BFA"/>
    <w:rsid w:val="00907433"/>
    <w:rsid w:val="0090745D"/>
    <w:rsid w:val="009078AB"/>
    <w:rsid w:val="009108A2"/>
    <w:rsid w:val="00910A42"/>
    <w:rsid w:val="00910B3C"/>
    <w:rsid w:val="00910CAF"/>
    <w:rsid w:val="00910F77"/>
    <w:rsid w:val="00911912"/>
    <w:rsid w:val="00911A8E"/>
    <w:rsid w:val="009128FC"/>
    <w:rsid w:val="0091295F"/>
    <w:rsid w:val="00912A0C"/>
    <w:rsid w:val="00912E0E"/>
    <w:rsid w:val="009131BA"/>
    <w:rsid w:val="009133AE"/>
    <w:rsid w:val="009139FE"/>
    <w:rsid w:val="00913A79"/>
    <w:rsid w:val="00913FF5"/>
    <w:rsid w:val="00914AD5"/>
    <w:rsid w:val="00914F0B"/>
    <w:rsid w:val="00914F2C"/>
    <w:rsid w:val="0091513C"/>
    <w:rsid w:val="0091582D"/>
    <w:rsid w:val="0091593D"/>
    <w:rsid w:val="0091636A"/>
    <w:rsid w:val="00916484"/>
    <w:rsid w:val="00916723"/>
    <w:rsid w:val="00916DF0"/>
    <w:rsid w:val="00916E49"/>
    <w:rsid w:val="009203F5"/>
    <w:rsid w:val="00920881"/>
    <w:rsid w:val="00920DDF"/>
    <w:rsid w:val="0092137B"/>
    <w:rsid w:val="00921403"/>
    <w:rsid w:val="009215EB"/>
    <w:rsid w:val="00921889"/>
    <w:rsid w:val="00921A97"/>
    <w:rsid w:val="00921F85"/>
    <w:rsid w:val="00922195"/>
    <w:rsid w:val="00922CD8"/>
    <w:rsid w:val="009234A4"/>
    <w:rsid w:val="009235AA"/>
    <w:rsid w:val="0092362B"/>
    <w:rsid w:val="00923845"/>
    <w:rsid w:val="00924082"/>
    <w:rsid w:val="00924860"/>
    <w:rsid w:val="009259B3"/>
    <w:rsid w:val="00925FAF"/>
    <w:rsid w:val="00926675"/>
    <w:rsid w:val="009275C0"/>
    <w:rsid w:val="0092793F"/>
    <w:rsid w:val="00927A6B"/>
    <w:rsid w:val="0093077A"/>
    <w:rsid w:val="0093080F"/>
    <w:rsid w:val="00930C54"/>
    <w:rsid w:val="00930DF8"/>
    <w:rsid w:val="00931657"/>
    <w:rsid w:val="009318DC"/>
    <w:rsid w:val="0093193D"/>
    <w:rsid w:val="00931B8E"/>
    <w:rsid w:val="00932EE2"/>
    <w:rsid w:val="00932EF7"/>
    <w:rsid w:val="00933439"/>
    <w:rsid w:val="0093383A"/>
    <w:rsid w:val="00933953"/>
    <w:rsid w:val="00933974"/>
    <w:rsid w:val="009339CC"/>
    <w:rsid w:val="009340DF"/>
    <w:rsid w:val="00935167"/>
    <w:rsid w:val="0093569E"/>
    <w:rsid w:val="00935782"/>
    <w:rsid w:val="00935D97"/>
    <w:rsid w:val="00935DF2"/>
    <w:rsid w:val="00936112"/>
    <w:rsid w:val="00936356"/>
    <w:rsid w:val="0093637A"/>
    <w:rsid w:val="00936735"/>
    <w:rsid w:val="00936991"/>
    <w:rsid w:val="00936AC2"/>
    <w:rsid w:val="00936CBF"/>
    <w:rsid w:val="00936EA1"/>
    <w:rsid w:val="00937426"/>
    <w:rsid w:val="00937F17"/>
    <w:rsid w:val="00937FE7"/>
    <w:rsid w:val="0094070D"/>
    <w:rsid w:val="00940A6C"/>
    <w:rsid w:val="00941028"/>
    <w:rsid w:val="00941144"/>
    <w:rsid w:val="00941229"/>
    <w:rsid w:val="0094135D"/>
    <w:rsid w:val="009413DF"/>
    <w:rsid w:val="0094176B"/>
    <w:rsid w:val="009421EE"/>
    <w:rsid w:val="00942496"/>
    <w:rsid w:val="00942938"/>
    <w:rsid w:val="00942E9C"/>
    <w:rsid w:val="00943495"/>
    <w:rsid w:val="00943635"/>
    <w:rsid w:val="00943C1A"/>
    <w:rsid w:val="0094418B"/>
    <w:rsid w:val="009441FA"/>
    <w:rsid w:val="00944616"/>
    <w:rsid w:val="00944A1F"/>
    <w:rsid w:val="00944C59"/>
    <w:rsid w:val="00944E32"/>
    <w:rsid w:val="00945434"/>
    <w:rsid w:val="0094555B"/>
    <w:rsid w:val="009455F8"/>
    <w:rsid w:val="00945BBB"/>
    <w:rsid w:val="00945E66"/>
    <w:rsid w:val="009468B6"/>
    <w:rsid w:val="009475C3"/>
    <w:rsid w:val="00947969"/>
    <w:rsid w:val="0095061E"/>
    <w:rsid w:val="00950848"/>
    <w:rsid w:val="00950C20"/>
    <w:rsid w:val="00950FE5"/>
    <w:rsid w:val="00951245"/>
    <w:rsid w:val="0095188D"/>
    <w:rsid w:val="009519BC"/>
    <w:rsid w:val="00951B1F"/>
    <w:rsid w:val="00951B47"/>
    <w:rsid w:val="00951E6E"/>
    <w:rsid w:val="00951F01"/>
    <w:rsid w:val="009533C4"/>
    <w:rsid w:val="0095393D"/>
    <w:rsid w:val="009540BA"/>
    <w:rsid w:val="00954119"/>
    <w:rsid w:val="009543D7"/>
    <w:rsid w:val="009546ED"/>
    <w:rsid w:val="00954815"/>
    <w:rsid w:val="00954FFF"/>
    <w:rsid w:val="009550ED"/>
    <w:rsid w:val="00955503"/>
    <w:rsid w:val="00956F05"/>
    <w:rsid w:val="00957012"/>
    <w:rsid w:val="009577AD"/>
    <w:rsid w:val="00957A6C"/>
    <w:rsid w:val="0096047D"/>
    <w:rsid w:val="0096069A"/>
    <w:rsid w:val="009612DC"/>
    <w:rsid w:val="00961611"/>
    <w:rsid w:val="00961EE4"/>
    <w:rsid w:val="00961F6E"/>
    <w:rsid w:val="00962146"/>
    <w:rsid w:val="009623D8"/>
    <w:rsid w:val="00962796"/>
    <w:rsid w:val="00963679"/>
    <w:rsid w:val="00963F3E"/>
    <w:rsid w:val="00964891"/>
    <w:rsid w:val="009650DF"/>
    <w:rsid w:val="009655FE"/>
    <w:rsid w:val="00965A7C"/>
    <w:rsid w:val="00965E8E"/>
    <w:rsid w:val="0096668C"/>
    <w:rsid w:val="00966D8F"/>
    <w:rsid w:val="00966F7D"/>
    <w:rsid w:val="00967657"/>
    <w:rsid w:val="00967AC9"/>
    <w:rsid w:val="00970234"/>
    <w:rsid w:val="009702B8"/>
    <w:rsid w:val="009711BE"/>
    <w:rsid w:val="00971357"/>
    <w:rsid w:val="009718E0"/>
    <w:rsid w:val="009727C5"/>
    <w:rsid w:val="00972C87"/>
    <w:rsid w:val="00973AE9"/>
    <w:rsid w:val="00973CA0"/>
    <w:rsid w:val="00974262"/>
    <w:rsid w:val="009745F6"/>
    <w:rsid w:val="00974969"/>
    <w:rsid w:val="00974C91"/>
    <w:rsid w:val="00975938"/>
    <w:rsid w:val="009761CD"/>
    <w:rsid w:val="0097622A"/>
    <w:rsid w:val="00976C85"/>
    <w:rsid w:val="00976F31"/>
    <w:rsid w:val="00976FDF"/>
    <w:rsid w:val="009771A2"/>
    <w:rsid w:val="009800E3"/>
    <w:rsid w:val="00980BD4"/>
    <w:rsid w:val="00980F00"/>
    <w:rsid w:val="00981016"/>
    <w:rsid w:val="009816CF"/>
    <w:rsid w:val="00981E7C"/>
    <w:rsid w:val="009823FE"/>
    <w:rsid w:val="00982813"/>
    <w:rsid w:val="00982B3A"/>
    <w:rsid w:val="00982B99"/>
    <w:rsid w:val="00982C25"/>
    <w:rsid w:val="00982D5F"/>
    <w:rsid w:val="0098362C"/>
    <w:rsid w:val="00983641"/>
    <w:rsid w:val="009838FE"/>
    <w:rsid w:val="0098420E"/>
    <w:rsid w:val="009844BA"/>
    <w:rsid w:val="00984D86"/>
    <w:rsid w:val="00985569"/>
    <w:rsid w:val="009855C4"/>
    <w:rsid w:val="00985A12"/>
    <w:rsid w:val="00985F71"/>
    <w:rsid w:val="00986679"/>
    <w:rsid w:val="0099002B"/>
    <w:rsid w:val="0099026D"/>
    <w:rsid w:val="00990332"/>
    <w:rsid w:val="00990BB7"/>
    <w:rsid w:val="00991132"/>
    <w:rsid w:val="009920C7"/>
    <w:rsid w:val="00992AF2"/>
    <w:rsid w:val="0099301B"/>
    <w:rsid w:val="009930C6"/>
    <w:rsid w:val="00993325"/>
    <w:rsid w:val="0099392F"/>
    <w:rsid w:val="00993AA8"/>
    <w:rsid w:val="0099418A"/>
    <w:rsid w:val="009941D4"/>
    <w:rsid w:val="00994204"/>
    <w:rsid w:val="0099510F"/>
    <w:rsid w:val="00995799"/>
    <w:rsid w:val="00995C00"/>
    <w:rsid w:val="009962F2"/>
    <w:rsid w:val="00996736"/>
    <w:rsid w:val="009976E8"/>
    <w:rsid w:val="00997DD2"/>
    <w:rsid w:val="00997E41"/>
    <w:rsid w:val="009A024A"/>
    <w:rsid w:val="009A07B0"/>
    <w:rsid w:val="009A11E6"/>
    <w:rsid w:val="009A156C"/>
    <w:rsid w:val="009A18E6"/>
    <w:rsid w:val="009A1D7B"/>
    <w:rsid w:val="009A1FF5"/>
    <w:rsid w:val="009A21B9"/>
    <w:rsid w:val="009A23E6"/>
    <w:rsid w:val="009A272E"/>
    <w:rsid w:val="009A379F"/>
    <w:rsid w:val="009A3A73"/>
    <w:rsid w:val="009A3DD6"/>
    <w:rsid w:val="009A4170"/>
    <w:rsid w:val="009A4250"/>
    <w:rsid w:val="009A4A8A"/>
    <w:rsid w:val="009A4B45"/>
    <w:rsid w:val="009A4F88"/>
    <w:rsid w:val="009A5178"/>
    <w:rsid w:val="009A5791"/>
    <w:rsid w:val="009A647C"/>
    <w:rsid w:val="009A73E0"/>
    <w:rsid w:val="009A77F3"/>
    <w:rsid w:val="009A79CC"/>
    <w:rsid w:val="009B00EC"/>
    <w:rsid w:val="009B01CD"/>
    <w:rsid w:val="009B01FA"/>
    <w:rsid w:val="009B049C"/>
    <w:rsid w:val="009B0B00"/>
    <w:rsid w:val="009B0FB5"/>
    <w:rsid w:val="009B1546"/>
    <w:rsid w:val="009B1818"/>
    <w:rsid w:val="009B1D12"/>
    <w:rsid w:val="009B209C"/>
    <w:rsid w:val="009B2374"/>
    <w:rsid w:val="009B2751"/>
    <w:rsid w:val="009B29F2"/>
    <w:rsid w:val="009B2DCC"/>
    <w:rsid w:val="009B33D9"/>
    <w:rsid w:val="009B358D"/>
    <w:rsid w:val="009B363C"/>
    <w:rsid w:val="009B37CF"/>
    <w:rsid w:val="009B3AA1"/>
    <w:rsid w:val="009B3B89"/>
    <w:rsid w:val="009B3D07"/>
    <w:rsid w:val="009B3E13"/>
    <w:rsid w:val="009B3FE1"/>
    <w:rsid w:val="009B4132"/>
    <w:rsid w:val="009B416F"/>
    <w:rsid w:val="009B452E"/>
    <w:rsid w:val="009B4C92"/>
    <w:rsid w:val="009B4F29"/>
    <w:rsid w:val="009B550E"/>
    <w:rsid w:val="009B552F"/>
    <w:rsid w:val="009B5A68"/>
    <w:rsid w:val="009B5E36"/>
    <w:rsid w:val="009B627A"/>
    <w:rsid w:val="009B6365"/>
    <w:rsid w:val="009B785D"/>
    <w:rsid w:val="009B7FDA"/>
    <w:rsid w:val="009B7FF0"/>
    <w:rsid w:val="009C015C"/>
    <w:rsid w:val="009C07A1"/>
    <w:rsid w:val="009C0B8C"/>
    <w:rsid w:val="009C0E4C"/>
    <w:rsid w:val="009C11CE"/>
    <w:rsid w:val="009C1676"/>
    <w:rsid w:val="009C217B"/>
    <w:rsid w:val="009C31C0"/>
    <w:rsid w:val="009C36F7"/>
    <w:rsid w:val="009C394D"/>
    <w:rsid w:val="009C3AAC"/>
    <w:rsid w:val="009C4665"/>
    <w:rsid w:val="009C4743"/>
    <w:rsid w:val="009C4763"/>
    <w:rsid w:val="009C5038"/>
    <w:rsid w:val="009C5B98"/>
    <w:rsid w:val="009C6092"/>
    <w:rsid w:val="009C65BE"/>
    <w:rsid w:val="009C6C2D"/>
    <w:rsid w:val="009C6F2A"/>
    <w:rsid w:val="009D034C"/>
    <w:rsid w:val="009D040A"/>
    <w:rsid w:val="009D0606"/>
    <w:rsid w:val="009D0DBD"/>
    <w:rsid w:val="009D0F94"/>
    <w:rsid w:val="009D1617"/>
    <w:rsid w:val="009D1C40"/>
    <w:rsid w:val="009D1CFF"/>
    <w:rsid w:val="009D2493"/>
    <w:rsid w:val="009D24E1"/>
    <w:rsid w:val="009D2526"/>
    <w:rsid w:val="009D2546"/>
    <w:rsid w:val="009D2665"/>
    <w:rsid w:val="009D4F45"/>
    <w:rsid w:val="009D5419"/>
    <w:rsid w:val="009D555C"/>
    <w:rsid w:val="009D5BCF"/>
    <w:rsid w:val="009D615D"/>
    <w:rsid w:val="009D63DA"/>
    <w:rsid w:val="009D6428"/>
    <w:rsid w:val="009D651A"/>
    <w:rsid w:val="009D6F09"/>
    <w:rsid w:val="009E0118"/>
    <w:rsid w:val="009E03C9"/>
    <w:rsid w:val="009E051D"/>
    <w:rsid w:val="009E08EB"/>
    <w:rsid w:val="009E0FF6"/>
    <w:rsid w:val="009E1755"/>
    <w:rsid w:val="009E1912"/>
    <w:rsid w:val="009E1A80"/>
    <w:rsid w:val="009E1D8A"/>
    <w:rsid w:val="009E1E77"/>
    <w:rsid w:val="009E20A7"/>
    <w:rsid w:val="009E2DA3"/>
    <w:rsid w:val="009E2E1B"/>
    <w:rsid w:val="009E319D"/>
    <w:rsid w:val="009E378F"/>
    <w:rsid w:val="009E3797"/>
    <w:rsid w:val="009E3B6A"/>
    <w:rsid w:val="009E3B83"/>
    <w:rsid w:val="009E3D29"/>
    <w:rsid w:val="009E41C0"/>
    <w:rsid w:val="009E4624"/>
    <w:rsid w:val="009E4D45"/>
    <w:rsid w:val="009E4EFF"/>
    <w:rsid w:val="009E52B4"/>
    <w:rsid w:val="009E55F0"/>
    <w:rsid w:val="009E581B"/>
    <w:rsid w:val="009E5B11"/>
    <w:rsid w:val="009E5D9C"/>
    <w:rsid w:val="009E5DD5"/>
    <w:rsid w:val="009E6ADF"/>
    <w:rsid w:val="009E6C32"/>
    <w:rsid w:val="009E7480"/>
    <w:rsid w:val="009F0F9C"/>
    <w:rsid w:val="009F11BD"/>
    <w:rsid w:val="009F1588"/>
    <w:rsid w:val="009F23AE"/>
    <w:rsid w:val="009F2F5E"/>
    <w:rsid w:val="009F3163"/>
    <w:rsid w:val="009F34BD"/>
    <w:rsid w:val="009F3EE0"/>
    <w:rsid w:val="009F52C8"/>
    <w:rsid w:val="009F5571"/>
    <w:rsid w:val="009F5C59"/>
    <w:rsid w:val="009F5D3F"/>
    <w:rsid w:val="009F5F27"/>
    <w:rsid w:val="009F620D"/>
    <w:rsid w:val="009F6956"/>
    <w:rsid w:val="009F6DCC"/>
    <w:rsid w:val="009F7033"/>
    <w:rsid w:val="009F76B2"/>
    <w:rsid w:val="009F76D5"/>
    <w:rsid w:val="009F791C"/>
    <w:rsid w:val="009F7B02"/>
    <w:rsid w:val="00A00705"/>
    <w:rsid w:val="00A012B0"/>
    <w:rsid w:val="00A01BAE"/>
    <w:rsid w:val="00A01C21"/>
    <w:rsid w:val="00A01FD8"/>
    <w:rsid w:val="00A02047"/>
    <w:rsid w:val="00A02422"/>
    <w:rsid w:val="00A025F9"/>
    <w:rsid w:val="00A02692"/>
    <w:rsid w:val="00A02CA0"/>
    <w:rsid w:val="00A02D07"/>
    <w:rsid w:val="00A02EA8"/>
    <w:rsid w:val="00A035D5"/>
    <w:rsid w:val="00A03AA9"/>
    <w:rsid w:val="00A04384"/>
    <w:rsid w:val="00A048AB"/>
    <w:rsid w:val="00A04D8A"/>
    <w:rsid w:val="00A04FCD"/>
    <w:rsid w:val="00A0528E"/>
    <w:rsid w:val="00A05392"/>
    <w:rsid w:val="00A0551D"/>
    <w:rsid w:val="00A055DB"/>
    <w:rsid w:val="00A057ED"/>
    <w:rsid w:val="00A05D2D"/>
    <w:rsid w:val="00A06443"/>
    <w:rsid w:val="00A064A6"/>
    <w:rsid w:val="00A068AF"/>
    <w:rsid w:val="00A06983"/>
    <w:rsid w:val="00A0728E"/>
    <w:rsid w:val="00A07904"/>
    <w:rsid w:val="00A07AB2"/>
    <w:rsid w:val="00A07B78"/>
    <w:rsid w:val="00A07C6C"/>
    <w:rsid w:val="00A07D2F"/>
    <w:rsid w:val="00A07F51"/>
    <w:rsid w:val="00A10F90"/>
    <w:rsid w:val="00A115F6"/>
    <w:rsid w:val="00A11ABD"/>
    <w:rsid w:val="00A11C8D"/>
    <w:rsid w:val="00A128CA"/>
    <w:rsid w:val="00A129ED"/>
    <w:rsid w:val="00A13526"/>
    <w:rsid w:val="00A13839"/>
    <w:rsid w:val="00A13929"/>
    <w:rsid w:val="00A13933"/>
    <w:rsid w:val="00A13BA3"/>
    <w:rsid w:val="00A141AF"/>
    <w:rsid w:val="00A14715"/>
    <w:rsid w:val="00A1479B"/>
    <w:rsid w:val="00A14B3D"/>
    <w:rsid w:val="00A14CFE"/>
    <w:rsid w:val="00A14D06"/>
    <w:rsid w:val="00A1551F"/>
    <w:rsid w:val="00A15754"/>
    <w:rsid w:val="00A15DF5"/>
    <w:rsid w:val="00A15F80"/>
    <w:rsid w:val="00A1620D"/>
    <w:rsid w:val="00A1681C"/>
    <w:rsid w:val="00A16B98"/>
    <w:rsid w:val="00A16C3F"/>
    <w:rsid w:val="00A16EEE"/>
    <w:rsid w:val="00A17AB7"/>
    <w:rsid w:val="00A2015A"/>
    <w:rsid w:val="00A204CA"/>
    <w:rsid w:val="00A2062E"/>
    <w:rsid w:val="00A20639"/>
    <w:rsid w:val="00A20AA7"/>
    <w:rsid w:val="00A219E7"/>
    <w:rsid w:val="00A2246A"/>
    <w:rsid w:val="00A224D4"/>
    <w:rsid w:val="00A22808"/>
    <w:rsid w:val="00A238AC"/>
    <w:rsid w:val="00A23D78"/>
    <w:rsid w:val="00A249B2"/>
    <w:rsid w:val="00A24AE0"/>
    <w:rsid w:val="00A24F09"/>
    <w:rsid w:val="00A2577F"/>
    <w:rsid w:val="00A2586D"/>
    <w:rsid w:val="00A25CA2"/>
    <w:rsid w:val="00A26428"/>
    <w:rsid w:val="00A26501"/>
    <w:rsid w:val="00A269E7"/>
    <w:rsid w:val="00A26B7A"/>
    <w:rsid w:val="00A27968"/>
    <w:rsid w:val="00A27D3A"/>
    <w:rsid w:val="00A27DFE"/>
    <w:rsid w:val="00A27E79"/>
    <w:rsid w:val="00A300C4"/>
    <w:rsid w:val="00A307B6"/>
    <w:rsid w:val="00A314EB"/>
    <w:rsid w:val="00A32073"/>
    <w:rsid w:val="00A32871"/>
    <w:rsid w:val="00A328EB"/>
    <w:rsid w:val="00A33210"/>
    <w:rsid w:val="00A337DB"/>
    <w:rsid w:val="00A33966"/>
    <w:rsid w:val="00A3398F"/>
    <w:rsid w:val="00A341BE"/>
    <w:rsid w:val="00A34212"/>
    <w:rsid w:val="00A3435B"/>
    <w:rsid w:val="00A34D60"/>
    <w:rsid w:val="00A35097"/>
    <w:rsid w:val="00A3528A"/>
    <w:rsid w:val="00A3544A"/>
    <w:rsid w:val="00A357BF"/>
    <w:rsid w:val="00A35ADA"/>
    <w:rsid w:val="00A35B67"/>
    <w:rsid w:val="00A36396"/>
    <w:rsid w:val="00A3649B"/>
    <w:rsid w:val="00A36C78"/>
    <w:rsid w:val="00A36CF3"/>
    <w:rsid w:val="00A376BC"/>
    <w:rsid w:val="00A37970"/>
    <w:rsid w:val="00A40E71"/>
    <w:rsid w:val="00A41386"/>
    <w:rsid w:val="00A41E67"/>
    <w:rsid w:val="00A41FF1"/>
    <w:rsid w:val="00A420EE"/>
    <w:rsid w:val="00A422DC"/>
    <w:rsid w:val="00A42656"/>
    <w:rsid w:val="00A428ED"/>
    <w:rsid w:val="00A42EF5"/>
    <w:rsid w:val="00A43323"/>
    <w:rsid w:val="00A433F8"/>
    <w:rsid w:val="00A43450"/>
    <w:rsid w:val="00A43B1A"/>
    <w:rsid w:val="00A43B4C"/>
    <w:rsid w:val="00A44298"/>
    <w:rsid w:val="00A44E0E"/>
    <w:rsid w:val="00A44F32"/>
    <w:rsid w:val="00A451DF"/>
    <w:rsid w:val="00A4526E"/>
    <w:rsid w:val="00A452A2"/>
    <w:rsid w:val="00A455D9"/>
    <w:rsid w:val="00A45909"/>
    <w:rsid w:val="00A45FEE"/>
    <w:rsid w:val="00A46D11"/>
    <w:rsid w:val="00A47349"/>
    <w:rsid w:val="00A47435"/>
    <w:rsid w:val="00A47562"/>
    <w:rsid w:val="00A475A4"/>
    <w:rsid w:val="00A47860"/>
    <w:rsid w:val="00A505DD"/>
    <w:rsid w:val="00A50E95"/>
    <w:rsid w:val="00A51FE8"/>
    <w:rsid w:val="00A522C4"/>
    <w:rsid w:val="00A526B2"/>
    <w:rsid w:val="00A52933"/>
    <w:rsid w:val="00A52CF6"/>
    <w:rsid w:val="00A52DE6"/>
    <w:rsid w:val="00A534B8"/>
    <w:rsid w:val="00A5375A"/>
    <w:rsid w:val="00A5387E"/>
    <w:rsid w:val="00A5409A"/>
    <w:rsid w:val="00A54576"/>
    <w:rsid w:val="00A547A3"/>
    <w:rsid w:val="00A5557F"/>
    <w:rsid w:val="00A55727"/>
    <w:rsid w:val="00A561D9"/>
    <w:rsid w:val="00A5640C"/>
    <w:rsid w:val="00A568FA"/>
    <w:rsid w:val="00A5722F"/>
    <w:rsid w:val="00A575B9"/>
    <w:rsid w:val="00A576A0"/>
    <w:rsid w:val="00A57875"/>
    <w:rsid w:val="00A60572"/>
    <w:rsid w:val="00A60B4D"/>
    <w:rsid w:val="00A60D5C"/>
    <w:rsid w:val="00A61126"/>
    <w:rsid w:val="00A611C6"/>
    <w:rsid w:val="00A613B8"/>
    <w:rsid w:val="00A61490"/>
    <w:rsid w:val="00A616AE"/>
    <w:rsid w:val="00A61A25"/>
    <w:rsid w:val="00A61B4F"/>
    <w:rsid w:val="00A61CED"/>
    <w:rsid w:val="00A61DB9"/>
    <w:rsid w:val="00A626E4"/>
    <w:rsid w:val="00A62C64"/>
    <w:rsid w:val="00A62D66"/>
    <w:rsid w:val="00A6307B"/>
    <w:rsid w:val="00A630DB"/>
    <w:rsid w:val="00A63566"/>
    <w:rsid w:val="00A63FB8"/>
    <w:rsid w:val="00A64343"/>
    <w:rsid w:val="00A643E8"/>
    <w:rsid w:val="00A64959"/>
    <w:rsid w:val="00A65364"/>
    <w:rsid w:val="00A65D52"/>
    <w:rsid w:val="00A663E6"/>
    <w:rsid w:val="00A66949"/>
    <w:rsid w:val="00A66BE6"/>
    <w:rsid w:val="00A6767E"/>
    <w:rsid w:val="00A67BAF"/>
    <w:rsid w:val="00A67D40"/>
    <w:rsid w:val="00A705BB"/>
    <w:rsid w:val="00A707CD"/>
    <w:rsid w:val="00A70831"/>
    <w:rsid w:val="00A709A2"/>
    <w:rsid w:val="00A70A19"/>
    <w:rsid w:val="00A70AF6"/>
    <w:rsid w:val="00A71010"/>
    <w:rsid w:val="00A710BD"/>
    <w:rsid w:val="00A712FB"/>
    <w:rsid w:val="00A713B4"/>
    <w:rsid w:val="00A716BF"/>
    <w:rsid w:val="00A71D02"/>
    <w:rsid w:val="00A729A8"/>
    <w:rsid w:val="00A74D9A"/>
    <w:rsid w:val="00A7590F"/>
    <w:rsid w:val="00A761E8"/>
    <w:rsid w:val="00A765FA"/>
    <w:rsid w:val="00A766B9"/>
    <w:rsid w:val="00A768A1"/>
    <w:rsid w:val="00A77131"/>
    <w:rsid w:val="00A77477"/>
    <w:rsid w:val="00A77BFA"/>
    <w:rsid w:val="00A801C2"/>
    <w:rsid w:val="00A80371"/>
    <w:rsid w:val="00A80475"/>
    <w:rsid w:val="00A80657"/>
    <w:rsid w:val="00A80DD1"/>
    <w:rsid w:val="00A80F59"/>
    <w:rsid w:val="00A81583"/>
    <w:rsid w:val="00A8167B"/>
    <w:rsid w:val="00A82171"/>
    <w:rsid w:val="00A827B2"/>
    <w:rsid w:val="00A8280E"/>
    <w:rsid w:val="00A8309C"/>
    <w:rsid w:val="00A8356E"/>
    <w:rsid w:val="00A837FF"/>
    <w:rsid w:val="00A83925"/>
    <w:rsid w:val="00A83C3A"/>
    <w:rsid w:val="00A84577"/>
    <w:rsid w:val="00A84843"/>
    <w:rsid w:val="00A84ACE"/>
    <w:rsid w:val="00A84F8A"/>
    <w:rsid w:val="00A852A8"/>
    <w:rsid w:val="00A853FD"/>
    <w:rsid w:val="00A859AF"/>
    <w:rsid w:val="00A85A89"/>
    <w:rsid w:val="00A86AD2"/>
    <w:rsid w:val="00A87527"/>
    <w:rsid w:val="00A87579"/>
    <w:rsid w:val="00A87A19"/>
    <w:rsid w:val="00A902A6"/>
    <w:rsid w:val="00A903AE"/>
    <w:rsid w:val="00A90D68"/>
    <w:rsid w:val="00A9298F"/>
    <w:rsid w:val="00A93739"/>
    <w:rsid w:val="00A94E51"/>
    <w:rsid w:val="00A94EB4"/>
    <w:rsid w:val="00A94F46"/>
    <w:rsid w:val="00A95480"/>
    <w:rsid w:val="00A95564"/>
    <w:rsid w:val="00A957A3"/>
    <w:rsid w:val="00A959FC"/>
    <w:rsid w:val="00A95B82"/>
    <w:rsid w:val="00A963B3"/>
    <w:rsid w:val="00A964FA"/>
    <w:rsid w:val="00A967D3"/>
    <w:rsid w:val="00A969E7"/>
    <w:rsid w:val="00A96A50"/>
    <w:rsid w:val="00A97280"/>
    <w:rsid w:val="00A97614"/>
    <w:rsid w:val="00A97915"/>
    <w:rsid w:val="00A97E72"/>
    <w:rsid w:val="00A97E9D"/>
    <w:rsid w:val="00AA08CD"/>
    <w:rsid w:val="00AA0E0F"/>
    <w:rsid w:val="00AA0FF9"/>
    <w:rsid w:val="00AA1082"/>
    <w:rsid w:val="00AA177A"/>
    <w:rsid w:val="00AA17AF"/>
    <w:rsid w:val="00AA1BE7"/>
    <w:rsid w:val="00AA1C38"/>
    <w:rsid w:val="00AA1FA8"/>
    <w:rsid w:val="00AA2371"/>
    <w:rsid w:val="00AA259F"/>
    <w:rsid w:val="00AA293F"/>
    <w:rsid w:val="00AA2C20"/>
    <w:rsid w:val="00AA2C51"/>
    <w:rsid w:val="00AA2D20"/>
    <w:rsid w:val="00AA2EF7"/>
    <w:rsid w:val="00AA3188"/>
    <w:rsid w:val="00AA340A"/>
    <w:rsid w:val="00AA3499"/>
    <w:rsid w:val="00AA3C0C"/>
    <w:rsid w:val="00AA4795"/>
    <w:rsid w:val="00AA51BF"/>
    <w:rsid w:val="00AA54D2"/>
    <w:rsid w:val="00AA5555"/>
    <w:rsid w:val="00AA5834"/>
    <w:rsid w:val="00AA6240"/>
    <w:rsid w:val="00AA6378"/>
    <w:rsid w:val="00AA65F9"/>
    <w:rsid w:val="00AA662A"/>
    <w:rsid w:val="00AA6B1A"/>
    <w:rsid w:val="00AA6CCE"/>
    <w:rsid w:val="00AA6D91"/>
    <w:rsid w:val="00AA740A"/>
    <w:rsid w:val="00AA7417"/>
    <w:rsid w:val="00AA7F4F"/>
    <w:rsid w:val="00AB1E2F"/>
    <w:rsid w:val="00AB1F4F"/>
    <w:rsid w:val="00AB2081"/>
    <w:rsid w:val="00AB2306"/>
    <w:rsid w:val="00AB37A7"/>
    <w:rsid w:val="00AB4367"/>
    <w:rsid w:val="00AB4670"/>
    <w:rsid w:val="00AB5681"/>
    <w:rsid w:val="00AB56C6"/>
    <w:rsid w:val="00AB56D8"/>
    <w:rsid w:val="00AB573B"/>
    <w:rsid w:val="00AB5BF0"/>
    <w:rsid w:val="00AB61AE"/>
    <w:rsid w:val="00AB7462"/>
    <w:rsid w:val="00AB7505"/>
    <w:rsid w:val="00AB7C55"/>
    <w:rsid w:val="00AC0531"/>
    <w:rsid w:val="00AC0C10"/>
    <w:rsid w:val="00AC10D1"/>
    <w:rsid w:val="00AC1341"/>
    <w:rsid w:val="00AC14E9"/>
    <w:rsid w:val="00AC1C0E"/>
    <w:rsid w:val="00AC1E18"/>
    <w:rsid w:val="00AC1E2A"/>
    <w:rsid w:val="00AC2489"/>
    <w:rsid w:val="00AC2EB0"/>
    <w:rsid w:val="00AC314D"/>
    <w:rsid w:val="00AC36EF"/>
    <w:rsid w:val="00AC47E1"/>
    <w:rsid w:val="00AC4AE9"/>
    <w:rsid w:val="00AC4B6E"/>
    <w:rsid w:val="00AC4F47"/>
    <w:rsid w:val="00AC6B61"/>
    <w:rsid w:val="00AC6BA9"/>
    <w:rsid w:val="00AC6F94"/>
    <w:rsid w:val="00AC7213"/>
    <w:rsid w:val="00AC7ABF"/>
    <w:rsid w:val="00AC7E53"/>
    <w:rsid w:val="00AC7F6C"/>
    <w:rsid w:val="00AD00CE"/>
    <w:rsid w:val="00AD0791"/>
    <w:rsid w:val="00AD098C"/>
    <w:rsid w:val="00AD0D89"/>
    <w:rsid w:val="00AD0E61"/>
    <w:rsid w:val="00AD0FE2"/>
    <w:rsid w:val="00AD17BA"/>
    <w:rsid w:val="00AD199E"/>
    <w:rsid w:val="00AD1AC8"/>
    <w:rsid w:val="00AD1B4D"/>
    <w:rsid w:val="00AD2527"/>
    <w:rsid w:val="00AD270B"/>
    <w:rsid w:val="00AD317E"/>
    <w:rsid w:val="00AD3388"/>
    <w:rsid w:val="00AD36FC"/>
    <w:rsid w:val="00AD387E"/>
    <w:rsid w:val="00AD38CF"/>
    <w:rsid w:val="00AD3BF1"/>
    <w:rsid w:val="00AD3F85"/>
    <w:rsid w:val="00AD4305"/>
    <w:rsid w:val="00AD579E"/>
    <w:rsid w:val="00AD5B8F"/>
    <w:rsid w:val="00AD5DC1"/>
    <w:rsid w:val="00AD67FC"/>
    <w:rsid w:val="00AD68F4"/>
    <w:rsid w:val="00AD6B0F"/>
    <w:rsid w:val="00AD6B93"/>
    <w:rsid w:val="00AD7211"/>
    <w:rsid w:val="00AD72CB"/>
    <w:rsid w:val="00AD7602"/>
    <w:rsid w:val="00AD782B"/>
    <w:rsid w:val="00AD796C"/>
    <w:rsid w:val="00AD7FB3"/>
    <w:rsid w:val="00AE0385"/>
    <w:rsid w:val="00AE07EC"/>
    <w:rsid w:val="00AE113E"/>
    <w:rsid w:val="00AE1409"/>
    <w:rsid w:val="00AE1D2E"/>
    <w:rsid w:val="00AE2170"/>
    <w:rsid w:val="00AE2D4A"/>
    <w:rsid w:val="00AE2F0F"/>
    <w:rsid w:val="00AE31A5"/>
    <w:rsid w:val="00AE36F7"/>
    <w:rsid w:val="00AE37F9"/>
    <w:rsid w:val="00AE39CF"/>
    <w:rsid w:val="00AE4F96"/>
    <w:rsid w:val="00AE5B9A"/>
    <w:rsid w:val="00AE5E9C"/>
    <w:rsid w:val="00AE6231"/>
    <w:rsid w:val="00AE6547"/>
    <w:rsid w:val="00AE669F"/>
    <w:rsid w:val="00AE66D1"/>
    <w:rsid w:val="00AE6FB3"/>
    <w:rsid w:val="00AE7097"/>
    <w:rsid w:val="00AE7570"/>
    <w:rsid w:val="00AE7BB1"/>
    <w:rsid w:val="00AE7E7C"/>
    <w:rsid w:val="00AF083B"/>
    <w:rsid w:val="00AF0D70"/>
    <w:rsid w:val="00AF0E42"/>
    <w:rsid w:val="00AF1D6C"/>
    <w:rsid w:val="00AF2CD2"/>
    <w:rsid w:val="00AF2FC4"/>
    <w:rsid w:val="00AF3105"/>
    <w:rsid w:val="00AF3601"/>
    <w:rsid w:val="00AF3832"/>
    <w:rsid w:val="00AF3BF3"/>
    <w:rsid w:val="00AF3D82"/>
    <w:rsid w:val="00AF4194"/>
    <w:rsid w:val="00AF4752"/>
    <w:rsid w:val="00AF48E2"/>
    <w:rsid w:val="00AF4BAF"/>
    <w:rsid w:val="00AF4CE8"/>
    <w:rsid w:val="00AF5019"/>
    <w:rsid w:val="00AF53F8"/>
    <w:rsid w:val="00AF608A"/>
    <w:rsid w:val="00AF6667"/>
    <w:rsid w:val="00AF7335"/>
    <w:rsid w:val="00AF733B"/>
    <w:rsid w:val="00AF744D"/>
    <w:rsid w:val="00AF792F"/>
    <w:rsid w:val="00AF79CD"/>
    <w:rsid w:val="00AF7B11"/>
    <w:rsid w:val="00B0002D"/>
    <w:rsid w:val="00B00562"/>
    <w:rsid w:val="00B00967"/>
    <w:rsid w:val="00B00987"/>
    <w:rsid w:val="00B018E3"/>
    <w:rsid w:val="00B01A8B"/>
    <w:rsid w:val="00B01E8F"/>
    <w:rsid w:val="00B02418"/>
    <w:rsid w:val="00B025AE"/>
    <w:rsid w:val="00B025CB"/>
    <w:rsid w:val="00B02687"/>
    <w:rsid w:val="00B028FB"/>
    <w:rsid w:val="00B02BD8"/>
    <w:rsid w:val="00B02EC6"/>
    <w:rsid w:val="00B0345C"/>
    <w:rsid w:val="00B038E1"/>
    <w:rsid w:val="00B03C37"/>
    <w:rsid w:val="00B03ECC"/>
    <w:rsid w:val="00B04244"/>
    <w:rsid w:val="00B049F5"/>
    <w:rsid w:val="00B052FC"/>
    <w:rsid w:val="00B05637"/>
    <w:rsid w:val="00B0577D"/>
    <w:rsid w:val="00B0643A"/>
    <w:rsid w:val="00B069DE"/>
    <w:rsid w:val="00B06C08"/>
    <w:rsid w:val="00B06E22"/>
    <w:rsid w:val="00B07095"/>
    <w:rsid w:val="00B0744B"/>
    <w:rsid w:val="00B078D8"/>
    <w:rsid w:val="00B104D1"/>
    <w:rsid w:val="00B11094"/>
    <w:rsid w:val="00B115F3"/>
    <w:rsid w:val="00B11BBC"/>
    <w:rsid w:val="00B12A23"/>
    <w:rsid w:val="00B1426D"/>
    <w:rsid w:val="00B14383"/>
    <w:rsid w:val="00B144E5"/>
    <w:rsid w:val="00B14B60"/>
    <w:rsid w:val="00B14C4C"/>
    <w:rsid w:val="00B15367"/>
    <w:rsid w:val="00B1578C"/>
    <w:rsid w:val="00B15AF7"/>
    <w:rsid w:val="00B15E93"/>
    <w:rsid w:val="00B1605A"/>
    <w:rsid w:val="00B161C1"/>
    <w:rsid w:val="00B16C1A"/>
    <w:rsid w:val="00B16EB5"/>
    <w:rsid w:val="00B17ADD"/>
    <w:rsid w:val="00B17E4F"/>
    <w:rsid w:val="00B17F5C"/>
    <w:rsid w:val="00B20135"/>
    <w:rsid w:val="00B2039F"/>
    <w:rsid w:val="00B20741"/>
    <w:rsid w:val="00B21979"/>
    <w:rsid w:val="00B220DF"/>
    <w:rsid w:val="00B224BC"/>
    <w:rsid w:val="00B224C4"/>
    <w:rsid w:val="00B226A7"/>
    <w:rsid w:val="00B228B3"/>
    <w:rsid w:val="00B23487"/>
    <w:rsid w:val="00B23B31"/>
    <w:rsid w:val="00B23E11"/>
    <w:rsid w:val="00B2490B"/>
    <w:rsid w:val="00B24A6E"/>
    <w:rsid w:val="00B250C9"/>
    <w:rsid w:val="00B25244"/>
    <w:rsid w:val="00B254EA"/>
    <w:rsid w:val="00B26CCF"/>
    <w:rsid w:val="00B279FA"/>
    <w:rsid w:val="00B30270"/>
    <w:rsid w:val="00B305C0"/>
    <w:rsid w:val="00B30DD9"/>
    <w:rsid w:val="00B3105A"/>
    <w:rsid w:val="00B311CA"/>
    <w:rsid w:val="00B31357"/>
    <w:rsid w:val="00B316A5"/>
    <w:rsid w:val="00B325F3"/>
    <w:rsid w:val="00B32C4C"/>
    <w:rsid w:val="00B32FA5"/>
    <w:rsid w:val="00B3353C"/>
    <w:rsid w:val="00B338EA"/>
    <w:rsid w:val="00B33A29"/>
    <w:rsid w:val="00B33A4D"/>
    <w:rsid w:val="00B33EFA"/>
    <w:rsid w:val="00B34233"/>
    <w:rsid w:val="00B34AEB"/>
    <w:rsid w:val="00B35421"/>
    <w:rsid w:val="00B358FC"/>
    <w:rsid w:val="00B35B18"/>
    <w:rsid w:val="00B35C3A"/>
    <w:rsid w:val="00B35F49"/>
    <w:rsid w:val="00B36134"/>
    <w:rsid w:val="00B361D0"/>
    <w:rsid w:val="00B361DE"/>
    <w:rsid w:val="00B3625A"/>
    <w:rsid w:val="00B36B8A"/>
    <w:rsid w:val="00B3770E"/>
    <w:rsid w:val="00B400A4"/>
    <w:rsid w:val="00B4014B"/>
    <w:rsid w:val="00B40A87"/>
    <w:rsid w:val="00B40E39"/>
    <w:rsid w:val="00B41441"/>
    <w:rsid w:val="00B41890"/>
    <w:rsid w:val="00B41975"/>
    <w:rsid w:val="00B41F25"/>
    <w:rsid w:val="00B429E5"/>
    <w:rsid w:val="00B43C1C"/>
    <w:rsid w:val="00B43F94"/>
    <w:rsid w:val="00B44321"/>
    <w:rsid w:val="00B44524"/>
    <w:rsid w:val="00B4477D"/>
    <w:rsid w:val="00B449DB"/>
    <w:rsid w:val="00B44A7F"/>
    <w:rsid w:val="00B44EAC"/>
    <w:rsid w:val="00B45A93"/>
    <w:rsid w:val="00B45EFD"/>
    <w:rsid w:val="00B45F01"/>
    <w:rsid w:val="00B46214"/>
    <w:rsid w:val="00B46311"/>
    <w:rsid w:val="00B4668F"/>
    <w:rsid w:val="00B4672A"/>
    <w:rsid w:val="00B467C8"/>
    <w:rsid w:val="00B468C6"/>
    <w:rsid w:val="00B46A42"/>
    <w:rsid w:val="00B4733B"/>
    <w:rsid w:val="00B47348"/>
    <w:rsid w:val="00B47589"/>
    <w:rsid w:val="00B47649"/>
    <w:rsid w:val="00B47723"/>
    <w:rsid w:val="00B47AEA"/>
    <w:rsid w:val="00B47F27"/>
    <w:rsid w:val="00B500D3"/>
    <w:rsid w:val="00B502FF"/>
    <w:rsid w:val="00B504B3"/>
    <w:rsid w:val="00B5076E"/>
    <w:rsid w:val="00B50A58"/>
    <w:rsid w:val="00B515E0"/>
    <w:rsid w:val="00B5185C"/>
    <w:rsid w:val="00B524DF"/>
    <w:rsid w:val="00B5259B"/>
    <w:rsid w:val="00B52694"/>
    <w:rsid w:val="00B529DF"/>
    <w:rsid w:val="00B52ED5"/>
    <w:rsid w:val="00B52FC7"/>
    <w:rsid w:val="00B53309"/>
    <w:rsid w:val="00B5448A"/>
    <w:rsid w:val="00B54494"/>
    <w:rsid w:val="00B5482F"/>
    <w:rsid w:val="00B54C48"/>
    <w:rsid w:val="00B54D49"/>
    <w:rsid w:val="00B565A6"/>
    <w:rsid w:val="00B5689A"/>
    <w:rsid w:val="00B5726B"/>
    <w:rsid w:val="00B57D4A"/>
    <w:rsid w:val="00B609A1"/>
    <w:rsid w:val="00B60BE9"/>
    <w:rsid w:val="00B61019"/>
    <w:rsid w:val="00B610DD"/>
    <w:rsid w:val="00B6176E"/>
    <w:rsid w:val="00B62258"/>
    <w:rsid w:val="00B6241D"/>
    <w:rsid w:val="00B6279A"/>
    <w:rsid w:val="00B62911"/>
    <w:rsid w:val="00B62EC6"/>
    <w:rsid w:val="00B63758"/>
    <w:rsid w:val="00B63DC8"/>
    <w:rsid w:val="00B63FD1"/>
    <w:rsid w:val="00B64514"/>
    <w:rsid w:val="00B64D18"/>
    <w:rsid w:val="00B6528C"/>
    <w:rsid w:val="00B65642"/>
    <w:rsid w:val="00B65D33"/>
    <w:rsid w:val="00B66090"/>
    <w:rsid w:val="00B66418"/>
    <w:rsid w:val="00B66489"/>
    <w:rsid w:val="00B6798A"/>
    <w:rsid w:val="00B67FAE"/>
    <w:rsid w:val="00B7047C"/>
    <w:rsid w:val="00B711A5"/>
    <w:rsid w:val="00B71E33"/>
    <w:rsid w:val="00B71F0D"/>
    <w:rsid w:val="00B72002"/>
    <w:rsid w:val="00B723B6"/>
    <w:rsid w:val="00B727F9"/>
    <w:rsid w:val="00B738A0"/>
    <w:rsid w:val="00B738C7"/>
    <w:rsid w:val="00B74117"/>
    <w:rsid w:val="00B75163"/>
    <w:rsid w:val="00B7580C"/>
    <w:rsid w:val="00B76499"/>
    <w:rsid w:val="00B76A4D"/>
    <w:rsid w:val="00B77E6C"/>
    <w:rsid w:val="00B8048B"/>
    <w:rsid w:val="00B80CAE"/>
    <w:rsid w:val="00B80DE4"/>
    <w:rsid w:val="00B81D53"/>
    <w:rsid w:val="00B8213C"/>
    <w:rsid w:val="00B826CD"/>
    <w:rsid w:val="00B82AB6"/>
    <w:rsid w:val="00B83061"/>
    <w:rsid w:val="00B8317B"/>
    <w:rsid w:val="00B8337B"/>
    <w:rsid w:val="00B836A5"/>
    <w:rsid w:val="00B83717"/>
    <w:rsid w:val="00B83D7C"/>
    <w:rsid w:val="00B83ECA"/>
    <w:rsid w:val="00B83F66"/>
    <w:rsid w:val="00B84321"/>
    <w:rsid w:val="00B8463C"/>
    <w:rsid w:val="00B84794"/>
    <w:rsid w:val="00B84FA8"/>
    <w:rsid w:val="00B854E7"/>
    <w:rsid w:val="00B8599A"/>
    <w:rsid w:val="00B86498"/>
    <w:rsid w:val="00B86DF6"/>
    <w:rsid w:val="00B86F2D"/>
    <w:rsid w:val="00B873B6"/>
    <w:rsid w:val="00B87996"/>
    <w:rsid w:val="00B87B4D"/>
    <w:rsid w:val="00B87D30"/>
    <w:rsid w:val="00B9031E"/>
    <w:rsid w:val="00B904D6"/>
    <w:rsid w:val="00B90FF2"/>
    <w:rsid w:val="00B923FC"/>
    <w:rsid w:val="00B931DA"/>
    <w:rsid w:val="00B93BE1"/>
    <w:rsid w:val="00B94172"/>
    <w:rsid w:val="00B9442D"/>
    <w:rsid w:val="00B952AF"/>
    <w:rsid w:val="00B955FE"/>
    <w:rsid w:val="00B95DE1"/>
    <w:rsid w:val="00B95E02"/>
    <w:rsid w:val="00B963CC"/>
    <w:rsid w:val="00B9678C"/>
    <w:rsid w:val="00B968D2"/>
    <w:rsid w:val="00B96A72"/>
    <w:rsid w:val="00B9754D"/>
    <w:rsid w:val="00B9767C"/>
    <w:rsid w:val="00B97EFE"/>
    <w:rsid w:val="00B97FA2"/>
    <w:rsid w:val="00B97FE4"/>
    <w:rsid w:val="00BA0342"/>
    <w:rsid w:val="00BA09B7"/>
    <w:rsid w:val="00BA0CAE"/>
    <w:rsid w:val="00BA0D75"/>
    <w:rsid w:val="00BA0DCC"/>
    <w:rsid w:val="00BA1838"/>
    <w:rsid w:val="00BA1E2C"/>
    <w:rsid w:val="00BA2B11"/>
    <w:rsid w:val="00BA2D32"/>
    <w:rsid w:val="00BA34D6"/>
    <w:rsid w:val="00BA39FE"/>
    <w:rsid w:val="00BA40E7"/>
    <w:rsid w:val="00BA48DD"/>
    <w:rsid w:val="00BA4B11"/>
    <w:rsid w:val="00BA4D0F"/>
    <w:rsid w:val="00BA533A"/>
    <w:rsid w:val="00BA575C"/>
    <w:rsid w:val="00BA5C02"/>
    <w:rsid w:val="00BA5C52"/>
    <w:rsid w:val="00BA66CA"/>
    <w:rsid w:val="00BA6734"/>
    <w:rsid w:val="00BA6C25"/>
    <w:rsid w:val="00BA7725"/>
    <w:rsid w:val="00BA7B54"/>
    <w:rsid w:val="00BB1C47"/>
    <w:rsid w:val="00BB287D"/>
    <w:rsid w:val="00BB2A39"/>
    <w:rsid w:val="00BB2BDB"/>
    <w:rsid w:val="00BB368F"/>
    <w:rsid w:val="00BB37C6"/>
    <w:rsid w:val="00BB3B34"/>
    <w:rsid w:val="00BB3B5B"/>
    <w:rsid w:val="00BB3C4C"/>
    <w:rsid w:val="00BB3D69"/>
    <w:rsid w:val="00BB4115"/>
    <w:rsid w:val="00BB449E"/>
    <w:rsid w:val="00BB4FED"/>
    <w:rsid w:val="00BB5930"/>
    <w:rsid w:val="00BB5F06"/>
    <w:rsid w:val="00BB6539"/>
    <w:rsid w:val="00BB65F3"/>
    <w:rsid w:val="00BB699F"/>
    <w:rsid w:val="00BB7280"/>
    <w:rsid w:val="00BC0353"/>
    <w:rsid w:val="00BC0609"/>
    <w:rsid w:val="00BC0B44"/>
    <w:rsid w:val="00BC0BA0"/>
    <w:rsid w:val="00BC0E6C"/>
    <w:rsid w:val="00BC1298"/>
    <w:rsid w:val="00BC16B1"/>
    <w:rsid w:val="00BC1895"/>
    <w:rsid w:val="00BC21D0"/>
    <w:rsid w:val="00BC2338"/>
    <w:rsid w:val="00BC2445"/>
    <w:rsid w:val="00BC266F"/>
    <w:rsid w:val="00BC2A53"/>
    <w:rsid w:val="00BC2B5C"/>
    <w:rsid w:val="00BC36D9"/>
    <w:rsid w:val="00BC3F6E"/>
    <w:rsid w:val="00BC402C"/>
    <w:rsid w:val="00BC40D6"/>
    <w:rsid w:val="00BC437C"/>
    <w:rsid w:val="00BC4456"/>
    <w:rsid w:val="00BC545D"/>
    <w:rsid w:val="00BC567F"/>
    <w:rsid w:val="00BC5919"/>
    <w:rsid w:val="00BC662F"/>
    <w:rsid w:val="00BC6E09"/>
    <w:rsid w:val="00BC7C00"/>
    <w:rsid w:val="00BC7E72"/>
    <w:rsid w:val="00BD01AF"/>
    <w:rsid w:val="00BD18C5"/>
    <w:rsid w:val="00BD20B7"/>
    <w:rsid w:val="00BD25B5"/>
    <w:rsid w:val="00BD29DE"/>
    <w:rsid w:val="00BD3268"/>
    <w:rsid w:val="00BD3523"/>
    <w:rsid w:val="00BD470C"/>
    <w:rsid w:val="00BD4CCD"/>
    <w:rsid w:val="00BD524C"/>
    <w:rsid w:val="00BD622A"/>
    <w:rsid w:val="00BD6317"/>
    <w:rsid w:val="00BD6974"/>
    <w:rsid w:val="00BD7469"/>
    <w:rsid w:val="00BD7784"/>
    <w:rsid w:val="00BD7824"/>
    <w:rsid w:val="00BE0295"/>
    <w:rsid w:val="00BE0381"/>
    <w:rsid w:val="00BE0A2A"/>
    <w:rsid w:val="00BE0C8B"/>
    <w:rsid w:val="00BE12BA"/>
    <w:rsid w:val="00BE130F"/>
    <w:rsid w:val="00BE1C1C"/>
    <w:rsid w:val="00BE1D99"/>
    <w:rsid w:val="00BE27F2"/>
    <w:rsid w:val="00BE2F7B"/>
    <w:rsid w:val="00BE3B45"/>
    <w:rsid w:val="00BE41DC"/>
    <w:rsid w:val="00BE43C7"/>
    <w:rsid w:val="00BE4B52"/>
    <w:rsid w:val="00BE5754"/>
    <w:rsid w:val="00BE58B7"/>
    <w:rsid w:val="00BE5C5A"/>
    <w:rsid w:val="00BE5D78"/>
    <w:rsid w:val="00BE6910"/>
    <w:rsid w:val="00BE697F"/>
    <w:rsid w:val="00BE6FAA"/>
    <w:rsid w:val="00BE7083"/>
    <w:rsid w:val="00BE723D"/>
    <w:rsid w:val="00BE775C"/>
    <w:rsid w:val="00BE79C1"/>
    <w:rsid w:val="00BF019E"/>
    <w:rsid w:val="00BF06B7"/>
    <w:rsid w:val="00BF076A"/>
    <w:rsid w:val="00BF07A6"/>
    <w:rsid w:val="00BF09E1"/>
    <w:rsid w:val="00BF0A5E"/>
    <w:rsid w:val="00BF0F63"/>
    <w:rsid w:val="00BF0F75"/>
    <w:rsid w:val="00BF1792"/>
    <w:rsid w:val="00BF1B07"/>
    <w:rsid w:val="00BF1EB8"/>
    <w:rsid w:val="00BF2242"/>
    <w:rsid w:val="00BF2BA3"/>
    <w:rsid w:val="00BF2CFE"/>
    <w:rsid w:val="00BF312F"/>
    <w:rsid w:val="00BF35CD"/>
    <w:rsid w:val="00BF3797"/>
    <w:rsid w:val="00BF37B9"/>
    <w:rsid w:val="00BF3A2E"/>
    <w:rsid w:val="00BF3E51"/>
    <w:rsid w:val="00BF41BD"/>
    <w:rsid w:val="00BF4B86"/>
    <w:rsid w:val="00BF4E67"/>
    <w:rsid w:val="00BF548D"/>
    <w:rsid w:val="00BF56BF"/>
    <w:rsid w:val="00BF5A11"/>
    <w:rsid w:val="00BF6108"/>
    <w:rsid w:val="00BF6403"/>
    <w:rsid w:val="00BF6FF0"/>
    <w:rsid w:val="00BF757E"/>
    <w:rsid w:val="00BF7C49"/>
    <w:rsid w:val="00BF7E3F"/>
    <w:rsid w:val="00C00852"/>
    <w:rsid w:val="00C00D05"/>
    <w:rsid w:val="00C01E9C"/>
    <w:rsid w:val="00C0275B"/>
    <w:rsid w:val="00C02FAC"/>
    <w:rsid w:val="00C03DAA"/>
    <w:rsid w:val="00C03E5E"/>
    <w:rsid w:val="00C043A5"/>
    <w:rsid w:val="00C043F1"/>
    <w:rsid w:val="00C045AD"/>
    <w:rsid w:val="00C0493A"/>
    <w:rsid w:val="00C05176"/>
    <w:rsid w:val="00C05589"/>
    <w:rsid w:val="00C05593"/>
    <w:rsid w:val="00C05B67"/>
    <w:rsid w:val="00C05C74"/>
    <w:rsid w:val="00C065EC"/>
    <w:rsid w:val="00C06AEF"/>
    <w:rsid w:val="00C07240"/>
    <w:rsid w:val="00C076F6"/>
    <w:rsid w:val="00C07A00"/>
    <w:rsid w:val="00C1000D"/>
    <w:rsid w:val="00C10119"/>
    <w:rsid w:val="00C10198"/>
    <w:rsid w:val="00C10297"/>
    <w:rsid w:val="00C103FD"/>
    <w:rsid w:val="00C10421"/>
    <w:rsid w:val="00C10721"/>
    <w:rsid w:val="00C10738"/>
    <w:rsid w:val="00C10B76"/>
    <w:rsid w:val="00C112CD"/>
    <w:rsid w:val="00C1199B"/>
    <w:rsid w:val="00C11A24"/>
    <w:rsid w:val="00C11D6F"/>
    <w:rsid w:val="00C11E09"/>
    <w:rsid w:val="00C12014"/>
    <w:rsid w:val="00C1227E"/>
    <w:rsid w:val="00C12290"/>
    <w:rsid w:val="00C1299C"/>
    <w:rsid w:val="00C136FC"/>
    <w:rsid w:val="00C142A0"/>
    <w:rsid w:val="00C146F2"/>
    <w:rsid w:val="00C14B3C"/>
    <w:rsid w:val="00C14D4C"/>
    <w:rsid w:val="00C152B7"/>
    <w:rsid w:val="00C1595D"/>
    <w:rsid w:val="00C15C7A"/>
    <w:rsid w:val="00C166CB"/>
    <w:rsid w:val="00C16BEC"/>
    <w:rsid w:val="00C172F7"/>
    <w:rsid w:val="00C1736E"/>
    <w:rsid w:val="00C17EBE"/>
    <w:rsid w:val="00C200C0"/>
    <w:rsid w:val="00C2012E"/>
    <w:rsid w:val="00C2021D"/>
    <w:rsid w:val="00C20365"/>
    <w:rsid w:val="00C2062B"/>
    <w:rsid w:val="00C20A12"/>
    <w:rsid w:val="00C20D87"/>
    <w:rsid w:val="00C2182D"/>
    <w:rsid w:val="00C21A0F"/>
    <w:rsid w:val="00C21F04"/>
    <w:rsid w:val="00C225DD"/>
    <w:rsid w:val="00C2276C"/>
    <w:rsid w:val="00C22CF5"/>
    <w:rsid w:val="00C22E91"/>
    <w:rsid w:val="00C2305C"/>
    <w:rsid w:val="00C2388E"/>
    <w:rsid w:val="00C23C32"/>
    <w:rsid w:val="00C23E67"/>
    <w:rsid w:val="00C23F45"/>
    <w:rsid w:val="00C24940"/>
    <w:rsid w:val="00C251F9"/>
    <w:rsid w:val="00C25B74"/>
    <w:rsid w:val="00C25F7E"/>
    <w:rsid w:val="00C260AB"/>
    <w:rsid w:val="00C262DD"/>
    <w:rsid w:val="00C268CB"/>
    <w:rsid w:val="00C26AEB"/>
    <w:rsid w:val="00C2702A"/>
    <w:rsid w:val="00C2704D"/>
    <w:rsid w:val="00C27EB1"/>
    <w:rsid w:val="00C300C9"/>
    <w:rsid w:val="00C30C12"/>
    <w:rsid w:val="00C310C3"/>
    <w:rsid w:val="00C31578"/>
    <w:rsid w:val="00C31AAC"/>
    <w:rsid w:val="00C31D99"/>
    <w:rsid w:val="00C32283"/>
    <w:rsid w:val="00C32439"/>
    <w:rsid w:val="00C32AF9"/>
    <w:rsid w:val="00C32EB6"/>
    <w:rsid w:val="00C33879"/>
    <w:rsid w:val="00C34B1D"/>
    <w:rsid w:val="00C34E2F"/>
    <w:rsid w:val="00C34F10"/>
    <w:rsid w:val="00C3510B"/>
    <w:rsid w:val="00C355ED"/>
    <w:rsid w:val="00C36556"/>
    <w:rsid w:val="00C368DE"/>
    <w:rsid w:val="00C36CF1"/>
    <w:rsid w:val="00C36E64"/>
    <w:rsid w:val="00C37D43"/>
    <w:rsid w:val="00C37D7E"/>
    <w:rsid w:val="00C404D5"/>
    <w:rsid w:val="00C4083B"/>
    <w:rsid w:val="00C40ED3"/>
    <w:rsid w:val="00C40F15"/>
    <w:rsid w:val="00C410B3"/>
    <w:rsid w:val="00C414DB"/>
    <w:rsid w:val="00C418C4"/>
    <w:rsid w:val="00C41BCF"/>
    <w:rsid w:val="00C421BA"/>
    <w:rsid w:val="00C423E3"/>
    <w:rsid w:val="00C42664"/>
    <w:rsid w:val="00C426AF"/>
    <w:rsid w:val="00C4280B"/>
    <w:rsid w:val="00C42EDA"/>
    <w:rsid w:val="00C434EC"/>
    <w:rsid w:val="00C43533"/>
    <w:rsid w:val="00C43FBD"/>
    <w:rsid w:val="00C44E0B"/>
    <w:rsid w:val="00C45235"/>
    <w:rsid w:val="00C454F5"/>
    <w:rsid w:val="00C45720"/>
    <w:rsid w:val="00C45B50"/>
    <w:rsid w:val="00C45FD1"/>
    <w:rsid w:val="00C46071"/>
    <w:rsid w:val="00C464FB"/>
    <w:rsid w:val="00C467DC"/>
    <w:rsid w:val="00C468D5"/>
    <w:rsid w:val="00C46B3D"/>
    <w:rsid w:val="00C47081"/>
    <w:rsid w:val="00C47C47"/>
    <w:rsid w:val="00C5136F"/>
    <w:rsid w:val="00C520A2"/>
    <w:rsid w:val="00C52311"/>
    <w:rsid w:val="00C52864"/>
    <w:rsid w:val="00C52E1A"/>
    <w:rsid w:val="00C533C1"/>
    <w:rsid w:val="00C53B1B"/>
    <w:rsid w:val="00C53C47"/>
    <w:rsid w:val="00C53E4F"/>
    <w:rsid w:val="00C5406A"/>
    <w:rsid w:val="00C54BB8"/>
    <w:rsid w:val="00C55365"/>
    <w:rsid w:val="00C554CB"/>
    <w:rsid w:val="00C55938"/>
    <w:rsid w:val="00C559C1"/>
    <w:rsid w:val="00C55B4A"/>
    <w:rsid w:val="00C55D8C"/>
    <w:rsid w:val="00C55F8B"/>
    <w:rsid w:val="00C56087"/>
    <w:rsid w:val="00C562CF"/>
    <w:rsid w:val="00C569E2"/>
    <w:rsid w:val="00C56A44"/>
    <w:rsid w:val="00C56AE0"/>
    <w:rsid w:val="00C56B2E"/>
    <w:rsid w:val="00C56EDE"/>
    <w:rsid w:val="00C5730C"/>
    <w:rsid w:val="00C5758D"/>
    <w:rsid w:val="00C575DE"/>
    <w:rsid w:val="00C57D3B"/>
    <w:rsid w:val="00C603AF"/>
    <w:rsid w:val="00C60B87"/>
    <w:rsid w:val="00C60C86"/>
    <w:rsid w:val="00C60FE7"/>
    <w:rsid w:val="00C61211"/>
    <w:rsid w:val="00C61D8F"/>
    <w:rsid w:val="00C61F97"/>
    <w:rsid w:val="00C62139"/>
    <w:rsid w:val="00C62968"/>
    <w:rsid w:val="00C62C9C"/>
    <w:rsid w:val="00C62CB5"/>
    <w:rsid w:val="00C62F4A"/>
    <w:rsid w:val="00C6301A"/>
    <w:rsid w:val="00C6338F"/>
    <w:rsid w:val="00C63B2F"/>
    <w:rsid w:val="00C64252"/>
    <w:rsid w:val="00C64F68"/>
    <w:rsid w:val="00C653BF"/>
    <w:rsid w:val="00C655DC"/>
    <w:rsid w:val="00C65639"/>
    <w:rsid w:val="00C65E38"/>
    <w:rsid w:val="00C6604E"/>
    <w:rsid w:val="00C6617E"/>
    <w:rsid w:val="00C665E2"/>
    <w:rsid w:val="00C6671D"/>
    <w:rsid w:val="00C66786"/>
    <w:rsid w:val="00C66A6B"/>
    <w:rsid w:val="00C66E76"/>
    <w:rsid w:val="00C66F6E"/>
    <w:rsid w:val="00C67057"/>
    <w:rsid w:val="00C67B66"/>
    <w:rsid w:val="00C70080"/>
    <w:rsid w:val="00C705A6"/>
    <w:rsid w:val="00C7102E"/>
    <w:rsid w:val="00C71D20"/>
    <w:rsid w:val="00C72101"/>
    <w:rsid w:val="00C7219E"/>
    <w:rsid w:val="00C721EE"/>
    <w:rsid w:val="00C72AFC"/>
    <w:rsid w:val="00C72C75"/>
    <w:rsid w:val="00C731E8"/>
    <w:rsid w:val="00C732E7"/>
    <w:rsid w:val="00C73C9A"/>
    <w:rsid w:val="00C7455A"/>
    <w:rsid w:val="00C74654"/>
    <w:rsid w:val="00C74C17"/>
    <w:rsid w:val="00C74F04"/>
    <w:rsid w:val="00C7542C"/>
    <w:rsid w:val="00C760CE"/>
    <w:rsid w:val="00C76724"/>
    <w:rsid w:val="00C76779"/>
    <w:rsid w:val="00C76860"/>
    <w:rsid w:val="00C7709D"/>
    <w:rsid w:val="00C77213"/>
    <w:rsid w:val="00C7769F"/>
    <w:rsid w:val="00C80E9E"/>
    <w:rsid w:val="00C8112C"/>
    <w:rsid w:val="00C81D39"/>
    <w:rsid w:val="00C81F71"/>
    <w:rsid w:val="00C8265C"/>
    <w:rsid w:val="00C82889"/>
    <w:rsid w:val="00C82985"/>
    <w:rsid w:val="00C82B07"/>
    <w:rsid w:val="00C82E65"/>
    <w:rsid w:val="00C83080"/>
    <w:rsid w:val="00C836C2"/>
    <w:rsid w:val="00C83759"/>
    <w:rsid w:val="00C838D4"/>
    <w:rsid w:val="00C846A2"/>
    <w:rsid w:val="00C849C9"/>
    <w:rsid w:val="00C85216"/>
    <w:rsid w:val="00C85299"/>
    <w:rsid w:val="00C852D2"/>
    <w:rsid w:val="00C85307"/>
    <w:rsid w:val="00C85483"/>
    <w:rsid w:val="00C855CA"/>
    <w:rsid w:val="00C85BF0"/>
    <w:rsid w:val="00C85FDA"/>
    <w:rsid w:val="00C86761"/>
    <w:rsid w:val="00C86939"/>
    <w:rsid w:val="00C86A6A"/>
    <w:rsid w:val="00C86E39"/>
    <w:rsid w:val="00C875D7"/>
    <w:rsid w:val="00C87F29"/>
    <w:rsid w:val="00C90222"/>
    <w:rsid w:val="00C91121"/>
    <w:rsid w:val="00C9135E"/>
    <w:rsid w:val="00C919A6"/>
    <w:rsid w:val="00C91E37"/>
    <w:rsid w:val="00C920BE"/>
    <w:rsid w:val="00C923CF"/>
    <w:rsid w:val="00C927DE"/>
    <w:rsid w:val="00C9282B"/>
    <w:rsid w:val="00C92A24"/>
    <w:rsid w:val="00C92F42"/>
    <w:rsid w:val="00C93A56"/>
    <w:rsid w:val="00C944DF"/>
    <w:rsid w:val="00C94B51"/>
    <w:rsid w:val="00C9510A"/>
    <w:rsid w:val="00C95448"/>
    <w:rsid w:val="00C965AB"/>
    <w:rsid w:val="00C96A17"/>
    <w:rsid w:val="00C96D00"/>
    <w:rsid w:val="00C96D71"/>
    <w:rsid w:val="00C977C4"/>
    <w:rsid w:val="00C977C9"/>
    <w:rsid w:val="00C979AA"/>
    <w:rsid w:val="00CA0064"/>
    <w:rsid w:val="00CA07E9"/>
    <w:rsid w:val="00CA08E5"/>
    <w:rsid w:val="00CA1DA9"/>
    <w:rsid w:val="00CA2497"/>
    <w:rsid w:val="00CA2BB4"/>
    <w:rsid w:val="00CA360C"/>
    <w:rsid w:val="00CA392F"/>
    <w:rsid w:val="00CA4270"/>
    <w:rsid w:val="00CA42A7"/>
    <w:rsid w:val="00CA545D"/>
    <w:rsid w:val="00CA55E4"/>
    <w:rsid w:val="00CA5FD8"/>
    <w:rsid w:val="00CA6EB2"/>
    <w:rsid w:val="00CA751F"/>
    <w:rsid w:val="00CA75F7"/>
    <w:rsid w:val="00CA76C5"/>
    <w:rsid w:val="00CA78BC"/>
    <w:rsid w:val="00CA7A2A"/>
    <w:rsid w:val="00CA7B26"/>
    <w:rsid w:val="00CA7DE3"/>
    <w:rsid w:val="00CB00F3"/>
    <w:rsid w:val="00CB013C"/>
    <w:rsid w:val="00CB0D94"/>
    <w:rsid w:val="00CB0E61"/>
    <w:rsid w:val="00CB1F52"/>
    <w:rsid w:val="00CB22E2"/>
    <w:rsid w:val="00CB2630"/>
    <w:rsid w:val="00CB34D1"/>
    <w:rsid w:val="00CB34F4"/>
    <w:rsid w:val="00CB38AA"/>
    <w:rsid w:val="00CB3CA9"/>
    <w:rsid w:val="00CB3E62"/>
    <w:rsid w:val="00CB41C4"/>
    <w:rsid w:val="00CB424A"/>
    <w:rsid w:val="00CB489A"/>
    <w:rsid w:val="00CB4B8A"/>
    <w:rsid w:val="00CB5023"/>
    <w:rsid w:val="00CB5BC1"/>
    <w:rsid w:val="00CB5C8F"/>
    <w:rsid w:val="00CB608C"/>
    <w:rsid w:val="00CB6699"/>
    <w:rsid w:val="00CB669C"/>
    <w:rsid w:val="00CB66E3"/>
    <w:rsid w:val="00CB68D8"/>
    <w:rsid w:val="00CB76CB"/>
    <w:rsid w:val="00CB782A"/>
    <w:rsid w:val="00CB7C4E"/>
    <w:rsid w:val="00CC064A"/>
    <w:rsid w:val="00CC094E"/>
    <w:rsid w:val="00CC1262"/>
    <w:rsid w:val="00CC15EF"/>
    <w:rsid w:val="00CC1702"/>
    <w:rsid w:val="00CC17DA"/>
    <w:rsid w:val="00CC2689"/>
    <w:rsid w:val="00CC2714"/>
    <w:rsid w:val="00CC2863"/>
    <w:rsid w:val="00CC2E44"/>
    <w:rsid w:val="00CC3053"/>
    <w:rsid w:val="00CC3058"/>
    <w:rsid w:val="00CC31BB"/>
    <w:rsid w:val="00CC388C"/>
    <w:rsid w:val="00CC3C07"/>
    <w:rsid w:val="00CC3C21"/>
    <w:rsid w:val="00CC3E48"/>
    <w:rsid w:val="00CC3EF5"/>
    <w:rsid w:val="00CC3FA2"/>
    <w:rsid w:val="00CC555D"/>
    <w:rsid w:val="00CC557B"/>
    <w:rsid w:val="00CC5E43"/>
    <w:rsid w:val="00CC7281"/>
    <w:rsid w:val="00CC72B6"/>
    <w:rsid w:val="00CC736D"/>
    <w:rsid w:val="00CC7B83"/>
    <w:rsid w:val="00CC7F97"/>
    <w:rsid w:val="00CD0C31"/>
    <w:rsid w:val="00CD0C48"/>
    <w:rsid w:val="00CD0DCE"/>
    <w:rsid w:val="00CD1953"/>
    <w:rsid w:val="00CD1C94"/>
    <w:rsid w:val="00CD1E81"/>
    <w:rsid w:val="00CD1E9A"/>
    <w:rsid w:val="00CD209C"/>
    <w:rsid w:val="00CD22C7"/>
    <w:rsid w:val="00CD29C4"/>
    <w:rsid w:val="00CD2EB2"/>
    <w:rsid w:val="00CD307D"/>
    <w:rsid w:val="00CD3375"/>
    <w:rsid w:val="00CD348C"/>
    <w:rsid w:val="00CD3792"/>
    <w:rsid w:val="00CD395F"/>
    <w:rsid w:val="00CD4024"/>
    <w:rsid w:val="00CD4378"/>
    <w:rsid w:val="00CD4794"/>
    <w:rsid w:val="00CD49DB"/>
    <w:rsid w:val="00CD54EF"/>
    <w:rsid w:val="00CD577C"/>
    <w:rsid w:val="00CD628E"/>
    <w:rsid w:val="00CD62F5"/>
    <w:rsid w:val="00CD683E"/>
    <w:rsid w:val="00CD69BB"/>
    <w:rsid w:val="00CD6AB4"/>
    <w:rsid w:val="00CD6BC8"/>
    <w:rsid w:val="00CD761E"/>
    <w:rsid w:val="00CE072F"/>
    <w:rsid w:val="00CE08FC"/>
    <w:rsid w:val="00CE1514"/>
    <w:rsid w:val="00CE1880"/>
    <w:rsid w:val="00CE1B6C"/>
    <w:rsid w:val="00CE2381"/>
    <w:rsid w:val="00CE3051"/>
    <w:rsid w:val="00CE39A3"/>
    <w:rsid w:val="00CE3D64"/>
    <w:rsid w:val="00CE3F3D"/>
    <w:rsid w:val="00CE40B8"/>
    <w:rsid w:val="00CE4150"/>
    <w:rsid w:val="00CE4744"/>
    <w:rsid w:val="00CE49EE"/>
    <w:rsid w:val="00CE4ABB"/>
    <w:rsid w:val="00CE4FBA"/>
    <w:rsid w:val="00CE570D"/>
    <w:rsid w:val="00CE6B57"/>
    <w:rsid w:val="00CE6E1F"/>
    <w:rsid w:val="00CE7953"/>
    <w:rsid w:val="00CF01BB"/>
    <w:rsid w:val="00CF024F"/>
    <w:rsid w:val="00CF02C0"/>
    <w:rsid w:val="00CF07BF"/>
    <w:rsid w:val="00CF114D"/>
    <w:rsid w:val="00CF18EE"/>
    <w:rsid w:val="00CF2B48"/>
    <w:rsid w:val="00CF2C03"/>
    <w:rsid w:val="00CF2DE4"/>
    <w:rsid w:val="00CF3E46"/>
    <w:rsid w:val="00CF5137"/>
    <w:rsid w:val="00CF5659"/>
    <w:rsid w:val="00CF593C"/>
    <w:rsid w:val="00CF5B3F"/>
    <w:rsid w:val="00CF62E3"/>
    <w:rsid w:val="00CF65A9"/>
    <w:rsid w:val="00CF6B05"/>
    <w:rsid w:val="00CF6D14"/>
    <w:rsid w:val="00CF7AFB"/>
    <w:rsid w:val="00CF7FEC"/>
    <w:rsid w:val="00D00D2C"/>
    <w:rsid w:val="00D00D79"/>
    <w:rsid w:val="00D01365"/>
    <w:rsid w:val="00D013B4"/>
    <w:rsid w:val="00D01536"/>
    <w:rsid w:val="00D0170E"/>
    <w:rsid w:val="00D027FA"/>
    <w:rsid w:val="00D02A7B"/>
    <w:rsid w:val="00D03160"/>
    <w:rsid w:val="00D03737"/>
    <w:rsid w:val="00D038FA"/>
    <w:rsid w:val="00D04341"/>
    <w:rsid w:val="00D04615"/>
    <w:rsid w:val="00D04EE4"/>
    <w:rsid w:val="00D053DD"/>
    <w:rsid w:val="00D05A7C"/>
    <w:rsid w:val="00D05CAE"/>
    <w:rsid w:val="00D05E9C"/>
    <w:rsid w:val="00D060D5"/>
    <w:rsid w:val="00D061E1"/>
    <w:rsid w:val="00D06DE6"/>
    <w:rsid w:val="00D07F70"/>
    <w:rsid w:val="00D07FF7"/>
    <w:rsid w:val="00D1074E"/>
    <w:rsid w:val="00D10863"/>
    <w:rsid w:val="00D10EC3"/>
    <w:rsid w:val="00D11085"/>
    <w:rsid w:val="00D11694"/>
    <w:rsid w:val="00D117E0"/>
    <w:rsid w:val="00D11C7C"/>
    <w:rsid w:val="00D12AC1"/>
    <w:rsid w:val="00D13221"/>
    <w:rsid w:val="00D1337B"/>
    <w:rsid w:val="00D133B5"/>
    <w:rsid w:val="00D134F1"/>
    <w:rsid w:val="00D13A29"/>
    <w:rsid w:val="00D142D9"/>
    <w:rsid w:val="00D14581"/>
    <w:rsid w:val="00D14A1D"/>
    <w:rsid w:val="00D14B7D"/>
    <w:rsid w:val="00D14FA3"/>
    <w:rsid w:val="00D159C2"/>
    <w:rsid w:val="00D15C23"/>
    <w:rsid w:val="00D16635"/>
    <w:rsid w:val="00D16723"/>
    <w:rsid w:val="00D16E0D"/>
    <w:rsid w:val="00D17324"/>
    <w:rsid w:val="00D17989"/>
    <w:rsid w:val="00D17A51"/>
    <w:rsid w:val="00D17BF5"/>
    <w:rsid w:val="00D20102"/>
    <w:rsid w:val="00D206AE"/>
    <w:rsid w:val="00D214BF"/>
    <w:rsid w:val="00D2247B"/>
    <w:rsid w:val="00D225A7"/>
    <w:rsid w:val="00D22B67"/>
    <w:rsid w:val="00D22E0F"/>
    <w:rsid w:val="00D23DE8"/>
    <w:rsid w:val="00D23FD5"/>
    <w:rsid w:val="00D246F7"/>
    <w:rsid w:val="00D247BC"/>
    <w:rsid w:val="00D25136"/>
    <w:rsid w:val="00D260E2"/>
    <w:rsid w:val="00D260F4"/>
    <w:rsid w:val="00D27C67"/>
    <w:rsid w:val="00D27E35"/>
    <w:rsid w:val="00D309B3"/>
    <w:rsid w:val="00D31F0C"/>
    <w:rsid w:val="00D31F77"/>
    <w:rsid w:val="00D32224"/>
    <w:rsid w:val="00D32B19"/>
    <w:rsid w:val="00D33E55"/>
    <w:rsid w:val="00D341BB"/>
    <w:rsid w:val="00D34C77"/>
    <w:rsid w:val="00D35026"/>
    <w:rsid w:val="00D3529A"/>
    <w:rsid w:val="00D35692"/>
    <w:rsid w:val="00D35CCC"/>
    <w:rsid w:val="00D35F1F"/>
    <w:rsid w:val="00D3607B"/>
    <w:rsid w:val="00D3673F"/>
    <w:rsid w:val="00D373EE"/>
    <w:rsid w:val="00D375F1"/>
    <w:rsid w:val="00D37CB0"/>
    <w:rsid w:val="00D40574"/>
    <w:rsid w:val="00D41196"/>
    <w:rsid w:val="00D413F1"/>
    <w:rsid w:val="00D42495"/>
    <w:rsid w:val="00D4263F"/>
    <w:rsid w:val="00D4317B"/>
    <w:rsid w:val="00D43397"/>
    <w:rsid w:val="00D433A3"/>
    <w:rsid w:val="00D433EE"/>
    <w:rsid w:val="00D435B8"/>
    <w:rsid w:val="00D43D0A"/>
    <w:rsid w:val="00D446A8"/>
    <w:rsid w:val="00D446F1"/>
    <w:rsid w:val="00D45A66"/>
    <w:rsid w:val="00D45E4A"/>
    <w:rsid w:val="00D469E4"/>
    <w:rsid w:val="00D47413"/>
    <w:rsid w:val="00D47B7B"/>
    <w:rsid w:val="00D503C2"/>
    <w:rsid w:val="00D5050B"/>
    <w:rsid w:val="00D516CC"/>
    <w:rsid w:val="00D5175E"/>
    <w:rsid w:val="00D51B17"/>
    <w:rsid w:val="00D51DD9"/>
    <w:rsid w:val="00D52148"/>
    <w:rsid w:val="00D527A9"/>
    <w:rsid w:val="00D52AEC"/>
    <w:rsid w:val="00D53FAA"/>
    <w:rsid w:val="00D541A3"/>
    <w:rsid w:val="00D54694"/>
    <w:rsid w:val="00D5522F"/>
    <w:rsid w:val="00D556AF"/>
    <w:rsid w:val="00D55823"/>
    <w:rsid w:val="00D55D72"/>
    <w:rsid w:val="00D55F18"/>
    <w:rsid w:val="00D562F2"/>
    <w:rsid w:val="00D567ED"/>
    <w:rsid w:val="00D56B04"/>
    <w:rsid w:val="00D56E00"/>
    <w:rsid w:val="00D57716"/>
    <w:rsid w:val="00D57D3F"/>
    <w:rsid w:val="00D602C3"/>
    <w:rsid w:val="00D602FA"/>
    <w:rsid w:val="00D60DD6"/>
    <w:rsid w:val="00D611F5"/>
    <w:rsid w:val="00D61EE7"/>
    <w:rsid w:val="00D620BF"/>
    <w:rsid w:val="00D62CBB"/>
    <w:rsid w:val="00D62DEA"/>
    <w:rsid w:val="00D62F34"/>
    <w:rsid w:val="00D63C6D"/>
    <w:rsid w:val="00D64577"/>
    <w:rsid w:val="00D648DE"/>
    <w:rsid w:val="00D64FCA"/>
    <w:rsid w:val="00D65229"/>
    <w:rsid w:val="00D65313"/>
    <w:rsid w:val="00D6577E"/>
    <w:rsid w:val="00D66E51"/>
    <w:rsid w:val="00D66FBB"/>
    <w:rsid w:val="00D67073"/>
    <w:rsid w:val="00D67498"/>
    <w:rsid w:val="00D676B4"/>
    <w:rsid w:val="00D67729"/>
    <w:rsid w:val="00D67866"/>
    <w:rsid w:val="00D67FEF"/>
    <w:rsid w:val="00D704AA"/>
    <w:rsid w:val="00D70B74"/>
    <w:rsid w:val="00D70CEF"/>
    <w:rsid w:val="00D71278"/>
    <w:rsid w:val="00D71A4E"/>
    <w:rsid w:val="00D71B90"/>
    <w:rsid w:val="00D71C13"/>
    <w:rsid w:val="00D71CB9"/>
    <w:rsid w:val="00D71D30"/>
    <w:rsid w:val="00D72630"/>
    <w:rsid w:val="00D7278E"/>
    <w:rsid w:val="00D7293D"/>
    <w:rsid w:val="00D72EA3"/>
    <w:rsid w:val="00D737F5"/>
    <w:rsid w:val="00D7383C"/>
    <w:rsid w:val="00D73C25"/>
    <w:rsid w:val="00D73FC9"/>
    <w:rsid w:val="00D7499D"/>
    <w:rsid w:val="00D74DF2"/>
    <w:rsid w:val="00D75274"/>
    <w:rsid w:val="00D7567A"/>
    <w:rsid w:val="00D75E85"/>
    <w:rsid w:val="00D76032"/>
    <w:rsid w:val="00D767B6"/>
    <w:rsid w:val="00D768C4"/>
    <w:rsid w:val="00D769DB"/>
    <w:rsid w:val="00D76B96"/>
    <w:rsid w:val="00D76C52"/>
    <w:rsid w:val="00D777FF"/>
    <w:rsid w:val="00D779DD"/>
    <w:rsid w:val="00D77C80"/>
    <w:rsid w:val="00D77FA4"/>
    <w:rsid w:val="00D806E8"/>
    <w:rsid w:val="00D8101A"/>
    <w:rsid w:val="00D817B9"/>
    <w:rsid w:val="00D827D5"/>
    <w:rsid w:val="00D82997"/>
    <w:rsid w:val="00D82D21"/>
    <w:rsid w:val="00D83222"/>
    <w:rsid w:val="00D83486"/>
    <w:rsid w:val="00D839BD"/>
    <w:rsid w:val="00D83BE6"/>
    <w:rsid w:val="00D83D11"/>
    <w:rsid w:val="00D84378"/>
    <w:rsid w:val="00D8444C"/>
    <w:rsid w:val="00D84F72"/>
    <w:rsid w:val="00D8502D"/>
    <w:rsid w:val="00D85326"/>
    <w:rsid w:val="00D855C0"/>
    <w:rsid w:val="00D859E7"/>
    <w:rsid w:val="00D85ECB"/>
    <w:rsid w:val="00D872BB"/>
    <w:rsid w:val="00D8749F"/>
    <w:rsid w:val="00D8771B"/>
    <w:rsid w:val="00D87DBB"/>
    <w:rsid w:val="00D9045C"/>
    <w:rsid w:val="00D905E9"/>
    <w:rsid w:val="00D91724"/>
    <w:rsid w:val="00D9181D"/>
    <w:rsid w:val="00D91A23"/>
    <w:rsid w:val="00D92072"/>
    <w:rsid w:val="00D920D2"/>
    <w:rsid w:val="00D924C6"/>
    <w:rsid w:val="00D92CD3"/>
    <w:rsid w:val="00D92EBD"/>
    <w:rsid w:val="00D934F1"/>
    <w:rsid w:val="00D942F7"/>
    <w:rsid w:val="00D94780"/>
    <w:rsid w:val="00D94DB1"/>
    <w:rsid w:val="00D94DF2"/>
    <w:rsid w:val="00D951E4"/>
    <w:rsid w:val="00D953FB"/>
    <w:rsid w:val="00D956A4"/>
    <w:rsid w:val="00D95904"/>
    <w:rsid w:val="00D95A47"/>
    <w:rsid w:val="00D95AA5"/>
    <w:rsid w:val="00D95D0E"/>
    <w:rsid w:val="00D96174"/>
    <w:rsid w:val="00D96443"/>
    <w:rsid w:val="00D96C9D"/>
    <w:rsid w:val="00D96E4E"/>
    <w:rsid w:val="00D97018"/>
    <w:rsid w:val="00D97362"/>
    <w:rsid w:val="00D977A4"/>
    <w:rsid w:val="00D97812"/>
    <w:rsid w:val="00DA00F0"/>
    <w:rsid w:val="00DA057C"/>
    <w:rsid w:val="00DA0592"/>
    <w:rsid w:val="00DA17DC"/>
    <w:rsid w:val="00DA1C75"/>
    <w:rsid w:val="00DA1FBE"/>
    <w:rsid w:val="00DA298B"/>
    <w:rsid w:val="00DA2B8C"/>
    <w:rsid w:val="00DA30D5"/>
    <w:rsid w:val="00DA3A5E"/>
    <w:rsid w:val="00DA3B4D"/>
    <w:rsid w:val="00DA3BEA"/>
    <w:rsid w:val="00DA4026"/>
    <w:rsid w:val="00DA4310"/>
    <w:rsid w:val="00DA47A3"/>
    <w:rsid w:val="00DA496C"/>
    <w:rsid w:val="00DA497C"/>
    <w:rsid w:val="00DA4AF5"/>
    <w:rsid w:val="00DA4FF9"/>
    <w:rsid w:val="00DA502F"/>
    <w:rsid w:val="00DA618B"/>
    <w:rsid w:val="00DA620C"/>
    <w:rsid w:val="00DA66CA"/>
    <w:rsid w:val="00DA66F8"/>
    <w:rsid w:val="00DA6834"/>
    <w:rsid w:val="00DA6DF5"/>
    <w:rsid w:val="00DA703C"/>
    <w:rsid w:val="00DA7065"/>
    <w:rsid w:val="00DA714D"/>
    <w:rsid w:val="00DA7257"/>
    <w:rsid w:val="00DA7347"/>
    <w:rsid w:val="00DA7CB7"/>
    <w:rsid w:val="00DB0131"/>
    <w:rsid w:val="00DB0D2E"/>
    <w:rsid w:val="00DB149A"/>
    <w:rsid w:val="00DB150B"/>
    <w:rsid w:val="00DB2583"/>
    <w:rsid w:val="00DB25B8"/>
    <w:rsid w:val="00DB3188"/>
    <w:rsid w:val="00DB3403"/>
    <w:rsid w:val="00DB35B3"/>
    <w:rsid w:val="00DB381E"/>
    <w:rsid w:val="00DB3F53"/>
    <w:rsid w:val="00DB4813"/>
    <w:rsid w:val="00DB568E"/>
    <w:rsid w:val="00DB5B88"/>
    <w:rsid w:val="00DB5D86"/>
    <w:rsid w:val="00DB6852"/>
    <w:rsid w:val="00DB6B12"/>
    <w:rsid w:val="00DB6C8F"/>
    <w:rsid w:val="00DB6D9C"/>
    <w:rsid w:val="00DB6EF3"/>
    <w:rsid w:val="00DB726D"/>
    <w:rsid w:val="00DB75C1"/>
    <w:rsid w:val="00DB77D1"/>
    <w:rsid w:val="00DC0045"/>
    <w:rsid w:val="00DC013D"/>
    <w:rsid w:val="00DC128A"/>
    <w:rsid w:val="00DC1561"/>
    <w:rsid w:val="00DC1758"/>
    <w:rsid w:val="00DC1A7D"/>
    <w:rsid w:val="00DC2872"/>
    <w:rsid w:val="00DC2951"/>
    <w:rsid w:val="00DC3DCC"/>
    <w:rsid w:val="00DC4080"/>
    <w:rsid w:val="00DC426D"/>
    <w:rsid w:val="00DC42C0"/>
    <w:rsid w:val="00DC4E06"/>
    <w:rsid w:val="00DC50F9"/>
    <w:rsid w:val="00DC535C"/>
    <w:rsid w:val="00DC586A"/>
    <w:rsid w:val="00DC5F48"/>
    <w:rsid w:val="00DC6408"/>
    <w:rsid w:val="00DC68DD"/>
    <w:rsid w:val="00DC6938"/>
    <w:rsid w:val="00DC6BAA"/>
    <w:rsid w:val="00DC6C61"/>
    <w:rsid w:val="00DC6F60"/>
    <w:rsid w:val="00DC70D3"/>
    <w:rsid w:val="00DD002D"/>
    <w:rsid w:val="00DD0B8A"/>
    <w:rsid w:val="00DD10B6"/>
    <w:rsid w:val="00DD1A4E"/>
    <w:rsid w:val="00DD2074"/>
    <w:rsid w:val="00DD22EE"/>
    <w:rsid w:val="00DD2534"/>
    <w:rsid w:val="00DD27CC"/>
    <w:rsid w:val="00DD2CEE"/>
    <w:rsid w:val="00DD3113"/>
    <w:rsid w:val="00DD311F"/>
    <w:rsid w:val="00DD337E"/>
    <w:rsid w:val="00DD34A0"/>
    <w:rsid w:val="00DD39D4"/>
    <w:rsid w:val="00DD471B"/>
    <w:rsid w:val="00DD4A31"/>
    <w:rsid w:val="00DD4AA7"/>
    <w:rsid w:val="00DD5397"/>
    <w:rsid w:val="00DD54B8"/>
    <w:rsid w:val="00DD54E7"/>
    <w:rsid w:val="00DD5BC5"/>
    <w:rsid w:val="00DD60A8"/>
    <w:rsid w:val="00DD66E1"/>
    <w:rsid w:val="00DD6B38"/>
    <w:rsid w:val="00DD6CAB"/>
    <w:rsid w:val="00DD7E08"/>
    <w:rsid w:val="00DD7E1E"/>
    <w:rsid w:val="00DE006F"/>
    <w:rsid w:val="00DE0BDC"/>
    <w:rsid w:val="00DE0E3A"/>
    <w:rsid w:val="00DE0E9E"/>
    <w:rsid w:val="00DE1120"/>
    <w:rsid w:val="00DE1133"/>
    <w:rsid w:val="00DE138D"/>
    <w:rsid w:val="00DE1868"/>
    <w:rsid w:val="00DE1A30"/>
    <w:rsid w:val="00DE1CA1"/>
    <w:rsid w:val="00DE1D0D"/>
    <w:rsid w:val="00DE1F0E"/>
    <w:rsid w:val="00DE1FB4"/>
    <w:rsid w:val="00DE21AD"/>
    <w:rsid w:val="00DE288B"/>
    <w:rsid w:val="00DE2CF6"/>
    <w:rsid w:val="00DE3B83"/>
    <w:rsid w:val="00DE3CC9"/>
    <w:rsid w:val="00DE3F9D"/>
    <w:rsid w:val="00DE411A"/>
    <w:rsid w:val="00DE4284"/>
    <w:rsid w:val="00DE43EA"/>
    <w:rsid w:val="00DE4F8C"/>
    <w:rsid w:val="00DE525A"/>
    <w:rsid w:val="00DE5494"/>
    <w:rsid w:val="00DE55C1"/>
    <w:rsid w:val="00DE595B"/>
    <w:rsid w:val="00DE5992"/>
    <w:rsid w:val="00DE5C1A"/>
    <w:rsid w:val="00DE5F72"/>
    <w:rsid w:val="00DE6098"/>
    <w:rsid w:val="00DE6121"/>
    <w:rsid w:val="00DE64D0"/>
    <w:rsid w:val="00DE6858"/>
    <w:rsid w:val="00DE70B1"/>
    <w:rsid w:val="00DE779D"/>
    <w:rsid w:val="00DE7D39"/>
    <w:rsid w:val="00DE7D75"/>
    <w:rsid w:val="00DE7EB8"/>
    <w:rsid w:val="00DF02FC"/>
    <w:rsid w:val="00DF043C"/>
    <w:rsid w:val="00DF0FA2"/>
    <w:rsid w:val="00DF1742"/>
    <w:rsid w:val="00DF21FA"/>
    <w:rsid w:val="00DF2E23"/>
    <w:rsid w:val="00DF3FC8"/>
    <w:rsid w:val="00DF44C8"/>
    <w:rsid w:val="00DF474B"/>
    <w:rsid w:val="00DF54A7"/>
    <w:rsid w:val="00DF62C9"/>
    <w:rsid w:val="00DF7D1E"/>
    <w:rsid w:val="00E00AFF"/>
    <w:rsid w:val="00E011F2"/>
    <w:rsid w:val="00E020C9"/>
    <w:rsid w:val="00E02185"/>
    <w:rsid w:val="00E023A5"/>
    <w:rsid w:val="00E02D07"/>
    <w:rsid w:val="00E02E8C"/>
    <w:rsid w:val="00E03BB6"/>
    <w:rsid w:val="00E04543"/>
    <w:rsid w:val="00E05568"/>
    <w:rsid w:val="00E05D3F"/>
    <w:rsid w:val="00E05D71"/>
    <w:rsid w:val="00E06CC2"/>
    <w:rsid w:val="00E06FEF"/>
    <w:rsid w:val="00E0790D"/>
    <w:rsid w:val="00E10324"/>
    <w:rsid w:val="00E1034F"/>
    <w:rsid w:val="00E1067A"/>
    <w:rsid w:val="00E11277"/>
    <w:rsid w:val="00E11294"/>
    <w:rsid w:val="00E11364"/>
    <w:rsid w:val="00E116D9"/>
    <w:rsid w:val="00E11C09"/>
    <w:rsid w:val="00E11D37"/>
    <w:rsid w:val="00E11ED6"/>
    <w:rsid w:val="00E12966"/>
    <w:rsid w:val="00E12CA7"/>
    <w:rsid w:val="00E12DBA"/>
    <w:rsid w:val="00E12E59"/>
    <w:rsid w:val="00E1308E"/>
    <w:rsid w:val="00E13D82"/>
    <w:rsid w:val="00E141C3"/>
    <w:rsid w:val="00E1477A"/>
    <w:rsid w:val="00E14C9F"/>
    <w:rsid w:val="00E15377"/>
    <w:rsid w:val="00E158F1"/>
    <w:rsid w:val="00E15CB2"/>
    <w:rsid w:val="00E1616C"/>
    <w:rsid w:val="00E1671F"/>
    <w:rsid w:val="00E16A59"/>
    <w:rsid w:val="00E16F8E"/>
    <w:rsid w:val="00E17BC5"/>
    <w:rsid w:val="00E17D0F"/>
    <w:rsid w:val="00E2018C"/>
    <w:rsid w:val="00E20244"/>
    <w:rsid w:val="00E206FD"/>
    <w:rsid w:val="00E20BD7"/>
    <w:rsid w:val="00E20FCF"/>
    <w:rsid w:val="00E2198C"/>
    <w:rsid w:val="00E21BD8"/>
    <w:rsid w:val="00E21EA1"/>
    <w:rsid w:val="00E22180"/>
    <w:rsid w:val="00E22234"/>
    <w:rsid w:val="00E22488"/>
    <w:rsid w:val="00E22798"/>
    <w:rsid w:val="00E22EFE"/>
    <w:rsid w:val="00E23321"/>
    <w:rsid w:val="00E2344F"/>
    <w:rsid w:val="00E234E3"/>
    <w:rsid w:val="00E236BE"/>
    <w:rsid w:val="00E23A47"/>
    <w:rsid w:val="00E23ECB"/>
    <w:rsid w:val="00E241FC"/>
    <w:rsid w:val="00E24295"/>
    <w:rsid w:val="00E24BCC"/>
    <w:rsid w:val="00E24CE8"/>
    <w:rsid w:val="00E24F10"/>
    <w:rsid w:val="00E24FF8"/>
    <w:rsid w:val="00E251AF"/>
    <w:rsid w:val="00E253C3"/>
    <w:rsid w:val="00E25A0F"/>
    <w:rsid w:val="00E25DC2"/>
    <w:rsid w:val="00E25E7B"/>
    <w:rsid w:val="00E2610F"/>
    <w:rsid w:val="00E266C6"/>
    <w:rsid w:val="00E27570"/>
    <w:rsid w:val="00E2761F"/>
    <w:rsid w:val="00E277FF"/>
    <w:rsid w:val="00E27AA9"/>
    <w:rsid w:val="00E3022C"/>
    <w:rsid w:val="00E3155A"/>
    <w:rsid w:val="00E3221A"/>
    <w:rsid w:val="00E327D4"/>
    <w:rsid w:val="00E32D6D"/>
    <w:rsid w:val="00E334C9"/>
    <w:rsid w:val="00E33827"/>
    <w:rsid w:val="00E3470B"/>
    <w:rsid w:val="00E34B1E"/>
    <w:rsid w:val="00E34BD6"/>
    <w:rsid w:val="00E34E12"/>
    <w:rsid w:val="00E35173"/>
    <w:rsid w:val="00E354D7"/>
    <w:rsid w:val="00E359A6"/>
    <w:rsid w:val="00E35A32"/>
    <w:rsid w:val="00E36181"/>
    <w:rsid w:val="00E361F7"/>
    <w:rsid w:val="00E3648B"/>
    <w:rsid w:val="00E36A73"/>
    <w:rsid w:val="00E37498"/>
    <w:rsid w:val="00E37554"/>
    <w:rsid w:val="00E37602"/>
    <w:rsid w:val="00E379C9"/>
    <w:rsid w:val="00E37D0C"/>
    <w:rsid w:val="00E37E04"/>
    <w:rsid w:val="00E405C0"/>
    <w:rsid w:val="00E40865"/>
    <w:rsid w:val="00E40F3E"/>
    <w:rsid w:val="00E40FC8"/>
    <w:rsid w:val="00E413A0"/>
    <w:rsid w:val="00E4168B"/>
    <w:rsid w:val="00E41F3F"/>
    <w:rsid w:val="00E4228D"/>
    <w:rsid w:val="00E423D6"/>
    <w:rsid w:val="00E425A3"/>
    <w:rsid w:val="00E427FD"/>
    <w:rsid w:val="00E428CC"/>
    <w:rsid w:val="00E43508"/>
    <w:rsid w:val="00E43EC1"/>
    <w:rsid w:val="00E44150"/>
    <w:rsid w:val="00E44579"/>
    <w:rsid w:val="00E447B9"/>
    <w:rsid w:val="00E44B19"/>
    <w:rsid w:val="00E44BD8"/>
    <w:rsid w:val="00E4520D"/>
    <w:rsid w:val="00E455AE"/>
    <w:rsid w:val="00E464DD"/>
    <w:rsid w:val="00E46555"/>
    <w:rsid w:val="00E466B3"/>
    <w:rsid w:val="00E467A1"/>
    <w:rsid w:val="00E46B43"/>
    <w:rsid w:val="00E47033"/>
    <w:rsid w:val="00E47103"/>
    <w:rsid w:val="00E472E7"/>
    <w:rsid w:val="00E4770B"/>
    <w:rsid w:val="00E47BF8"/>
    <w:rsid w:val="00E501A0"/>
    <w:rsid w:val="00E502B2"/>
    <w:rsid w:val="00E50D0F"/>
    <w:rsid w:val="00E50EC3"/>
    <w:rsid w:val="00E51E28"/>
    <w:rsid w:val="00E520CD"/>
    <w:rsid w:val="00E52325"/>
    <w:rsid w:val="00E52337"/>
    <w:rsid w:val="00E523ED"/>
    <w:rsid w:val="00E527EE"/>
    <w:rsid w:val="00E52EEC"/>
    <w:rsid w:val="00E53B4C"/>
    <w:rsid w:val="00E53EFB"/>
    <w:rsid w:val="00E54246"/>
    <w:rsid w:val="00E54AD0"/>
    <w:rsid w:val="00E54B1A"/>
    <w:rsid w:val="00E54D34"/>
    <w:rsid w:val="00E54D9E"/>
    <w:rsid w:val="00E55452"/>
    <w:rsid w:val="00E55C4E"/>
    <w:rsid w:val="00E55F09"/>
    <w:rsid w:val="00E55FC4"/>
    <w:rsid w:val="00E561A8"/>
    <w:rsid w:val="00E56BA4"/>
    <w:rsid w:val="00E56D48"/>
    <w:rsid w:val="00E572D4"/>
    <w:rsid w:val="00E5738C"/>
    <w:rsid w:val="00E57E5E"/>
    <w:rsid w:val="00E60356"/>
    <w:rsid w:val="00E605BB"/>
    <w:rsid w:val="00E60B91"/>
    <w:rsid w:val="00E6169D"/>
    <w:rsid w:val="00E619AA"/>
    <w:rsid w:val="00E61C50"/>
    <w:rsid w:val="00E62A02"/>
    <w:rsid w:val="00E631BF"/>
    <w:rsid w:val="00E63912"/>
    <w:rsid w:val="00E640C4"/>
    <w:rsid w:val="00E64C61"/>
    <w:rsid w:val="00E6547D"/>
    <w:rsid w:val="00E658B3"/>
    <w:rsid w:val="00E65CA2"/>
    <w:rsid w:val="00E65E35"/>
    <w:rsid w:val="00E66027"/>
    <w:rsid w:val="00E66685"/>
    <w:rsid w:val="00E671EE"/>
    <w:rsid w:val="00E6786B"/>
    <w:rsid w:val="00E67BF7"/>
    <w:rsid w:val="00E67C31"/>
    <w:rsid w:val="00E67E82"/>
    <w:rsid w:val="00E70544"/>
    <w:rsid w:val="00E70A4D"/>
    <w:rsid w:val="00E713E7"/>
    <w:rsid w:val="00E714B9"/>
    <w:rsid w:val="00E71EE1"/>
    <w:rsid w:val="00E722F7"/>
    <w:rsid w:val="00E72311"/>
    <w:rsid w:val="00E723D7"/>
    <w:rsid w:val="00E731E4"/>
    <w:rsid w:val="00E7331A"/>
    <w:rsid w:val="00E7345F"/>
    <w:rsid w:val="00E73735"/>
    <w:rsid w:val="00E73BA7"/>
    <w:rsid w:val="00E740FF"/>
    <w:rsid w:val="00E7470F"/>
    <w:rsid w:val="00E769D5"/>
    <w:rsid w:val="00E773D7"/>
    <w:rsid w:val="00E7754F"/>
    <w:rsid w:val="00E77646"/>
    <w:rsid w:val="00E77852"/>
    <w:rsid w:val="00E77CF9"/>
    <w:rsid w:val="00E8131D"/>
    <w:rsid w:val="00E81C97"/>
    <w:rsid w:val="00E8248A"/>
    <w:rsid w:val="00E82AEA"/>
    <w:rsid w:val="00E82ECD"/>
    <w:rsid w:val="00E83322"/>
    <w:rsid w:val="00E83E67"/>
    <w:rsid w:val="00E83EEB"/>
    <w:rsid w:val="00E847A8"/>
    <w:rsid w:val="00E8481A"/>
    <w:rsid w:val="00E84E7E"/>
    <w:rsid w:val="00E84EC5"/>
    <w:rsid w:val="00E85203"/>
    <w:rsid w:val="00E8530D"/>
    <w:rsid w:val="00E85BD2"/>
    <w:rsid w:val="00E85DC5"/>
    <w:rsid w:val="00E85EB6"/>
    <w:rsid w:val="00E85EDF"/>
    <w:rsid w:val="00E86523"/>
    <w:rsid w:val="00E8687A"/>
    <w:rsid w:val="00E877E3"/>
    <w:rsid w:val="00E90081"/>
    <w:rsid w:val="00E91B13"/>
    <w:rsid w:val="00E922DC"/>
    <w:rsid w:val="00E92E71"/>
    <w:rsid w:val="00E931B8"/>
    <w:rsid w:val="00E934B9"/>
    <w:rsid w:val="00E93610"/>
    <w:rsid w:val="00E938FC"/>
    <w:rsid w:val="00E9399A"/>
    <w:rsid w:val="00E93D96"/>
    <w:rsid w:val="00E93FD0"/>
    <w:rsid w:val="00E9470B"/>
    <w:rsid w:val="00E94849"/>
    <w:rsid w:val="00E94C3D"/>
    <w:rsid w:val="00E959A2"/>
    <w:rsid w:val="00E95EF6"/>
    <w:rsid w:val="00E9635B"/>
    <w:rsid w:val="00E966A2"/>
    <w:rsid w:val="00E96BD0"/>
    <w:rsid w:val="00E96CD5"/>
    <w:rsid w:val="00E96F10"/>
    <w:rsid w:val="00E9707A"/>
    <w:rsid w:val="00E970CF"/>
    <w:rsid w:val="00E975E6"/>
    <w:rsid w:val="00E97FD0"/>
    <w:rsid w:val="00EA00D9"/>
    <w:rsid w:val="00EA03EC"/>
    <w:rsid w:val="00EA04E3"/>
    <w:rsid w:val="00EA04EB"/>
    <w:rsid w:val="00EA0619"/>
    <w:rsid w:val="00EA0DDE"/>
    <w:rsid w:val="00EA0EC8"/>
    <w:rsid w:val="00EA180F"/>
    <w:rsid w:val="00EA1B6A"/>
    <w:rsid w:val="00EA1E98"/>
    <w:rsid w:val="00EA23D8"/>
    <w:rsid w:val="00EA27C2"/>
    <w:rsid w:val="00EA3025"/>
    <w:rsid w:val="00EA352F"/>
    <w:rsid w:val="00EA38E2"/>
    <w:rsid w:val="00EA3BF8"/>
    <w:rsid w:val="00EA4E5D"/>
    <w:rsid w:val="00EA5075"/>
    <w:rsid w:val="00EA575C"/>
    <w:rsid w:val="00EA57A2"/>
    <w:rsid w:val="00EA57A8"/>
    <w:rsid w:val="00EA630E"/>
    <w:rsid w:val="00EA6998"/>
    <w:rsid w:val="00EA72BA"/>
    <w:rsid w:val="00EB023A"/>
    <w:rsid w:val="00EB02C4"/>
    <w:rsid w:val="00EB038C"/>
    <w:rsid w:val="00EB067F"/>
    <w:rsid w:val="00EB0CF5"/>
    <w:rsid w:val="00EB107D"/>
    <w:rsid w:val="00EB1FCF"/>
    <w:rsid w:val="00EB2091"/>
    <w:rsid w:val="00EB2156"/>
    <w:rsid w:val="00EB2734"/>
    <w:rsid w:val="00EB28C3"/>
    <w:rsid w:val="00EB36BA"/>
    <w:rsid w:val="00EB370E"/>
    <w:rsid w:val="00EB3A4A"/>
    <w:rsid w:val="00EB4AF3"/>
    <w:rsid w:val="00EB4BD4"/>
    <w:rsid w:val="00EB4C88"/>
    <w:rsid w:val="00EB5BB5"/>
    <w:rsid w:val="00EB6902"/>
    <w:rsid w:val="00EB6C62"/>
    <w:rsid w:val="00EB6F96"/>
    <w:rsid w:val="00EB7561"/>
    <w:rsid w:val="00EB76CA"/>
    <w:rsid w:val="00EC061D"/>
    <w:rsid w:val="00EC0707"/>
    <w:rsid w:val="00EC11E9"/>
    <w:rsid w:val="00EC169C"/>
    <w:rsid w:val="00EC1D8F"/>
    <w:rsid w:val="00EC1FBC"/>
    <w:rsid w:val="00EC1FE1"/>
    <w:rsid w:val="00EC2003"/>
    <w:rsid w:val="00EC2AA3"/>
    <w:rsid w:val="00EC2B26"/>
    <w:rsid w:val="00EC2BC1"/>
    <w:rsid w:val="00EC30B0"/>
    <w:rsid w:val="00EC3434"/>
    <w:rsid w:val="00EC394C"/>
    <w:rsid w:val="00EC3D53"/>
    <w:rsid w:val="00EC411E"/>
    <w:rsid w:val="00EC4274"/>
    <w:rsid w:val="00EC45F3"/>
    <w:rsid w:val="00EC4BD8"/>
    <w:rsid w:val="00EC4BE5"/>
    <w:rsid w:val="00EC5223"/>
    <w:rsid w:val="00EC53EC"/>
    <w:rsid w:val="00EC5F0B"/>
    <w:rsid w:val="00EC6AE0"/>
    <w:rsid w:val="00EC6FEF"/>
    <w:rsid w:val="00EC75CA"/>
    <w:rsid w:val="00EC7A5A"/>
    <w:rsid w:val="00EC7D4F"/>
    <w:rsid w:val="00EC7F51"/>
    <w:rsid w:val="00ED0EA9"/>
    <w:rsid w:val="00ED13E9"/>
    <w:rsid w:val="00ED1FF0"/>
    <w:rsid w:val="00ED20BC"/>
    <w:rsid w:val="00ED22E4"/>
    <w:rsid w:val="00ED29EB"/>
    <w:rsid w:val="00ED2C1D"/>
    <w:rsid w:val="00ED30CD"/>
    <w:rsid w:val="00ED363C"/>
    <w:rsid w:val="00ED3AAB"/>
    <w:rsid w:val="00ED3AEB"/>
    <w:rsid w:val="00ED3BC2"/>
    <w:rsid w:val="00ED43B3"/>
    <w:rsid w:val="00ED4510"/>
    <w:rsid w:val="00ED46AC"/>
    <w:rsid w:val="00ED490A"/>
    <w:rsid w:val="00ED499C"/>
    <w:rsid w:val="00ED50C4"/>
    <w:rsid w:val="00ED513D"/>
    <w:rsid w:val="00ED5221"/>
    <w:rsid w:val="00ED59EB"/>
    <w:rsid w:val="00ED5D9B"/>
    <w:rsid w:val="00ED713C"/>
    <w:rsid w:val="00ED7A1C"/>
    <w:rsid w:val="00EE0300"/>
    <w:rsid w:val="00EE0496"/>
    <w:rsid w:val="00EE0894"/>
    <w:rsid w:val="00EE0C08"/>
    <w:rsid w:val="00EE22B2"/>
    <w:rsid w:val="00EE2313"/>
    <w:rsid w:val="00EE2422"/>
    <w:rsid w:val="00EE2C08"/>
    <w:rsid w:val="00EE37EF"/>
    <w:rsid w:val="00EE3DC8"/>
    <w:rsid w:val="00EE3EF8"/>
    <w:rsid w:val="00EE3FDF"/>
    <w:rsid w:val="00EE43A2"/>
    <w:rsid w:val="00EE459F"/>
    <w:rsid w:val="00EE4C0E"/>
    <w:rsid w:val="00EE4FE2"/>
    <w:rsid w:val="00EE50A3"/>
    <w:rsid w:val="00EE539C"/>
    <w:rsid w:val="00EE5AFE"/>
    <w:rsid w:val="00EE615B"/>
    <w:rsid w:val="00EE6B50"/>
    <w:rsid w:val="00EE6C60"/>
    <w:rsid w:val="00EE72EE"/>
    <w:rsid w:val="00EE75C5"/>
    <w:rsid w:val="00EE7746"/>
    <w:rsid w:val="00EE77FC"/>
    <w:rsid w:val="00EE7877"/>
    <w:rsid w:val="00EF0464"/>
    <w:rsid w:val="00EF0B29"/>
    <w:rsid w:val="00EF10B1"/>
    <w:rsid w:val="00EF13AF"/>
    <w:rsid w:val="00EF215C"/>
    <w:rsid w:val="00EF2770"/>
    <w:rsid w:val="00EF323E"/>
    <w:rsid w:val="00EF46EF"/>
    <w:rsid w:val="00EF48B5"/>
    <w:rsid w:val="00EF4972"/>
    <w:rsid w:val="00EF566C"/>
    <w:rsid w:val="00EF5B27"/>
    <w:rsid w:val="00EF5C12"/>
    <w:rsid w:val="00EF64AF"/>
    <w:rsid w:val="00EF6718"/>
    <w:rsid w:val="00EF69CB"/>
    <w:rsid w:val="00EF788A"/>
    <w:rsid w:val="00F002E0"/>
    <w:rsid w:val="00F005D3"/>
    <w:rsid w:val="00F007E4"/>
    <w:rsid w:val="00F016CC"/>
    <w:rsid w:val="00F01E65"/>
    <w:rsid w:val="00F01F61"/>
    <w:rsid w:val="00F02001"/>
    <w:rsid w:val="00F021EA"/>
    <w:rsid w:val="00F022A0"/>
    <w:rsid w:val="00F024B5"/>
    <w:rsid w:val="00F026CD"/>
    <w:rsid w:val="00F02B65"/>
    <w:rsid w:val="00F0301D"/>
    <w:rsid w:val="00F0392E"/>
    <w:rsid w:val="00F03C90"/>
    <w:rsid w:val="00F03F4B"/>
    <w:rsid w:val="00F058FA"/>
    <w:rsid w:val="00F07EF6"/>
    <w:rsid w:val="00F10530"/>
    <w:rsid w:val="00F10684"/>
    <w:rsid w:val="00F10D00"/>
    <w:rsid w:val="00F10FB8"/>
    <w:rsid w:val="00F120F6"/>
    <w:rsid w:val="00F12208"/>
    <w:rsid w:val="00F12E53"/>
    <w:rsid w:val="00F1300A"/>
    <w:rsid w:val="00F1301B"/>
    <w:rsid w:val="00F132B5"/>
    <w:rsid w:val="00F13387"/>
    <w:rsid w:val="00F138BE"/>
    <w:rsid w:val="00F13A21"/>
    <w:rsid w:val="00F13B78"/>
    <w:rsid w:val="00F13C62"/>
    <w:rsid w:val="00F14238"/>
    <w:rsid w:val="00F14B79"/>
    <w:rsid w:val="00F16037"/>
    <w:rsid w:val="00F170B2"/>
    <w:rsid w:val="00F171EB"/>
    <w:rsid w:val="00F173BB"/>
    <w:rsid w:val="00F17701"/>
    <w:rsid w:val="00F17C28"/>
    <w:rsid w:val="00F17D2B"/>
    <w:rsid w:val="00F17F8B"/>
    <w:rsid w:val="00F20322"/>
    <w:rsid w:val="00F208B8"/>
    <w:rsid w:val="00F20A59"/>
    <w:rsid w:val="00F20FBF"/>
    <w:rsid w:val="00F21281"/>
    <w:rsid w:val="00F22318"/>
    <w:rsid w:val="00F2244F"/>
    <w:rsid w:val="00F2272B"/>
    <w:rsid w:val="00F228AF"/>
    <w:rsid w:val="00F237D7"/>
    <w:rsid w:val="00F2384C"/>
    <w:rsid w:val="00F23A02"/>
    <w:rsid w:val="00F245E4"/>
    <w:rsid w:val="00F24647"/>
    <w:rsid w:val="00F2476E"/>
    <w:rsid w:val="00F24B3D"/>
    <w:rsid w:val="00F24BDE"/>
    <w:rsid w:val="00F25199"/>
    <w:rsid w:val="00F252E8"/>
    <w:rsid w:val="00F25405"/>
    <w:rsid w:val="00F257B5"/>
    <w:rsid w:val="00F261D4"/>
    <w:rsid w:val="00F2622B"/>
    <w:rsid w:val="00F26714"/>
    <w:rsid w:val="00F26FB0"/>
    <w:rsid w:val="00F27375"/>
    <w:rsid w:val="00F273BE"/>
    <w:rsid w:val="00F27535"/>
    <w:rsid w:val="00F27614"/>
    <w:rsid w:val="00F2782F"/>
    <w:rsid w:val="00F30146"/>
    <w:rsid w:val="00F3019A"/>
    <w:rsid w:val="00F308E8"/>
    <w:rsid w:val="00F30BB7"/>
    <w:rsid w:val="00F31FD2"/>
    <w:rsid w:val="00F32397"/>
    <w:rsid w:val="00F3241C"/>
    <w:rsid w:val="00F32440"/>
    <w:rsid w:val="00F3268E"/>
    <w:rsid w:val="00F33086"/>
    <w:rsid w:val="00F33562"/>
    <w:rsid w:val="00F344AA"/>
    <w:rsid w:val="00F34C54"/>
    <w:rsid w:val="00F34E0C"/>
    <w:rsid w:val="00F34FF6"/>
    <w:rsid w:val="00F351CC"/>
    <w:rsid w:val="00F35712"/>
    <w:rsid w:val="00F357A6"/>
    <w:rsid w:val="00F3581E"/>
    <w:rsid w:val="00F358B3"/>
    <w:rsid w:val="00F359E1"/>
    <w:rsid w:val="00F35AD8"/>
    <w:rsid w:val="00F360A7"/>
    <w:rsid w:val="00F365AA"/>
    <w:rsid w:val="00F369FC"/>
    <w:rsid w:val="00F36C3D"/>
    <w:rsid w:val="00F36F11"/>
    <w:rsid w:val="00F4017F"/>
    <w:rsid w:val="00F4032A"/>
    <w:rsid w:val="00F4039C"/>
    <w:rsid w:val="00F40827"/>
    <w:rsid w:val="00F4193F"/>
    <w:rsid w:val="00F41D4B"/>
    <w:rsid w:val="00F41E99"/>
    <w:rsid w:val="00F42290"/>
    <w:rsid w:val="00F42C1A"/>
    <w:rsid w:val="00F4358A"/>
    <w:rsid w:val="00F436A7"/>
    <w:rsid w:val="00F43885"/>
    <w:rsid w:val="00F447B0"/>
    <w:rsid w:val="00F44856"/>
    <w:rsid w:val="00F45035"/>
    <w:rsid w:val="00F45368"/>
    <w:rsid w:val="00F45FD7"/>
    <w:rsid w:val="00F47016"/>
    <w:rsid w:val="00F47C4C"/>
    <w:rsid w:val="00F47ED6"/>
    <w:rsid w:val="00F47FDD"/>
    <w:rsid w:val="00F501F7"/>
    <w:rsid w:val="00F5045E"/>
    <w:rsid w:val="00F50604"/>
    <w:rsid w:val="00F50AF6"/>
    <w:rsid w:val="00F51F16"/>
    <w:rsid w:val="00F5217B"/>
    <w:rsid w:val="00F524D7"/>
    <w:rsid w:val="00F52AF6"/>
    <w:rsid w:val="00F52D03"/>
    <w:rsid w:val="00F536F0"/>
    <w:rsid w:val="00F53703"/>
    <w:rsid w:val="00F53790"/>
    <w:rsid w:val="00F544B8"/>
    <w:rsid w:val="00F5459B"/>
    <w:rsid w:val="00F5505E"/>
    <w:rsid w:val="00F5554C"/>
    <w:rsid w:val="00F56318"/>
    <w:rsid w:val="00F574CE"/>
    <w:rsid w:val="00F57765"/>
    <w:rsid w:val="00F57A68"/>
    <w:rsid w:val="00F57F1F"/>
    <w:rsid w:val="00F60149"/>
    <w:rsid w:val="00F611FC"/>
    <w:rsid w:val="00F61F40"/>
    <w:rsid w:val="00F62991"/>
    <w:rsid w:val="00F63E8A"/>
    <w:rsid w:val="00F64CE8"/>
    <w:rsid w:val="00F64E57"/>
    <w:rsid w:val="00F65259"/>
    <w:rsid w:val="00F666D1"/>
    <w:rsid w:val="00F66DE4"/>
    <w:rsid w:val="00F66F0C"/>
    <w:rsid w:val="00F6705C"/>
    <w:rsid w:val="00F67194"/>
    <w:rsid w:val="00F67CB1"/>
    <w:rsid w:val="00F70503"/>
    <w:rsid w:val="00F7050B"/>
    <w:rsid w:val="00F70912"/>
    <w:rsid w:val="00F70D2B"/>
    <w:rsid w:val="00F71348"/>
    <w:rsid w:val="00F7212B"/>
    <w:rsid w:val="00F72331"/>
    <w:rsid w:val="00F725E3"/>
    <w:rsid w:val="00F72B39"/>
    <w:rsid w:val="00F732A4"/>
    <w:rsid w:val="00F73BEB"/>
    <w:rsid w:val="00F73C0E"/>
    <w:rsid w:val="00F73C86"/>
    <w:rsid w:val="00F741C9"/>
    <w:rsid w:val="00F74755"/>
    <w:rsid w:val="00F75B31"/>
    <w:rsid w:val="00F763CF"/>
    <w:rsid w:val="00F76B87"/>
    <w:rsid w:val="00F76E5B"/>
    <w:rsid w:val="00F80103"/>
    <w:rsid w:val="00F80504"/>
    <w:rsid w:val="00F8096B"/>
    <w:rsid w:val="00F811F6"/>
    <w:rsid w:val="00F81870"/>
    <w:rsid w:val="00F81A1A"/>
    <w:rsid w:val="00F825F2"/>
    <w:rsid w:val="00F82903"/>
    <w:rsid w:val="00F83540"/>
    <w:rsid w:val="00F84506"/>
    <w:rsid w:val="00F8546C"/>
    <w:rsid w:val="00F85B73"/>
    <w:rsid w:val="00F86075"/>
    <w:rsid w:val="00F8607C"/>
    <w:rsid w:val="00F8620E"/>
    <w:rsid w:val="00F86320"/>
    <w:rsid w:val="00F8729A"/>
    <w:rsid w:val="00F87311"/>
    <w:rsid w:val="00F8771E"/>
    <w:rsid w:val="00F90408"/>
    <w:rsid w:val="00F918FD"/>
    <w:rsid w:val="00F91C81"/>
    <w:rsid w:val="00F92CC3"/>
    <w:rsid w:val="00F92D55"/>
    <w:rsid w:val="00F93029"/>
    <w:rsid w:val="00F930A1"/>
    <w:rsid w:val="00F93786"/>
    <w:rsid w:val="00F93F4E"/>
    <w:rsid w:val="00F94A30"/>
    <w:rsid w:val="00F94D3E"/>
    <w:rsid w:val="00F94F2A"/>
    <w:rsid w:val="00F94F94"/>
    <w:rsid w:val="00F955CA"/>
    <w:rsid w:val="00F96BBD"/>
    <w:rsid w:val="00F96ECD"/>
    <w:rsid w:val="00F96FE4"/>
    <w:rsid w:val="00F97129"/>
    <w:rsid w:val="00F976A3"/>
    <w:rsid w:val="00F976EF"/>
    <w:rsid w:val="00F9783D"/>
    <w:rsid w:val="00FA101D"/>
    <w:rsid w:val="00FA1120"/>
    <w:rsid w:val="00FA1D32"/>
    <w:rsid w:val="00FA2108"/>
    <w:rsid w:val="00FA233F"/>
    <w:rsid w:val="00FA2B52"/>
    <w:rsid w:val="00FA32BF"/>
    <w:rsid w:val="00FA369F"/>
    <w:rsid w:val="00FA374B"/>
    <w:rsid w:val="00FA3A12"/>
    <w:rsid w:val="00FA3A75"/>
    <w:rsid w:val="00FA4AB1"/>
    <w:rsid w:val="00FA4FD1"/>
    <w:rsid w:val="00FA5DD5"/>
    <w:rsid w:val="00FA63FB"/>
    <w:rsid w:val="00FA6AEF"/>
    <w:rsid w:val="00FA6E6C"/>
    <w:rsid w:val="00FA71B8"/>
    <w:rsid w:val="00FA7EE4"/>
    <w:rsid w:val="00FB0677"/>
    <w:rsid w:val="00FB075F"/>
    <w:rsid w:val="00FB0A9F"/>
    <w:rsid w:val="00FB185E"/>
    <w:rsid w:val="00FB1B04"/>
    <w:rsid w:val="00FB1B40"/>
    <w:rsid w:val="00FB204F"/>
    <w:rsid w:val="00FB23A5"/>
    <w:rsid w:val="00FB2505"/>
    <w:rsid w:val="00FB26A2"/>
    <w:rsid w:val="00FB2725"/>
    <w:rsid w:val="00FB2833"/>
    <w:rsid w:val="00FB2DA3"/>
    <w:rsid w:val="00FB359E"/>
    <w:rsid w:val="00FB48A5"/>
    <w:rsid w:val="00FB4B28"/>
    <w:rsid w:val="00FB5695"/>
    <w:rsid w:val="00FB5885"/>
    <w:rsid w:val="00FB688C"/>
    <w:rsid w:val="00FB6B49"/>
    <w:rsid w:val="00FB7213"/>
    <w:rsid w:val="00FB7455"/>
    <w:rsid w:val="00FB745D"/>
    <w:rsid w:val="00FB7885"/>
    <w:rsid w:val="00FB7B9C"/>
    <w:rsid w:val="00FB7F21"/>
    <w:rsid w:val="00FC0652"/>
    <w:rsid w:val="00FC08E0"/>
    <w:rsid w:val="00FC0A25"/>
    <w:rsid w:val="00FC0AF3"/>
    <w:rsid w:val="00FC10E0"/>
    <w:rsid w:val="00FC1332"/>
    <w:rsid w:val="00FC13CE"/>
    <w:rsid w:val="00FC2463"/>
    <w:rsid w:val="00FC253E"/>
    <w:rsid w:val="00FC3058"/>
    <w:rsid w:val="00FC3180"/>
    <w:rsid w:val="00FC359D"/>
    <w:rsid w:val="00FC41EE"/>
    <w:rsid w:val="00FC42E9"/>
    <w:rsid w:val="00FC465A"/>
    <w:rsid w:val="00FC4ECC"/>
    <w:rsid w:val="00FC500B"/>
    <w:rsid w:val="00FC56C4"/>
    <w:rsid w:val="00FC5AE6"/>
    <w:rsid w:val="00FC5FE1"/>
    <w:rsid w:val="00FC7753"/>
    <w:rsid w:val="00FC7BA6"/>
    <w:rsid w:val="00FC7BD2"/>
    <w:rsid w:val="00FC7C98"/>
    <w:rsid w:val="00FD1C3C"/>
    <w:rsid w:val="00FD1FD6"/>
    <w:rsid w:val="00FD2665"/>
    <w:rsid w:val="00FD2AE8"/>
    <w:rsid w:val="00FD38D0"/>
    <w:rsid w:val="00FD3C94"/>
    <w:rsid w:val="00FD4110"/>
    <w:rsid w:val="00FD4626"/>
    <w:rsid w:val="00FD4C1A"/>
    <w:rsid w:val="00FD4D13"/>
    <w:rsid w:val="00FD5C50"/>
    <w:rsid w:val="00FD5DE5"/>
    <w:rsid w:val="00FD611A"/>
    <w:rsid w:val="00FD65BD"/>
    <w:rsid w:val="00FD6629"/>
    <w:rsid w:val="00FD6B7B"/>
    <w:rsid w:val="00FD7135"/>
    <w:rsid w:val="00FD7351"/>
    <w:rsid w:val="00FD7732"/>
    <w:rsid w:val="00FD7F25"/>
    <w:rsid w:val="00FE0AAB"/>
    <w:rsid w:val="00FE1160"/>
    <w:rsid w:val="00FE1169"/>
    <w:rsid w:val="00FE1825"/>
    <w:rsid w:val="00FE1EF1"/>
    <w:rsid w:val="00FE1F92"/>
    <w:rsid w:val="00FE20C3"/>
    <w:rsid w:val="00FE224E"/>
    <w:rsid w:val="00FE28B6"/>
    <w:rsid w:val="00FE2D02"/>
    <w:rsid w:val="00FE2F39"/>
    <w:rsid w:val="00FE305F"/>
    <w:rsid w:val="00FE324C"/>
    <w:rsid w:val="00FE36BF"/>
    <w:rsid w:val="00FE3F11"/>
    <w:rsid w:val="00FE3F1B"/>
    <w:rsid w:val="00FE4235"/>
    <w:rsid w:val="00FE4A16"/>
    <w:rsid w:val="00FE4FBC"/>
    <w:rsid w:val="00FE52A2"/>
    <w:rsid w:val="00FE544B"/>
    <w:rsid w:val="00FE59E7"/>
    <w:rsid w:val="00FE5DAC"/>
    <w:rsid w:val="00FE5FF3"/>
    <w:rsid w:val="00FE6993"/>
    <w:rsid w:val="00FE7072"/>
    <w:rsid w:val="00FE7412"/>
    <w:rsid w:val="00FE7EDA"/>
    <w:rsid w:val="00FF07BC"/>
    <w:rsid w:val="00FF18F4"/>
    <w:rsid w:val="00FF1BF4"/>
    <w:rsid w:val="00FF2644"/>
    <w:rsid w:val="00FF2CCC"/>
    <w:rsid w:val="00FF2CED"/>
    <w:rsid w:val="00FF2E65"/>
    <w:rsid w:val="00FF3707"/>
    <w:rsid w:val="00FF3860"/>
    <w:rsid w:val="00FF43D9"/>
    <w:rsid w:val="00FF4496"/>
    <w:rsid w:val="00FF4588"/>
    <w:rsid w:val="00FF46C4"/>
    <w:rsid w:val="00FF4814"/>
    <w:rsid w:val="00FF4E23"/>
    <w:rsid w:val="00FF5212"/>
    <w:rsid w:val="00FF61DD"/>
    <w:rsid w:val="00FF6CB4"/>
    <w:rsid w:val="00FF6E81"/>
    <w:rsid w:val="00FF7645"/>
    <w:rsid w:val="00FF79D1"/>
    <w:rsid w:val="00FF7A41"/>
    <w:rsid w:val="052DF406"/>
    <w:rsid w:val="0B2D0418"/>
    <w:rsid w:val="0BB30F62"/>
    <w:rsid w:val="0BB475C1"/>
    <w:rsid w:val="0FC3BA8A"/>
    <w:rsid w:val="11488EDE"/>
    <w:rsid w:val="125D886D"/>
    <w:rsid w:val="14A84B33"/>
    <w:rsid w:val="15F9A16F"/>
    <w:rsid w:val="1AAA84C4"/>
    <w:rsid w:val="1DA9AA63"/>
    <w:rsid w:val="22523B6E"/>
    <w:rsid w:val="227D1B86"/>
    <w:rsid w:val="23CA595E"/>
    <w:rsid w:val="24BB14FE"/>
    <w:rsid w:val="27C5D706"/>
    <w:rsid w:val="2A86142A"/>
    <w:rsid w:val="2BDA917F"/>
    <w:rsid w:val="2CBAD063"/>
    <w:rsid w:val="2F84F960"/>
    <w:rsid w:val="3662BEBE"/>
    <w:rsid w:val="38AE8A13"/>
    <w:rsid w:val="39267B24"/>
    <w:rsid w:val="39E2FCD4"/>
    <w:rsid w:val="3AA63EBB"/>
    <w:rsid w:val="3AF5C8AA"/>
    <w:rsid w:val="3EFF5EC6"/>
    <w:rsid w:val="42993458"/>
    <w:rsid w:val="45275198"/>
    <w:rsid w:val="45F49836"/>
    <w:rsid w:val="4A932B04"/>
    <w:rsid w:val="4B0AC891"/>
    <w:rsid w:val="4B9159F8"/>
    <w:rsid w:val="4C26EE41"/>
    <w:rsid w:val="4ECE9DDD"/>
    <w:rsid w:val="4FBBF994"/>
    <w:rsid w:val="52063E9F"/>
    <w:rsid w:val="5524B704"/>
    <w:rsid w:val="57D404B5"/>
    <w:rsid w:val="5AA2709A"/>
    <w:rsid w:val="5C3E40FB"/>
    <w:rsid w:val="5DCAF1FA"/>
    <w:rsid w:val="5E9432B8"/>
    <w:rsid w:val="606769AB"/>
    <w:rsid w:val="6A2FE1E6"/>
    <w:rsid w:val="6D4DDA39"/>
    <w:rsid w:val="7207DA57"/>
    <w:rsid w:val="7887E205"/>
    <w:rsid w:val="7925F3EF"/>
    <w:rsid w:val="7B1485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63F9D"/>
  <w15:docId w15:val="{A35B1EE7-17B0-4E13-B19B-807C4FAF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3F2"/>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F8620E"/>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F8620E"/>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8620E"/>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8620E"/>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8620E"/>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8620E"/>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8620E"/>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8620E"/>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20E"/>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F8620E"/>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F8620E"/>
    <w:rPr>
      <w:rFonts w:ascii="Times New Roman" w:eastAsiaTheme="majorEastAsia" w:hAnsi="Times New Roman" w:cstheme="majorBidi"/>
      <w:b/>
      <w:bCs/>
      <w:i/>
      <w:sz w:val="24"/>
    </w:rPr>
  </w:style>
  <w:style w:type="character" w:customStyle="1" w:styleId="Heading4Char">
    <w:name w:val="Heading 4 Char"/>
    <w:basedOn w:val="DefaultParagraphFont"/>
    <w:link w:val="Heading4"/>
    <w:uiPriority w:val="9"/>
    <w:rsid w:val="00F8620E"/>
    <w:rPr>
      <w:rFonts w:ascii="Times New Roman" w:eastAsiaTheme="majorEastAsia" w:hAnsi="Times New Roman" w:cstheme="majorBidi"/>
      <w:bCs/>
      <w:i/>
      <w:iCs/>
      <w:sz w:val="24"/>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rPr>
  </w:style>
  <w:style w:type="paragraph" w:styleId="TOC2">
    <w:name w:val="toc 2"/>
    <w:basedOn w:val="Normal"/>
    <w:next w:val="Normal"/>
    <w:autoRedefine/>
    <w:uiPriority w:val="39"/>
    <w:unhideWhenUsed/>
    <w:rsid w:val="0091295F"/>
    <w:pPr>
      <w:spacing w:before="180" w:after="60" w:line="240" w:lineRule="auto"/>
      <w:ind w:left="288"/>
    </w:pPr>
    <w:rPr>
      <w:b/>
      <w:i/>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F8620E"/>
    <w:pPr>
      <w:spacing w:line="240" w:lineRule="auto"/>
      <w:jc w:val="center"/>
    </w:pPr>
    <w:rPr>
      <w:b/>
      <w:bCs/>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qFormat/>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F8620E"/>
    <w:pPr>
      <w:numPr>
        <w:numId w:val="5"/>
      </w:numPr>
      <w:contextualSpacing/>
    </w:pPr>
  </w:style>
  <w:style w:type="paragraph" w:styleId="ListBullet2">
    <w:name w:val="List Bullet 2"/>
    <w:basedOn w:val="Normal"/>
    <w:uiPriority w:val="99"/>
    <w:unhideWhenUsed/>
    <w:rsid w:val="00043C54"/>
    <w:pPr>
      <w:numPr>
        <w:numId w:val="1"/>
      </w:numPr>
      <w:contextualSpacing/>
    </w:pPr>
  </w:style>
  <w:style w:type="paragraph" w:styleId="ListBullet3">
    <w:name w:val="List Bullet 3"/>
    <w:basedOn w:val="Normal"/>
    <w:uiPriority w:val="99"/>
    <w:unhideWhenUsed/>
    <w:rsid w:val="00043C54"/>
    <w:pPr>
      <w:numPr>
        <w:numId w:val="2"/>
      </w:numPr>
      <w:contextualSpacing/>
    </w:pPr>
  </w:style>
  <w:style w:type="table" w:styleId="TableGrid">
    <w:name w:val="Table Grid"/>
    <w:basedOn w:val="TableNormal"/>
    <w:uiPriority w:val="3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semiHidden/>
    <w:rsid w:val="00F8620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F8620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8620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F8620E"/>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F8620E"/>
    <w:pPr>
      <w:numPr>
        <w:numId w:val="0"/>
      </w:numPr>
    </w:pPr>
  </w:style>
  <w:style w:type="paragraph" w:styleId="Header">
    <w:name w:val="header"/>
    <w:basedOn w:val="Normal"/>
    <w:link w:val="HeaderChar"/>
    <w:uiPriority w:val="99"/>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uiPriority w:val="99"/>
    <w:rsid w:val="00B316A5"/>
    <w:pPr>
      <w:spacing w:before="100" w:beforeAutospacing="1" w:after="100" w:afterAutospacing="1" w:line="240" w:lineRule="auto"/>
      <w:jc w:val="left"/>
    </w:pPr>
    <w:rPr>
      <w:rFonts w:eastAsia="Times New Roman" w:cs="Times New Roman"/>
      <w:kern w:val="0"/>
      <w:szCs w:val="24"/>
    </w:rPr>
  </w:style>
  <w:style w:type="character" w:styleId="PlaceholderText">
    <w:name w:val="Placeholder Text"/>
    <w:basedOn w:val="DefaultParagraphFont"/>
    <w:uiPriority w:val="99"/>
    <w:semiHidden/>
    <w:rsid w:val="00D84378"/>
    <w:rPr>
      <w:color w:val="808080"/>
    </w:rPr>
  </w:style>
  <w:style w:type="paragraph" w:customStyle="1" w:styleId="Sourcecode">
    <w:name w:val="Source code"/>
    <w:basedOn w:val="Normal"/>
    <w:link w:val="SourcecodeChar"/>
    <w:rsid w:val="0088481F"/>
    <w:pPr>
      <w:tabs>
        <w:tab w:val="left" w:pos="1816"/>
      </w:tabs>
      <w:spacing w:before="0" w:after="0" w:line="240" w:lineRule="auto"/>
      <w:ind w:left="360"/>
    </w:pPr>
    <w:rPr>
      <w:rFonts w:ascii="Courier New" w:hAnsi="Courier New" w:cs="Courier New"/>
      <w:sz w:val="20"/>
    </w:rPr>
  </w:style>
  <w:style w:type="character" w:customStyle="1" w:styleId="SourcecodeChar">
    <w:name w:val="Source code Char"/>
    <w:basedOn w:val="DefaultParagraphFont"/>
    <w:link w:val="Sourcecode"/>
    <w:rsid w:val="0088481F"/>
    <w:rPr>
      <w:rFonts w:ascii="Courier New" w:hAnsi="Courier New" w:cs="Courier New"/>
    </w:rPr>
  </w:style>
  <w:style w:type="character" w:styleId="UnresolvedMention">
    <w:name w:val="Unresolved Mention"/>
    <w:basedOn w:val="DefaultParagraphFont"/>
    <w:uiPriority w:val="99"/>
    <w:semiHidden/>
    <w:unhideWhenUsed/>
    <w:rsid w:val="001A5237"/>
    <w:rPr>
      <w:color w:val="605E5C"/>
      <w:shd w:val="clear" w:color="auto" w:fill="E1DFDD"/>
    </w:rPr>
  </w:style>
  <w:style w:type="character" w:customStyle="1" w:styleId="ui-provider">
    <w:name w:val="ui-provider"/>
    <w:basedOn w:val="DefaultParagraphFont"/>
    <w:rsid w:val="002B6B6A"/>
  </w:style>
  <w:style w:type="character" w:styleId="CommentReference">
    <w:name w:val="annotation reference"/>
    <w:basedOn w:val="DefaultParagraphFont"/>
    <w:uiPriority w:val="99"/>
    <w:semiHidden/>
    <w:unhideWhenUsed/>
    <w:rsid w:val="004D0A21"/>
    <w:rPr>
      <w:sz w:val="16"/>
      <w:szCs w:val="16"/>
    </w:rPr>
  </w:style>
  <w:style w:type="paragraph" w:styleId="CommentText">
    <w:name w:val="annotation text"/>
    <w:basedOn w:val="Normal"/>
    <w:link w:val="CommentTextChar"/>
    <w:uiPriority w:val="99"/>
    <w:unhideWhenUsed/>
    <w:rsid w:val="004D0A21"/>
    <w:pPr>
      <w:spacing w:line="240" w:lineRule="auto"/>
    </w:pPr>
    <w:rPr>
      <w:sz w:val="20"/>
    </w:rPr>
  </w:style>
  <w:style w:type="character" w:customStyle="1" w:styleId="CommentTextChar">
    <w:name w:val="Comment Text Char"/>
    <w:basedOn w:val="DefaultParagraphFont"/>
    <w:link w:val="CommentText"/>
    <w:uiPriority w:val="99"/>
    <w:rsid w:val="004D0A2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4D0A21"/>
    <w:rPr>
      <w:b/>
      <w:bCs/>
    </w:rPr>
  </w:style>
  <w:style w:type="character" w:customStyle="1" w:styleId="CommentSubjectChar">
    <w:name w:val="Comment Subject Char"/>
    <w:basedOn w:val="CommentTextChar"/>
    <w:link w:val="CommentSubject"/>
    <w:uiPriority w:val="99"/>
    <w:semiHidden/>
    <w:rsid w:val="004D0A21"/>
    <w:rPr>
      <w:rFonts w:ascii="Times New Roman" w:hAnsi="Times New Roman"/>
      <w:b/>
      <w:bCs/>
    </w:rPr>
  </w:style>
  <w:style w:type="paragraph" w:customStyle="1" w:styleId="Bng">
    <w:name w:val="Bảng"/>
    <w:basedOn w:val="Normal"/>
    <w:link w:val="BngChar"/>
    <w:qFormat/>
    <w:rsid w:val="00FD65BD"/>
    <w:pPr>
      <w:spacing w:before="0" w:after="0" w:line="240" w:lineRule="auto"/>
      <w:jc w:val="center"/>
    </w:pPr>
    <w:rPr>
      <w:rFonts w:cs="Times New Roman"/>
      <w:color w:val="000000"/>
      <w:szCs w:val="24"/>
    </w:rPr>
  </w:style>
  <w:style w:type="character" w:customStyle="1" w:styleId="BngChar">
    <w:name w:val="Bảng Char"/>
    <w:basedOn w:val="DefaultParagraphFont"/>
    <w:link w:val="Bng"/>
    <w:rsid w:val="00FD65BD"/>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590DB2"/>
  </w:style>
  <w:style w:type="character" w:customStyle="1" w:styleId="fontstyle01">
    <w:name w:val="fontstyle01"/>
    <w:basedOn w:val="DefaultParagraphFont"/>
    <w:rsid w:val="00A902A6"/>
    <w:rPr>
      <w:rFonts w:ascii="TimesNewRomanPSMT" w:hAnsi="TimesNewRomanPSMT" w:hint="default"/>
      <w:b w:val="0"/>
      <w:bCs w:val="0"/>
      <w:i w:val="0"/>
      <w:iCs w:val="0"/>
      <w:color w:val="000000"/>
      <w:sz w:val="26"/>
      <w:szCs w:val="26"/>
    </w:rPr>
  </w:style>
  <w:style w:type="paragraph" w:customStyle="1" w:styleId="text-justify">
    <w:name w:val="text-justify"/>
    <w:basedOn w:val="Normal"/>
    <w:rsid w:val="006C6BFB"/>
    <w:pPr>
      <w:spacing w:before="100" w:beforeAutospacing="1" w:after="100" w:afterAutospacing="1" w:line="240" w:lineRule="auto"/>
      <w:jc w:val="left"/>
    </w:pPr>
    <w:rPr>
      <w:rFonts w:eastAsia="Times New Roman" w:cs="Times New Roman"/>
      <w:kern w:val="0"/>
      <w:szCs w:val="24"/>
    </w:rPr>
  </w:style>
  <w:style w:type="character" w:customStyle="1" w:styleId="mi">
    <w:name w:val="mi"/>
    <w:basedOn w:val="DefaultParagraphFont"/>
    <w:rsid w:val="006C6BFB"/>
  </w:style>
  <w:style w:type="character" w:customStyle="1" w:styleId="mjxassistivemathml">
    <w:name w:val="mjx_assistive_mathml"/>
    <w:basedOn w:val="DefaultParagraphFont"/>
    <w:rsid w:val="006C6BFB"/>
  </w:style>
  <w:style w:type="character" w:customStyle="1" w:styleId="mo">
    <w:name w:val="mo"/>
    <w:basedOn w:val="DefaultParagraphFont"/>
    <w:rsid w:val="00DE5F72"/>
  </w:style>
  <w:style w:type="character" w:customStyle="1" w:styleId="mn">
    <w:name w:val="mn"/>
    <w:basedOn w:val="DefaultParagraphFont"/>
    <w:rsid w:val="00026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187">
      <w:bodyDiv w:val="1"/>
      <w:marLeft w:val="0"/>
      <w:marRight w:val="0"/>
      <w:marTop w:val="0"/>
      <w:marBottom w:val="0"/>
      <w:divBdr>
        <w:top w:val="none" w:sz="0" w:space="0" w:color="auto"/>
        <w:left w:val="none" w:sz="0" w:space="0" w:color="auto"/>
        <w:bottom w:val="none" w:sz="0" w:space="0" w:color="auto"/>
        <w:right w:val="none" w:sz="0" w:space="0" w:color="auto"/>
      </w:divBdr>
    </w:div>
    <w:div w:id="1013751">
      <w:bodyDiv w:val="1"/>
      <w:marLeft w:val="0"/>
      <w:marRight w:val="0"/>
      <w:marTop w:val="0"/>
      <w:marBottom w:val="0"/>
      <w:divBdr>
        <w:top w:val="none" w:sz="0" w:space="0" w:color="auto"/>
        <w:left w:val="none" w:sz="0" w:space="0" w:color="auto"/>
        <w:bottom w:val="none" w:sz="0" w:space="0" w:color="auto"/>
        <w:right w:val="none" w:sz="0" w:space="0" w:color="auto"/>
      </w:divBdr>
    </w:div>
    <w:div w:id="3165489">
      <w:bodyDiv w:val="1"/>
      <w:marLeft w:val="0"/>
      <w:marRight w:val="0"/>
      <w:marTop w:val="0"/>
      <w:marBottom w:val="0"/>
      <w:divBdr>
        <w:top w:val="none" w:sz="0" w:space="0" w:color="auto"/>
        <w:left w:val="none" w:sz="0" w:space="0" w:color="auto"/>
        <w:bottom w:val="none" w:sz="0" w:space="0" w:color="auto"/>
        <w:right w:val="none" w:sz="0" w:space="0" w:color="auto"/>
      </w:divBdr>
    </w:div>
    <w:div w:id="5404953">
      <w:bodyDiv w:val="1"/>
      <w:marLeft w:val="0"/>
      <w:marRight w:val="0"/>
      <w:marTop w:val="0"/>
      <w:marBottom w:val="0"/>
      <w:divBdr>
        <w:top w:val="none" w:sz="0" w:space="0" w:color="auto"/>
        <w:left w:val="none" w:sz="0" w:space="0" w:color="auto"/>
        <w:bottom w:val="none" w:sz="0" w:space="0" w:color="auto"/>
        <w:right w:val="none" w:sz="0" w:space="0" w:color="auto"/>
      </w:divBdr>
    </w:div>
    <w:div w:id="5793134">
      <w:bodyDiv w:val="1"/>
      <w:marLeft w:val="0"/>
      <w:marRight w:val="0"/>
      <w:marTop w:val="0"/>
      <w:marBottom w:val="0"/>
      <w:divBdr>
        <w:top w:val="none" w:sz="0" w:space="0" w:color="auto"/>
        <w:left w:val="none" w:sz="0" w:space="0" w:color="auto"/>
        <w:bottom w:val="none" w:sz="0" w:space="0" w:color="auto"/>
        <w:right w:val="none" w:sz="0" w:space="0" w:color="auto"/>
      </w:divBdr>
    </w:div>
    <w:div w:id="11226932">
      <w:bodyDiv w:val="1"/>
      <w:marLeft w:val="0"/>
      <w:marRight w:val="0"/>
      <w:marTop w:val="0"/>
      <w:marBottom w:val="0"/>
      <w:divBdr>
        <w:top w:val="none" w:sz="0" w:space="0" w:color="auto"/>
        <w:left w:val="none" w:sz="0" w:space="0" w:color="auto"/>
        <w:bottom w:val="none" w:sz="0" w:space="0" w:color="auto"/>
        <w:right w:val="none" w:sz="0" w:space="0" w:color="auto"/>
      </w:divBdr>
    </w:div>
    <w:div w:id="16783403">
      <w:bodyDiv w:val="1"/>
      <w:marLeft w:val="0"/>
      <w:marRight w:val="0"/>
      <w:marTop w:val="0"/>
      <w:marBottom w:val="0"/>
      <w:divBdr>
        <w:top w:val="none" w:sz="0" w:space="0" w:color="auto"/>
        <w:left w:val="none" w:sz="0" w:space="0" w:color="auto"/>
        <w:bottom w:val="none" w:sz="0" w:space="0" w:color="auto"/>
        <w:right w:val="none" w:sz="0" w:space="0" w:color="auto"/>
      </w:divBdr>
    </w:div>
    <w:div w:id="26179935">
      <w:bodyDiv w:val="1"/>
      <w:marLeft w:val="0"/>
      <w:marRight w:val="0"/>
      <w:marTop w:val="0"/>
      <w:marBottom w:val="0"/>
      <w:divBdr>
        <w:top w:val="none" w:sz="0" w:space="0" w:color="auto"/>
        <w:left w:val="none" w:sz="0" w:space="0" w:color="auto"/>
        <w:bottom w:val="none" w:sz="0" w:space="0" w:color="auto"/>
        <w:right w:val="none" w:sz="0" w:space="0" w:color="auto"/>
      </w:divBdr>
    </w:div>
    <w:div w:id="29185095">
      <w:bodyDiv w:val="1"/>
      <w:marLeft w:val="0"/>
      <w:marRight w:val="0"/>
      <w:marTop w:val="0"/>
      <w:marBottom w:val="0"/>
      <w:divBdr>
        <w:top w:val="none" w:sz="0" w:space="0" w:color="auto"/>
        <w:left w:val="none" w:sz="0" w:space="0" w:color="auto"/>
        <w:bottom w:val="none" w:sz="0" w:space="0" w:color="auto"/>
        <w:right w:val="none" w:sz="0" w:space="0" w:color="auto"/>
      </w:divBdr>
    </w:div>
    <w:div w:id="38407679">
      <w:bodyDiv w:val="1"/>
      <w:marLeft w:val="0"/>
      <w:marRight w:val="0"/>
      <w:marTop w:val="0"/>
      <w:marBottom w:val="0"/>
      <w:divBdr>
        <w:top w:val="none" w:sz="0" w:space="0" w:color="auto"/>
        <w:left w:val="none" w:sz="0" w:space="0" w:color="auto"/>
        <w:bottom w:val="none" w:sz="0" w:space="0" w:color="auto"/>
        <w:right w:val="none" w:sz="0" w:space="0" w:color="auto"/>
      </w:divBdr>
    </w:div>
    <w:div w:id="40714702">
      <w:bodyDiv w:val="1"/>
      <w:marLeft w:val="0"/>
      <w:marRight w:val="0"/>
      <w:marTop w:val="0"/>
      <w:marBottom w:val="0"/>
      <w:divBdr>
        <w:top w:val="none" w:sz="0" w:space="0" w:color="auto"/>
        <w:left w:val="none" w:sz="0" w:space="0" w:color="auto"/>
        <w:bottom w:val="none" w:sz="0" w:space="0" w:color="auto"/>
        <w:right w:val="none" w:sz="0" w:space="0" w:color="auto"/>
      </w:divBdr>
    </w:div>
    <w:div w:id="44763515">
      <w:bodyDiv w:val="1"/>
      <w:marLeft w:val="0"/>
      <w:marRight w:val="0"/>
      <w:marTop w:val="0"/>
      <w:marBottom w:val="0"/>
      <w:divBdr>
        <w:top w:val="none" w:sz="0" w:space="0" w:color="auto"/>
        <w:left w:val="none" w:sz="0" w:space="0" w:color="auto"/>
        <w:bottom w:val="none" w:sz="0" w:space="0" w:color="auto"/>
        <w:right w:val="none" w:sz="0" w:space="0" w:color="auto"/>
      </w:divBdr>
    </w:div>
    <w:div w:id="45178905">
      <w:bodyDiv w:val="1"/>
      <w:marLeft w:val="0"/>
      <w:marRight w:val="0"/>
      <w:marTop w:val="0"/>
      <w:marBottom w:val="0"/>
      <w:divBdr>
        <w:top w:val="none" w:sz="0" w:space="0" w:color="auto"/>
        <w:left w:val="none" w:sz="0" w:space="0" w:color="auto"/>
        <w:bottom w:val="none" w:sz="0" w:space="0" w:color="auto"/>
        <w:right w:val="none" w:sz="0" w:space="0" w:color="auto"/>
      </w:divBdr>
    </w:div>
    <w:div w:id="55252329">
      <w:bodyDiv w:val="1"/>
      <w:marLeft w:val="0"/>
      <w:marRight w:val="0"/>
      <w:marTop w:val="0"/>
      <w:marBottom w:val="0"/>
      <w:divBdr>
        <w:top w:val="none" w:sz="0" w:space="0" w:color="auto"/>
        <w:left w:val="none" w:sz="0" w:space="0" w:color="auto"/>
        <w:bottom w:val="none" w:sz="0" w:space="0" w:color="auto"/>
        <w:right w:val="none" w:sz="0" w:space="0" w:color="auto"/>
      </w:divBdr>
    </w:div>
    <w:div w:id="64958423">
      <w:bodyDiv w:val="1"/>
      <w:marLeft w:val="0"/>
      <w:marRight w:val="0"/>
      <w:marTop w:val="0"/>
      <w:marBottom w:val="0"/>
      <w:divBdr>
        <w:top w:val="none" w:sz="0" w:space="0" w:color="auto"/>
        <w:left w:val="none" w:sz="0" w:space="0" w:color="auto"/>
        <w:bottom w:val="none" w:sz="0" w:space="0" w:color="auto"/>
        <w:right w:val="none" w:sz="0" w:space="0" w:color="auto"/>
      </w:divBdr>
    </w:div>
    <w:div w:id="66808328">
      <w:bodyDiv w:val="1"/>
      <w:marLeft w:val="0"/>
      <w:marRight w:val="0"/>
      <w:marTop w:val="0"/>
      <w:marBottom w:val="0"/>
      <w:divBdr>
        <w:top w:val="none" w:sz="0" w:space="0" w:color="auto"/>
        <w:left w:val="none" w:sz="0" w:space="0" w:color="auto"/>
        <w:bottom w:val="none" w:sz="0" w:space="0" w:color="auto"/>
        <w:right w:val="none" w:sz="0" w:space="0" w:color="auto"/>
      </w:divBdr>
    </w:div>
    <w:div w:id="77017772">
      <w:bodyDiv w:val="1"/>
      <w:marLeft w:val="0"/>
      <w:marRight w:val="0"/>
      <w:marTop w:val="0"/>
      <w:marBottom w:val="0"/>
      <w:divBdr>
        <w:top w:val="none" w:sz="0" w:space="0" w:color="auto"/>
        <w:left w:val="none" w:sz="0" w:space="0" w:color="auto"/>
        <w:bottom w:val="none" w:sz="0" w:space="0" w:color="auto"/>
        <w:right w:val="none" w:sz="0" w:space="0" w:color="auto"/>
      </w:divBdr>
    </w:div>
    <w:div w:id="77362591">
      <w:bodyDiv w:val="1"/>
      <w:marLeft w:val="0"/>
      <w:marRight w:val="0"/>
      <w:marTop w:val="0"/>
      <w:marBottom w:val="0"/>
      <w:divBdr>
        <w:top w:val="none" w:sz="0" w:space="0" w:color="auto"/>
        <w:left w:val="none" w:sz="0" w:space="0" w:color="auto"/>
        <w:bottom w:val="none" w:sz="0" w:space="0" w:color="auto"/>
        <w:right w:val="none" w:sz="0" w:space="0" w:color="auto"/>
      </w:divBdr>
    </w:div>
    <w:div w:id="80108461">
      <w:bodyDiv w:val="1"/>
      <w:marLeft w:val="0"/>
      <w:marRight w:val="0"/>
      <w:marTop w:val="0"/>
      <w:marBottom w:val="0"/>
      <w:divBdr>
        <w:top w:val="none" w:sz="0" w:space="0" w:color="auto"/>
        <w:left w:val="none" w:sz="0" w:space="0" w:color="auto"/>
        <w:bottom w:val="none" w:sz="0" w:space="0" w:color="auto"/>
        <w:right w:val="none" w:sz="0" w:space="0" w:color="auto"/>
      </w:divBdr>
    </w:div>
    <w:div w:id="85541640">
      <w:bodyDiv w:val="1"/>
      <w:marLeft w:val="0"/>
      <w:marRight w:val="0"/>
      <w:marTop w:val="0"/>
      <w:marBottom w:val="0"/>
      <w:divBdr>
        <w:top w:val="none" w:sz="0" w:space="0" w:color="auto"/>
        <w:left w:val="none" w:sz="0" w:space="0" w:color="auto"/>
        <w:bottom w:val="none" w:sz="0" w:space="0" w:color="auto"/>
        <w:right w:val="none" w:sz="0" w:space="0" w:color="auto"/>
      </w:divBdr>
    </w:div>
    <w:div w:id="86460887">
      <w:bodyDiv w:val="1"/>
      <w:marLeft w:val="0"/>
      <w:marRight w:val="0"/>
      <w:marTop w:val="0"/>
      <w:marBottom w:val="0"/>
      <w:divBdr>
        <w:top w:val="none" w:sz="0" w:space="0" w:color="auto"/>
        <w:left w:val="none" w:sz="0" w:space="0" w:color="auto"/>
        <w:bottom w:val="none" w:sz="0" w:space="0" w:color="auto"/>
        <w:right w:val="none" w:sz="0" w:space="0" w:color="auto"/>
      </w:divBdr>
    </w:div>
    <w:div w:id="91095575">
      <w:bodyDiv w:val="1"/>
      <w:marLeft w:val="0"/>
      <w:marRight w:val="0"/>
      <w:marTop w:val="0"/>
      <w:marBottom w:val="0"/>
      <w:divBdr>
        <w:top w:val="none" w:sz="0" w:space="0" w:color="auto"/>
        <w:left w:val="none" w:sz="0" w:space="0" w:color="auto"/>
        <w:bottom w:val="none" w:sz="0" w:space="0" w:color="auto"/>
        <w:right w:val="none" w:sz="0" w:space="0" w:color="auto"/>
      </w:divBdr>
    </w:div>
    <w:div w:id="101999818">
      <w:bodyDiv w:val="1"/>
      <w:marLeft w:val="0"/>
      <w:marRight w:val="0"/>
      <w:marTop w:val="0"/>
      <w:marBottom w:val="0"/>
      <w:divBdr>
        <w:top w:val="none" w:sz="0" w:space="0" w:color="auto"/>
        <w:left w:val="none" w:sz="0" w:space="0" w:color="auto"/>
        <w:bottom w:val="none" w:sz="0" w:space="0" w:color="auto"/>
        <w:right w:val="none" w:sz="0" w:space="0" w:color="auto"/>
      </w:divBdr>
    </w:div>
    <w:div w:id="110975275">
      <w:bodyDiv w:val="1"/>
      <w:marLeft w:val="0"/>
      <w:marRight w:val="0"/>
      <w:marTop w:val="0"/>
      <w:marBottom w:val="0"/>
      <w:divBdr>
        <w:top w:val="none" w:sz="0" w:space="0" w:color="auto"/>
        <w:left w:val="none" w:sz="0" w:space="0" w:color="auto"/>
        <w:bottom w:val="none" w:sz="0" w:space="0" w:color="auto"/>
        <w:right w:val="none" w:sz="0" w:space="0" w:color="auto"/>
      </w:divBdr>
    </w:div>
    <w:div w:id="111435687">
      <w:bodyDiv w:val="1"/>
      <w:marLeft w:val="0"/>
      <w:marRight w:val="0"/>
      <w:marTop w:val="0"/>
      <w:marBottom w:val="0"/>
      <w:divBdr>
        <w:top w:val="none" w:sz="0" w:space="0" w:color="auto"/>
        <w:left w:val="none" w:sz="0" w:space="0" w:color="auto"/>
        <w:bottom w:val="none" w:sz="0" w:space="0" w:color="auto"/>
        <w:right w:val="none" w:sz="0" w:space="0" w:color="auto"/>
      </w:divBdr>
    </w:div>
    <w:div w:id="122432249">
      <w:bodyDiv w:val="1"/>
      <w:marLeft w:val="0"/>
      <w:marRight w:val="0"/>
      <w:marTop w:val="0"/>
      <w:marBottom w:val="0"/>
      <w:divBdr>
        <w:top w:val="none" w:sz="0" w:space="0" w:color="auto"/>
        <w:left w:val="none" w:sz="0" w:space="0" w:color="auto"/>
        <w:bottom w:val="none" w:sz="0" w:space="0" w:color="auto"/>
        <w:right w:val="none" w:sz="0" w:space="0" w:color="auto"/>
      </w:divBdr>
    </w:div>
    <w:div w:id="125129989">
      <w:bodyDiv w:val="1"/>
      <w:marLeft w:val="0"/>
      <w:marRight w:val="0"/>
      <w:marTop w:val="0"/>
      <w:marBottom w:val="0"/>
      <w:divBdr>
        <w:top w:val="none" w:sz="0" w:space="0" w:color="auto"/>
        <w:left w:val="none" w:sz="0" w:space="0" w:color="auto"/>
        <w:bottom w:val="none" w:sz="0" w:space="0" w:color="auto"/>
        <w:right w:val="none" w:sz="0" w:space="0" w:color="auto"/>
      </w:divBdr>
    </w:div>
    <w:div w:id="133957368">
      <w:bodyDiv w:val="1"/>
      <w:marLeft w:val="0"/>
      <w:marRight w:val="0"/>
      <w:marTop w:val="0"/>
      <w:marBottom w:val="0"/>
      <w:divBdr>
        <w:top w:val="none" w:sz="0" w:space="0" w:color="auto"/>
        <w:left w:val="none" w:sz="0" w:space="0" w:color="auto"/>
        <w:bottom w:val="none" w:sz="0" w:space="0" w:color="auto"/>
        <w:right w:val="none" w:sz="0" w:space="0" w:color="auto"/>
      </w:divBdr>
    </w:div>
    <w:div w:id="142695133">
      <w:bodyDiv w:val="1"/>
      <w:marLeft w:val="0"/>
      <w:marRight w:val="0"/>
      <w:marTop w:val="0"/>
      <w:marBottom w:val="0"/>
      <w:divBdr>
        <w:top w:val="none" w:sz="0" w:space="0" w:color="auto"/>
        <w:left w:val="none" w:sz="0" w:space="0" w:color="auto"/>
        <w:bottom w:val="none" w:sz="0" w:space="0" w:color="auto"/>
        <w:right w:val="none" w:sz="0" w:space="0" w:color="auto"/>
      </w:divBdr>
    </w:div>
    <w:div w:id="147870923">
      <w:bodyDiv w:val="1"/>
      <w:marLeft w:val="0"/>
      <w:marRight w:val="0"/>
      <w:marTop w:val="0"/>
      <w:marBottom w:val="0"/>
      <w:divBdr>
        <w:top w:val="none" w:sz="0" w:space="0" w:color="auto"/>
        <w:left w:val="none" w:sz="0" w:space="0" w:color="auto"/>
        <w:bottom w:val="none" w:sz="0" w:space="0" w:color="auto"/>
        <w:right w:val="none" w:sz="0" w:space="0" w:color="auto"/>
      </w:divBdr>
    </w:div>
    <w:div w:id="148180283">
      <w:bodyDiv w:val="1"/>
      <w:marLeft w:val="0"/>
      <w:marRight w:val="0"/>
      <w:marTop w:val="0"/>
      <w:marBottom w:val="0"/>
      <w:divBdr>
        <w:top w:val="none" w:sz="0" w:space="0" w:color="auto"/>
        <w:left w:val="none" w:sz="0" w:space="0" w:color="auto"/>
        <w:bottom w:val="none" w:sz="0" w:space="0" w:color="auto"/>
        <w:right w:val="none" w:sz="0" w:space="0" w:color="auto"/>
      </w:divBdr>
    </w:div>
    <w:div w:id="148789196">
      <w:bodyDiv w:val="1"/>
      <w:marLeft w:val="0"/>
      <w:marRight w:val="0"/>
      <w:marTop w:val="0"/>
      <w:marBottom w:val="0"/>
      <w:divBdr>
        <w:top w:val="none" w:sz="0" w:space="0" w:color="auto"/>
        <w:left w:val="none" w:sz="0" w:space="0" w:color="auto"/>
        <w:bottom w:val="none" w:sz="0" w:space="0" w:color="auto"/>
        <w:right w:val="none" w:sz="0" w:space="0" w:color="auto"/>
      </w:divBdr>
    </w:div>
    <w:div w:id="154035935">
      <w:bodyDiv w:val="1"/>
      <w:marLeft w:val="0"/>
      <w:marRight w:val="0"/>
      <w:marTop w:val="0"/>
      <w:marBottom w:val="0"/>
      <w:divBdr>
        <w:top w:val="none" w:sz="0" w:space="0" w:color="auto"/>
        <w:left w:val="none" w:sz="0" w:space="0" w:color="auto"/>
        <w:bottom w:val="none" w:sz="0" w:space="0" w:color="auto"/>
        <w:right w:val="none" w:sz="0" w:space="0" w:color="auto"/>
      </w:divBdr>
    </w:div>
    <w:div w:id="160706190">
      <w:bodyDiv w:val="1"/>
      <w:marLeft w:val="0"/>
      <w:marRight w:val="0"/>
      <w:marTop w:val="0"/>
      <w:marBottom w:val="0"/>
      <w:divBdr>
        <w:top w:val="none" w:sz="0" w:space="0" w:color="auto"/>
        <w:left w:val="none" w:sz="0" w:space="0" w:color="auto"/>
        <w:bottom w:val="none" w:sz="0" w:space="0" w:color="auto"/>
        <w:right w:val="none" w:sz="0" w:space="0" w:color="auto"/>
      </w:divBdr>
    </w:div>
    <w:div w:id="163400214">
      <w:bodyDiv w:val="1"/>
      <w:marLeft w:val="0"/>
      <w:marRight w:val="0"/>
      <w:marTop w:val="0"/>
      <w:marBottom w:val="0"/>
      <w:divBdr>
        <w:top w:val="none" w:sz="0" w:space="0" w:color="auto"/>
        <w:left w:val="none" w:sz="0" w:space="0" w:color="auto"/>
        <w:bottom w:val="none" w:sz="0" w:space="0" w:color="auto"/>
        <w:right w:val="none" w:sz="0" w:space="0" w:color="auto"/>
      </w:divBdr>
    </w:div>
    <w:div w:id="167790715">
      <w:bodyDiv w:val="1"/>
      <w:marLeft w:val="0"/>
      <w:marRight w:val="0"/>
      <w:marTop w:val="0"/>
      <w:marBottom w:val="0"/>
      <w:divBdr>
        <w:top w:val="none" w:sz="0" w:space="0" w:color="auto"/>
        <w:left w:val="none" w:sz="0" w:space="0" w:color="auto"/>
        <w:bottom w:val="none" w:sz="0" w:space="0" w:color="auto"/>
        <w:right w:val="none" w:sz="0" w:space="0" w:color="auto"/>
      </w:divBdr>
    </w:div>
    <w:div w:id="178393153">
      <w:bodyDiv w:val="1"/>
      <w:marLeft w:val="0"/>
      <w:marRight w:val="0"/>
      <w:marTop w:val="0"/>
      <w:marBottom w:val="0"/>
      <w:divBdr>
        <w:top w:val="none" w:sz="0" w:space="0" w:color="auto"/>
        <w:left w:val="none" w:sz="0" w:space="0" w:color="auto"/>
        <w:bottom w:val="none" w:sz="0" w:space="0" w:color="auto"/>
        <w:right w:val="none" w:sz="0" w:space="0" w:color="auto"/>
      </w:divBdr>
    </w:div>
    <w:div w:id="185756874">
      <w:bodyDiv w:val="1"/>
      <w:marLeft w:val="0"/>
      <w:marRight w:val="0"/>
      <w:marTop w:val="0"/>
      <w:marBottom w:val="0"/>
      <w:divBdr>
        <w:top w:val="none" w:sz="0" w:space="0" w:color="auto"/>
        <w:left w:val="none" w:sz="0" w:space="0" w:color="auto"/>
        <w:bottom w:val="none" w:sz="0" w:space="0" w:color="auto"/>
        <w:right w:val="none" w:sz="0" w:space="0" w:color="auto"/>
      </w:divBdr>
    </w:div>
    <w:div w:id="189492747">
      <w:bodyDiv w:val="1"/>
      <w:marLeft w:val="0"/>
      <w:marRight w:val="0"/>
      <w:marTop w:val="0"/>
      <w:marBottom w:val="0"/>
      <w:divBdr>
        <w:top w:val="none" w:sz="0" w:space="0" w:color="auto"/>
        <w:left w:val="none" w:sz="0" w:space="0" w:color="auto"/>
        <w:bottom w:val="none" w:sz="0" w:space="0" w:color="auto"/>
        <w:right w:val="none" w:sz="0" w:space="0" w:color="auto"/>
      </w:divBdr>
    </w:div>
    <w:div w:id="193005988">
      <w:bodyDiv w:val="1"/>
      <w:marLeft w:val="0"/>
      <w:marRight w:val="0"/>
      <w:marTop w:val="0"/>
      <w:marBottom w:val="0"/>
      <w:divBdr>
        <w:top w:val="none" w:sz="0" w:space="0" w:color="auto"/>
        <w:left w:val="none" w:sz="0" w:space="0" w:color="auto"/>
        <w:bottom w:val="none" w:sz="0" w:space="0" w:color="auto"/>
        <w:right w:val="none" w:sz="0" w:space="0" w:color="auto"/>
      </w:divBdr>
    </w:div>
    <w:div w:id="197931559">
      <w:bodyDiv w:val="1"/>
      <w:marLeft w:val="0"/>
      <w:marRight w:val="0"/>
      <w:marTop w:val="0"/>
      <w:marBottom w:val="0"/>
      <w:divBdr>
        <w:top w:val="none" w:sz="0" w:space="0" w:color="auto"/>
        <w:left w:val="none" w:sz="0" w:space="0" w:color="auto"/>
        <w:bottom w:val="none" w:sz="0" w:space="0" w:color="auto"/>
        <w:right w:val="none" w:sz="0" w:space="0" w:color="auto"/>
      </w:divBdr>
    </w:div>
    <w:div w:id="199710671">
      <w:bodyDiv w:val="1"/>
      <w:marLeft w:val="0"/>
      <w:marRight w:val="0"/>
      <w:marTop w:val="0"/>
      <w:marBottom w:val="0"/>
      <w:divBdr>
        <w:top w:val="none" w:sz="0" w:space="0" w:color="auto"/>
        <w:left w:val="none" w:sz="0" w:space="0" w:color="auto"/>
        <w:bottom w:val="none" w:sz="0" w:space="0" w:color="auto"/>
        <w:right w:val="none" w:sz="0" w:space="0" w:color="auto"/>
      </w:divBdr>
    </w:div>
    <w:div w:id="212236058">
      <w:bodyDiv w:val="1"/>
      <w:marLeft w:val="0"/>
      <w:marRight w:val="0"/>
      <w:marTop w:val="0"/>
      <w:marBottom w:val="0"/>
      <w:divBdr>
        <w:top w:val="none" w:sz="0" w:space="0" w:color="auto"/>
        <w:left w:val="none" w:sz="0" w:space="0" w:color="auto"/>
        <w:bottom w:val="none" w:sz="0" w:space="0" w:color="auto"/>
        <w:right w:val="none" w:sz="0" w:space="0" w:color="auto"/>
      </w:divBdr>
    </w:div>
    <w:div w:id="213081814">
      <w:bodyDiv w:val="1"/>
      <w:marLeft w:val="0"/>
      <w:marRight w:val="0"/>
      <w:marTop w:val="0"/>
      <w:marBottom w:val="0"/>
      <w:divBdr>
        <w:top w:val="none" w:sz="0" w:space="0" w:color="auto"/>
        <w:left w:val="none" w:sz="0" w:space="0" w:color="auto"/>
        <w:bottom w:val="none" w:sz="0" w:space="0" w:color="auto"/>
        <w:right w:val="none" w:sz="0" w:space="0" w:color="auto"/>
      </w:divBdr>
    </w:div>
    <w:div w:id="214973271">
      <w:bodyDiv w:val="1"/>
      <w:marLeft w:val="0"/>
      <w:marRight w:val="0"/>
      <w:marTop w:val="0"/>
      <w:marBottom w:val="0"/>
      <w:divBdr>
        <w:top w:val="none" w:sz="0" w:space="0" w:color="auto"/>
        <w:left w:val="none" w:sz="0" w:space="0" w:color="auto"/>
        <w:bottom w:val="none" w:sz="0" w:space="0" w:color="auto"/>
        <w:right w:val="none" w:sz="0" w:space="0" w:color="auto"/>
      </w:divBdr>
    </w:div>
    <w:div w:id="216623494">
      <w:bodyDiv w:val="1"/>
      <w:marLeft w:val="0"/>
      <w:marRight w:val="0"/>
      <w:marTop w:val="0"/>
      <w:marBottom w:val="0"/>
      <w:divBdr>
        <w:top w:val="none" w:sz="0" w:space="0" w:color="auto"/>
        <w:left w:val="none" w:sz="0" w:space="0" w:color="auto"/>
        <w:bottom w:val="none" w:sz="0" w:space="0" w:color="auto"/>
        <w:right w:val="none" w:sz="0" w:space="0" w:color="auto"/>
      </w:divBdr>
    </w:div>
    <w:div w:id="233198652">
      <w:bodyDiv w:val="1"/>
      <w:marLeft w:val="0"/>
      <w:marRight w:val="0"/>
      <w:marTop w:val="0"/>
      <w:marBottom w:val="0"/>
      <w:divBdr>
        <w:top w:val="none" w:sz="0" w:space="0" w:color="auto"/>
        <w:left w:val="none" w:sz="0" w:space="0" w:color="auto"/>
        <w:bottom w:val="none" w:sz="0" w:space="0" w:color="auto"/>
        <w:right w:val="none" w:sz="0" w:space="0" w:color="auto"/>
      </w:divBdr>
    </w:div>
    <w:div w:id="234828256">
      <w:bodyDiv w:val="1"/>
      <w:marLeft w:val="0"/>
      <w:marRight w:val="0"/>
      <w:marTop w:val="0"/>
      <w:marBottom w:val="0"/>
      <w:divBdr>
        <w:top w:val="none" w:sz="0" w:space="0" w:color="auto"/>
        <w:left w:val="none" w:sz="0" w:space="0" w:color="auto"/>
        <w:bottom w:val="none" w:sz="0" w:space="0" w:color="auto"/>
        <w:right w:val="none" w:sz="0" w:space="0" w:color="auto"/>
      </w:divBdr>
    </w:div>
    <w:div w:id="250243241">
      <w:bodyDiv w:val="1"/>
      <w:marLeft w:val="0"/>
      <w:marRight w:val="0"/>
      <w:marTop w:val="0"/>
      <w:marBottom w:val="0"/>
      <w:divBdr>
        <w:top w:val="none" w:sz="0" w:space="0" w:color="auto"/>
        <w:left w:val="none" w:sz="0" w:space="0" w:color="auto"/>
        <w:bottom w:val="none" w:sz="0" w:space="0" w:color="auto"/>
        <w:right w:val="none" w:sz="0" w:space="0" w:color="auto"/>
      </w:divBdr>
    </w:div>
    <w:div w:id="252474130">
      <w:bodyDiv w:val="1"/>
      <w:marLeft w:val="0"/>
      <w:marRight w:val="0"/>
      <w:marTop w:val="0"/>
      <w:marBottom w:val="0"/>
      <w:divBdr>
        <w:top w:val="none" w:sz="0" w:space="0" w:color="auto"/>
        <w:left w:val="none" w:sz="0" w:space="0" w:color="auto"/>
        <w:bottom w:val="none" w:sz="0" w:space="0" w:color="auto"/>
        <w:right w:val="none" w:sz="0" w:space="0" w:color="auto"/>
      </w:divBdr>
    </w:div>
    <w:div w:id="253975687">
      <w:bodyDiv w:val="1"/>
      <w:marLeft w:val="0"/>
      <w:marRight w:val="0"/>
      <w:marTop w:val="0"/>
      <w:marBottom w:val="0"/>
      <w:divBdr>
        <w:top w:val="none" w:sz="0" w:space="0" w:color="auto"/>
        <w:left w:val="none" w:sz="0" w:space="0" w:color="auto"/>
        <w:bottom w:val="none" w:sz="0" w:space="0" w:color="auto"/>
        <w:right w:val="none" w:sz="0" w:space="0" w:color="auto"/>
      </w:divBdr>
    </w:div>
    <w:div w:id="254946213">
      <w:bodyDiv w:val="1"/>
      <w:marLeft w:val="0"/>
      <w:marRight w:val="0"/>
      <w:marTop w:val="0"/>
      <w:marBottom w:val="0"/>
      <w:divBdr>
        <w:top w:val="none" w:sz="0" w:space="0" w:color="auto"/>
        <w:left w:val="none" w:sz="0" w:space="0" w:color="auto"/>
        <w:bottom w:val="none" w:sz="0" w:space="0" w:color="auto"/>
        <w:right w:val="none" w:sz="0" w:space="0" w:color="auto"/>
      </w:divBdr>
    </w:div>
    <w:div w:id="259879348">
      <w:bodyDiv w:val="1"/>
      <w:marLeft w:val="0"/>
      <w:marRight w:val="0"/>
      <w:marTop w:val="0"/>
      <w:marBottom w:val="0"/>
      <w:divBdr>
        <w:top w:val="none" w:sz="0" w:space="0" w:color="auto"/>
        <w:left w:val="none" w:sz="0" w:space="0" w:color="auto"/>
        <w:bottom w:val="none" w:sz="0" w:space="0" w:color="auto"/>
        <w:right w:val="none" w:sz="0" w:space="0" w:color="auto"/>
      </w:divBdr>
    </w:div>
    <w:div w:id="265970245">
      <w:bodyDiv w:val="1"/>
      <w:marLeft w:val="0"/>
      <w:marRight w:val="0"/>
      <w:marTop w:val="0"/>
      <w:marBottom w:val="0"/>
      <w:divBdr>
        <w:top w:val="none" w:sz="0" w:space="0" w:color="auto"/>
        <w:left w:val="none" w:sz="0" w:space="0" w:color="auto"/>
        <w:bottom w:val="none" w:sz="0" w:space="0" w:color="auto"/>
        <w:right w:val="none" w:sz="0" w:space="0" w:color="auto"/>
      </w:divBdr>
    </w:div>
    <w:div w:id="270164157">
      <w:bodyDiv w:val="1"/>
      <w:marLeft w:val="0"/>
      <w:marRight w:val="0"/>
      <w:marTop w:val="0"/>
      <w:marBottom w:val="0"/>
      <w:divBdr>
        <w:top w:val="none" w:sz="0" w:space="0" w:color="auto"/>
        <w:left w:val="none" w:sz="0" w:space="0" w:color="auto"/>
        <w:bottom w:val="none" w:sz="0" w:space="0" w:color="auto"/>
        <w:right w:val="none" w:sz="0" w:space="0" w:color="auto"/>
      </w:divBdr>
    </w:div>
    <w:div w:id="271330112">
      <w:bodyDiv w:val="1"/>
      <w:marLeft w:val="0"/>
      <w:marRight w:val="0"/>
      <w:marTop w:val="0"/>
      <w:marBottom w:val="0"/>
      <w:divBdr>
        <w:top w:val="none" w:sz="0" w:space="0" w:color="auto"/>
        <w:left w:val="none" w:sz="0" w:space="0" w:color="auto"/>
        <w:bottom w:val="none" w:sz="0" w:space="0" w:color="auto"/>
        <w:right w:val="none" w:sz="0" w:space="0" w:color="auto"/>
      </w:divBdr>
    </w:div>
    <w:div w:id="278952444">
      <w:bodyDiv w:val="1"/>
      <w:marLeft w:val="0"/>
      <w:marRight w:val="0"/>
      <w:marTop w:val="0"/>
      <w:marBottom w:val="0"/>
      <w:divBdr>
        <w:top w:val="none" w:sz="0" w:space="0" w:color="auto"/>
        <w:left w:val="none" w:sz="0" w:space="0" w:color="auto"/>
        <w:bottom w:val="none" w:sz="0" w:space="0" w:color="auto"/>
        <w:right w:val="none" w:sz="0" w:space="0" w:color="auto"/>
      </w:divBdr>
    </w:div>
    <w:div w:id="279580333">
      <w:bodyDiv w:val="1"/>
      <w:marLeft w:val="0"/>
      <w:marRight w:val="0"/>
      <w:marTop w:val="0"/>
      <w:marBottom w:val="0"/>
      <w:divBdr>
        <w:top w:val="none" w:sz="0" w:space="0" w:color="auto"/>
        <w:left w:val="none" w:sz="0" w:space="0" w:color="auto"/>
        <w:bottom w:val="none" w:sz="0" w:space="0" w:color="auto"/>
        <w:right w:val="none" w:sz="0" w:space="0" w:color="auto"/>
      </w:divBdr>
    </w:div>
    <w:div w:id="284698843">
      <w:bodyDiv w:val="1"/>
      <w:marLeft w:val="0"/>
      <w:marRight w:val="0"/>
      <w:marTop w:val="0"/>
      <w:marBottom w:val="0"/>
      <w:divBdr>
        <w:top w:val="none" w:sz="0" w:space="0" w:color="auto"/>
        <w:left w:val="none" w:sz="0" w:space="0" w:color="auto"/>
        <w:bottom w:val="none" w:sz="0" w:space="0" w:color="auto"/>
        <w:right w:val="none" w:sz="0" w:space="0" w:color="auto"/>
      </w:divBdr>
    </w:div>
    <w:div w:id="292293163">
      <w:bodyDiv w:val="1"/>
      <w:marLeft w:val="0"/>
      <w:marRight w:val="0"/>
      <w:marTop w:val="0"/>
      <w:marBottom w:val="0"/>
      <w:divBdr>
        <w:top w:val="none" w:sz="0" w:space="0" w:color="auto"/>
        <w:left w:val="none" w:sz="0" w:space="0" w:color="auto"/>
        <w:bottom w:val="none" w:sz="0" w:space="0" w:color="auto"/>
        <w:right w:val="none" w:sz="0" w:space="0" w:color="auto"/>
      </w:divBdr>
    </w:div>
    <w:div w:id="303432380">
      <w:bodyDiv w:val="1"/>
      <w:marLeft w:val="0"/>
      <w:marRight w:val="0"/>
      <w:marTop w:val="0"/>
      <w:marBottom w:val="0"/>
      <w:divBdr>
        <w:top w:val="none" w:sz="0" w:space="0" w:color="auto"/>
        <w:left w:val="none" w:sz="0" w:space="0" w:color="auto"/>
        <w:bottom w:val="none" w:sz="0" w:space="0" w:color="auto"/>
        <w:right w:val="none" w:sz="0" w:space="0" w:color="auto"/>
      </w:divBdr>
    </w:div>
    <w:div w:id="305090286">
      <w:bodyDiv w:val="1"/>
      <w:marLeft w:val="0"/>
      <w:marRight w:val="0"/>
      <w:marTop w:val="0"/>
      <w:marBottom w:val="0"/>
      <w:divBdr>
        <w:top w:val="none" w:sz="0" w:space="0" w:color="auto"/>
        <w:left w:val="none" w:sz="0" w:space="0" w:color="auto"/>
        <w:bottom w:val="none" w:sz="0" w:space="0" w:color="auto"/>
        <w:right w:val="none" w:sz="0" w:space="0" w:color="auto"/>
      </w:divBdr>
    </w:div>
    <w:div w:id="309554336">
      <w:bodyDiv w:val="1"/>
      <w:marLeft w:val="0"/>
      <w:marRight w:val="0"/>
      <w:marTop w:val="0"/>
      <w:marBottom w:val="0"/>
      <w:divBdr>
        <w:top w:val="none" w:sz="0" w:space="0" w:color="auto"/>
        <w:left w:val="none" w:sz="0" w:space="0" w:color="auto"/>
        <w:bottom w:val="none" w:sz="0" w:space="0" w:color="auto"/>
        <w:right w:val="none" w:sz="0" w:space="0" w:color="auto"/>
      </w:divBdr>
    </w:div>
    <w:div w:id="320812648">
      <w:bodyDiv w:val="1"/>
      <w:marLeft w:val="0"/>
      <w:marRight w:val="0"/>
      <w:marTop w:val="0"/>
      <w:marBottom w:val="0"/>
      <w:divBdr>
        <w:top w:val="none" w:sz="0" w:space="0" w:color="auto"/>
        <w:left w:val="none" w:sz="0" w:space="0" w:color="auto"/>
        <w:bottom w:val="none" w:sz="0" w:space="0" w:color="auto"/>
        <w:right w:val="none" w:sz="0" w:space="0" w:color="auto"/>
      </w:divBdr>
    </w:div>
    <w:div w:id="333532237">
      <w:bodyDiv w:val="1"/>
      <w:marLeft w:val="0"/>
      <w:marRight w:val="0"/>
      <w:marTop w:val="0"/>
      <w:marBottom w:val="0"/>
      <w:divBdr>
        <w:top w:val="none" w:sz="0" w:space="0" w:color="auto"/>
        <w:left w:val="none" w:sz="0" w:space="0" w:color="auto"/>
        <w:bottom w:val="none" w:sz="0" w:space="0" w:color="auto"/>
        <w:right w:val="none" w:sz="0" w:space="0" w:color="auto"/>
      </w:divBdr>
    </w:div>
    <w:div w:id="335502223">
      <w:bodyDiv w:val="1"/>
      <w:marLeft w:val="0"/>
      <w:marRight w:val="0"/>
      <w:marTop w:val="0"/>
      <w:marBottom w:val="0"/>
      <w:divBdr>
        <w:top w:val="none" w:sz="0" w:space="0" w:color="auto"/>
        <w:left w:val="none" w:sz="0" w:space="0" w:color="auto"/>
        <w:bottom w:val="none" w:sz="0" w:space="0" w:color="auto"/>
        <w:right w:val="none" w:sz="0" w:space="0" w:color="auto"/>
      </w:divBdr>
    </w:div>
    <w:div w:id="341930160">
      <w:bodyDiv w:val="1"/>
      <w:marLeft w:val="0"/>
      <w:marRight w:val="0"/>
      <w:marTop w:val="0"/>
      <w:marBottom w:val="0"/>
      <w:divBdr>
        <w:top w:val="none" w:sz="0" w:space="0" w:color="auto"/>
        <w:left w:val="none" w:sz="0" w:space="0" w:color="auto"/>
        <w:bottom w:val="none" w:sz="0" w:space="0" w:color="auto"/>
        <w:right w:val="none" w:sz="0" w:space="0" w:color="auto"/>
      </w:divBdr>
    </w:div>
    <w:div w:id="351609827">
      <w:bodyDiv w:val="1"/>
      <w:marLeft w:val="0"/>
      <w:marRight w:val="0"/>
      <w:marTop w:val="0"/>
      <w:marBottom w:val="0"/>
      <w:divBdr>
        <w:top w:val="none" w:sz="0" w:space="0" w:color="auto"/>
        <w:left w:val="none" w:sz="0" w:space="0" w:color="auto"/>
        <w:bottom w:val="none" w:sz="0" w:space="0" w:color="auto"/>
        <w:right w:val="none" w:sz="0" w:space="0" w:color="auto"/>
      </w:divBdr>
    </w:div>
    <w:div w:id="358556078">
      <w:bodyDiv w:val="1"/>
      <w:marLeft w:val="0"/>
      <w:marRight w:val="0"/>
      <w:marTop w:val="0"/>
      <w:marBottom w:val="0"/>
      <w:divBdr>
        <w:top w:val="none" w:sz="0" w:space="0" w:color="auto"/>
        <w:left w:val="none" w:sz="0" w:space="0" w:color="auto"/>
        <w:bottom w:val="none" w:sz="0" w:space="0" w:color="auto"/>
        <w:right w:val="none" w:sz="0" w:space="0" w:color="auto"/>
      </w:divBdr>
    </w:div>
    <w:div w:id="359550086">
      <w:bodyDiv w:val="1"/>
      <w:marLeft w:val="0"/>
      <w:marRight w:val="0"/>
      <w:marTop w:val="0"/>
      <w:marBottom w:val="0"/>
      <w:divBdr>
        <w:top w:val="none" w:sz="0" w:space="0" w:color="auto"/>
        <w:left w:val="none" w:sz="0" w:space="0" w:color="auto"/>
        <w:bottom w:val="none" w:sz="0" w:space="0" w:color="auto"/>
        <w:right w:val="none" w:sz="0" w:space="0" w:color="auto"/>
      </w:divBdr>
    </w:div>
    <w:div w:id="366181677">
      <w:bodyDiv w:val="1"/>
      <w:marLeft w:val="0"/>
      <w:marRight w:val="0"/>
      <w:marTop w:val="0"/>
      <w:marBottom w:val="0"/>
      <w:divBdr>
        <w:top w:val="none" w:sz="0" w:space="0" w:color="auto"/>
        <w:left w:val="none" w:sz="0" w:space="0" w:color="auto"/>
        <w:bottom w:val="none" w:sz="0" w:space="0" w:color="auto"/>
        <w:right w:val="none" w:sz="0" w:space="0" w:color="auto"/>
      </w:divBdr>
    </w:div>
    <w:div w:id="367025393">
      <w:bodyDiv w:val="1"/>
      <w:marLeft w:val="0"/>
      <w:marRight w:val="0"/>
      <w:marTop w:val="0"/>
      <w:marBottom w:val="0"/>
      <w:divBdr>
        <w:top w:val="none" w:sz="0" w:space="0" w:color="auto"/>
        <w:left w:val="none" w:sz="0" w:space="0" w:color="auto"/>
        <w:bottom w:val="none" w:sz="0" w:space="0" w:color="auto"/>
        <w:right w:val="none" w:sz="0" w:space="0" w:color="auto"/>
      </w:divBdr>
    </w:div>
    <w:div w:id="369303029">
      <w:bodyDiv w:val="1"/>
      <w:marLeft w:val="0"/>
      <w:marRight w:val="0"/>
      <w:marTop w:val="0"/>
      <w:marBottom w:val="0"/>
      <w:divBdr>
        <w:top w:val="none" w:sz="0" w:space="0" w:color="auto"/>
        <w:left w:val="none" w:sz="0" w:space="0" w:color="auto"/>
        <w:bottom w:val="none" w:sz="0" w:space="0" w:color="auto"/>
        <w:right w:val="none" w:sz="0" w:space="0" w:color="auto"/>
      </w:divBdr>
    </w:div>
    <w:div w:id="374623300">
      <w:bodyDiv w:val="1"/>
      <w:marLeft w:val="0"/>
      <w:marRight w:val="0"/>
      <w:marTop w:val="0"/>
      <w:marBottom w:val="0"/>
      <w:divBdr>
        <w:top w:val="none" w:sz="0" w:space="0" w:color="auto"/>
        <w:left w:val="none" w:sz="0" w:space="0" w:color="auto"/>
        <w:bottom w:val="none" w:sz="0" w:space="0" w:color="auto"/>
        <w:right w:val="none" w:sz="0" w:space="0" w:color="auto"/>
      </w:divBdr>
    </w:div>
    <w:div w:id="374816484">
      <w:bodyDiv w:val="1"/>
      <w:marLeft w:val="0"/>
      <w:marRight w:val="0"/>
      <w:marTop w:val="0"/>
      <w:marBottom w:val="0"/>
      <w:divBdr>
        <w:top w:val="none" w:sz="0" w:space="0" w:color="auto"/>
        <w:left w:val="none" w:sz="0" w:space="0" w:color="auto"/>
        <w:bottom w:val="none" w:sz="0" w:space="0" w:color="auto"/>
        <w:right w:val="none" w:sz="0" w:space="0" w:color="auto"/>
      </w:divBdr>
    </w:div>
    <w:div w:id="380904427">
      <w:bodyDiv w:val="1"/>
      <w:marLeft w:val="0"/>
      <w:marRight w:val="0"/>
      <w:marTop w:val="0"/>
      <w:marBottom w:val="0"/>
      <w:divBdr>
        <w:top w:val="none" w:sz="0" w:space="0" w:color="auto"/>
        <w:left w:val="none" w:sz="0" w:space="0" w:color="auto"/>
        <w:bottom w:val="none" w:sz="0" w:space="0" w:color="auto"/>
        <w:right w:val="none" w:sz="0" w:space="0" w:color="auto"/>
      </w:divBdr>
    </w:div>
    <w:div w:id="386803811">
      <w:bodyDiv w:val="1"/>
      <w:marLeft w:val="0"/>
      <w:marRight w:val="0"/>
      <w:marTop w:val="0"/>
      <w:marBottom w:val="0"/>
      <w:divBdr>
        <w:top w:val="none" w:sz="0" w:space="0" w:color="auto"/>
        <w:left w:val="none" w:sz="0" w:space="0" w:color="auto"/>
        <w:bottom w:val="none" w:sz="0" w:space="0" w:color="auto"/>
        <w:right w:val="none" w:sz="0" w:space="0" w:color="auto"/>
      </w:divBdr>
    </w:div>
    <w:div w:id="390465456">
      <w:bodyDiv w:val="1"/>
      <w:marLeft w:val="0"/>
      <w:marRight w:val="0"/>
      <w:marTop w:val="0"/>
      <w:marBottom w:val="0"/>
      <w:divBdr>
        <w:top w:val="none" w:sz="0" w:space="0" w:color="auto"/>
        <w:left w:val="none" w:sz="0" w:space="0" w:color="auto"/>
        <w:bottom w:val="none" w:sz="0" w:space="0" w:color="auto"/>
        <w:right w:val="none" w:sz="0" w:space="0" w:color="auto"/>
      </w:divBdr>
    </w:div>
    <w:div w:id="399864760">
      <w:bodyDiv w:val="1"/>
      <w:marLeft w:val="0"/>
      <w:marRight w:val="0"/>
      <w:marTop w:val="0"/>
      <w:marBottom w:val="0"/>
      <w:divBdr>
        <w:top w:val="none" w:sz="0" w:space="0" w:color="auto"/>
        <w:left w:val="none" w:sz="0" w:space="0" w:color="auto"/>
        <w:bottom w:val="none" w:sz="0" w:space="0" w:color="auto"/>
        <w:right w:val="none" w:sz="0" w:space="0" w:color="auto"/>
      </w:divBdr>
    </w:div>
    <w:div w:id="400444775">
      <w:bodyDiv w:val="1"/>
      <w:marLeft w:val="0"/>
      <w:marRight w:val="0"/>
      <w:marTop w:val="0"/>
      <w:marBottom w:val="0"/>
      <w:divBdr>
        <w:top w:val="none" w:sz="0" w:space="0" w:color="auto"/>
        <w:left w:val="none" w:sz="0" w:space="0" w:color="auto"/>
        <w:bottom w:val="none" w:sz="0" w:space="0" w:color="auto"/>
        <w:right w:val="none" w:sz="0" w:space="0" w:color="auto"/>
      </w:divBdr>
    </w:div>
    <w:div w:id="403652293">
      <w:bodyDiv w:val="1"/>
      <w:marLeft w:val="0"/>
      <w:marRight w:val="0"/>
      <w:marTop w:val="0"/>
      <w:marBottom w:val="0"/>
      <w:divBdr>
        <w:top w:val="none" w:sz="0" w:space="0" w:color="auto"/>
        <w:left w:val="none" w:sz="0" w:space="0" w:color="auto"/>
        <w:bottom w:val="none" w:sz="0" w:space="0" w:color="auto"/>
        <w:right w:val="none" w:sz="0" w:space="0" w:color="auto"/>
      </w:divBdr>
    </w:div>
    <w:div w:id="410858083">
      <w:bodyDiv w:val="1"/>
      <w:marLeft w:val="0"/>
      <w:marRight w:val="0"/>
      <w:marTop w:val="0"/>
      <w:marBottom w:val="0"/>
      <w:divBdr>
        <w:top w:val="none" w:sz="0" w:space="0" w:color="auto"/>
        <w:left w:val="none" w:sz="0" w:space="0" w:color="auto"/>
        <w:bottom w:val="none" w:sz="0" w:space="0" w:color="auto"/>
        <w:right w:val="none" w:sz="0" w:space="0" w:color="auto"/>
      </w:divBdr>
    </w:div>
    <w:div w:id="411002551">
      <w:bodyDiv w:val="1"/>
      <w:marLeft w:val="0"/>
      <w:marRight w:val="0"/>
      <w:marTop w:val="0"/>
      <w:marBottom w:val="0"/>
      <w:divBdr>
        <w:top w:val="none" w:sz="0" w:space="0" w:color="auto"/>
        <w:left w:val="none" w:sz="0" w:space="0" w:color="auto"/>
        <w:bottom w:val="none" w:sz="0" w:space="0" w:color="auto"/>
        <w:right w:val="none" w:sz="0" w:space="0" w:color="auto"/>
      </w:divBdr>
    </w:div>
    <w:div w:id="411588072">
      <w:bodyDiv w:val="1"/>
      <w:marLeft w:val="0"/>
      <w:marRight w:val="0"/>
      <w:marTop w:val="0"/>
      <w:marBottom w:val="0"/>
      <w:divBdr>
        <w:top w:val="none" w:sz="0" w:space="0" w:color="auto"/>
        <w:left w:val="none" w:sz="0" w:space="0" w:color="auto"/>
        <w:bottom w:val="none" w:sz="0" w:space="0" w:color="auto"/>
        <w:right w:val="none" w:sz="0" w:space="0" w:color="auto"/>
      </w:divBdr>
    </w:div>
    <w:div w:id="416445081">
      <w:bodyDiv w:val="1"/>
      <w:marLeft w:val="0"/>
      <w:marRight w:val="0"/>
      <w:marTop w:val="0"/>
      <w:marBottom w:val="0"/>
      <w:divBdr>
        <w:top w:val="none" w:sz="0" w:space="0" w:color="auto"/>
        <w:left w:val="none" w:sz="0" w:space="0" w:color="auto"/>
        <w:bottom w:val="none" w:sz="0" w:space="0" w:color="auto"/>
        <w:right w:val="none" w:sz="0" w:space="0" w:color="auto"/>
      </w:divBdr>
    </w:div>
    <w:div w:id="418261723">
      <w:bodyDiv w:val="1"/>
      <w:marLeft w:val="0"/>
      <w:marRight w:val="0"/>
      <w:marTop w:val="0"/>
      <w:marBottom w:val="0"/>
      <w:divBdr>
        <w:top w:val="none" w:sz="0" w:space="0" w:color="auto"/>
        <w:left w:val="none" w:sz="0" w:space="0" w:color="auto"/>
        <w:bottom w:val="none" w:sz="0" w:space="0" w:color="auto"/>
        <w:right w:val="none" w:sz="0" w:space="0" w:color="auto"/>
      </w:divBdr>
    </w:div>
    <w:div w:id="427039679">
      <w:bodyDiv w:val="1"/>
      <w:marLeft w:val="0"/>
      <w:marRight w:val="0"/>
      <w:marTop w:val="0"/>
      <w:marBottom w:val="0"/>
      <w:divBdr>
        <w:top w:val="none" w:sz="0" w:space="0" w:color="auto"/>
        <w:left w:val="none" w:sz="0" w:space="0" w:color="auto"/>
        <w:bottom w:val="none" w:sz="0" w:space="0" w:color="auto"/>
        <w:right w:val="none" w:sz="0" w:space="0" w:color="auto"/>
      </w:divBdr>
    </w:div>
    <w:div w:id="427390102">
      <w:bodyDiv w:val="1"/>
      <w:marLeft w:val="0"/>
      <w:marRight w:val="0"/>
      <w:marTop w:val="0"/>
      <w:marBottom w:val="0"/>
      <w:divBdr>
        <w:top w:val="none" w:sz="0" w:space="0" w:color="auto"/>
        <w:left w:val="none" w:sz="0" w:space="0" w:color="auto"/>
        <w:bottom w:val="none" w:sz="0" w:space="0" w:color="auto"/>
        <w:right w:val="none" w:sz="0" w:space="0" w:color="auto"/>
      </w:divBdr>
    </w:div>
    <w:div w:id="431123559">
      <w:bodyDiv w:val="1"/>
      <w:marLeft w:val="0"/>
      <w:marRight w:val="0"/>
      <w:marTop w:val="0"/>
      <w:marBottom w:val="0"/>
      <w:divBdr>
        <w:top w:val="none" w:sz="0" w:space="0" w:color="auto"/>
        <w:left w:val="none" w:sz="0" w:space="0" w:color="auto"/>
        <w:bottom w:val="none" w:sz="0" w:space="0" w:color="auto"/>
        <w:right w:val="none" w:sz="0" w:space="0" w:color="auto"/>
      </w:divBdr>
    </w:div>
    <w:div w:id="432045918">
      <w:bodyDiv w:val="1"/>
      <w:marLeft w:val="0"/>
      <w:marRight w:val="0"/>
      <w:marTop w:val="0"/>
      <w:marBottom w:val="0"/>
      <w:divBdr>
        <w:top w:val="none" w:sz="0" w:space="0" w:color="auto"/>
        <w:left w:val="none" w:sz="0" w:space="0" w:color="auto"/>
        <w:bottom w:val="none" w:sz="0" w:space="0" w:color="auto"/>
        <w:right w:val="none" w:sz="0" w:space="0" w:color="auto"/>
      </w:divBdr>
    </w:div>
    <w:div w:id="432743460">
      <w:bodyDiv w:val="1"/>
      <w:marLeft w:val="0"/>
      <w:marRight w:val="0"/>
      <w:marTop w:val="0"/>
      <w:marBottom w:val="0"/>
      <w:divBdr>
        <w:top w:val="none" w:sz="0" w:space="0" w:color="auto"/>
        <w:left w:val="none" w:sz="0" w:space="0" w:color="auto"/>
        <w:bottom w:val="none" w:sz="0" w:space="0" w:color="auto"/>
        <w:right w:val="none" w:sz="0" w:space="0" w:color="auto"/>
      </w:divBdr>
    </w:div>
    <w:div w:id="433787193">
      <w:bodyDiv w:val="1"/>
      <w:marLeft w:val="0"/>
      <w:marRight w:val="0"/>
      <w:marTop w:val="0"/>
      <w:marBottom w:val="0"/>
      <w:divBdr>
        <w:top w:val="none" w:sz="0" w:space="0" w:color="auto"/>
        <w:left w:val="none" w:sz="0" w:space="0" w:color="auto"/>
        <w:bottom w:val="none" w:sz="0" w:space="0" w:color="auto"/>
        <w:right w:val="none" w:sz="0" w:space="0" w:color="auto"/>
      </w:divBdr>
    </w:div>
    <w:div w:id="438333748">
      <w:bodyDiv w:val="1"/>
      <w:marLeft w:val="0"/>
      <w:marRight w:val="0"/>
      <w:marTop w:val="0"/>
      <w:marBottom w:val="0"/>
      <w:divBdr>
        <w:top w:val="none" w:sz="0" w:space="0" w:color="auto"/>
        <w:left w:val="none" w:sz="0" w:space="0" w:color="auto"/>
        <w:bottom w:val="none" w:sz="0" w:space="0" w:color="auto"/>
        <w:right w:val="none" w:sz="0" w:space="0" w:color="auto"/>
      </w:divBdr>
    </w:div>
    <w:div w:id="443578964">
      <w:bodyDiv w:val="1"/>
      <w:marLeft w:val="0"/>
      <w:marRight w:val="0"/>
      <w:marTop w:val="0"/>
      <w:marBottom w:val="0"/>
      <w:divBdr>
        <w:top w:val="none" w:sz="0" w:space="0" w:color="auto"/>
        <w:left w:val="none" w:sz="0" w:space="0" w:color="auto"/>
        <w:bottom w:val="none" w:sz="0" w:space="0" w:color="auto"/>
        <w:right w:val="none" w:sz="0" w:space="0" w:color="auto"/>
      </w:divBdr>
    </w:div>
    <w:div w:id="451705719">
      <w:bodyDiv w:val="1"/>
      <w:marLeft w:val="0"/>
      <w:marRight w:val="0"/>
      <w:marTop w:val="0"/>
      <w:marBottom w:val="0"/>
      <w:divBdr>
        <w:top w:val="none" w:sz="0" w:space="0" w:color="auto"/>
        <w:left w:val="none" w:sz="0" w:space="0" w:color="auto"/>
        <w:bottom w:val="none" w:sz="0" w:space="0" w:color="auto"/>
        <w:right w:val="none" w:sz="0" w:space="0" w:color="auto"/>
      </w:divBdr>
    </w:div>
    <w:div w:id="454445954">
      <w:bodyDiv w:val="1"/>
      <w:marLeft w:val="0"/>
      <w:marRight w:val="0"/>
      <w:marTop w:val="0"/>
      <w:marBottom w:val="0"/>
      <w:divBdr>
        <w:top w:val="none" w:sz="0" w:space="0" w:color="auto"/>
        <w:left w:val="none" w:sz="0" w:space="0" w:color="auto"/>
        <w:bottom w:val="none" w:sz="0" w:space="0" w:color="auto"/>
        <w:right w:val="none" w:sz="0" w:space="0" w:color="auto"/>
      </w:divBdr>
    </w:div>
    <w:div w:id="455951326">
      <w:bodyDiv w:val="1"/>
      <w:marLeft w:val="0"/>
      <w:marRight w:val="0"/>
      <w:marTop w:val="0"/>
      <w:marBottom w:val="0"/>
      <w:divBdr>
        <w:top w:val="none" w:sz="0" w:space="0" w:color="auto"/>
        <w:left w:val="none" w:sz="0" w:space="0" w:color="auto"/>
        <w:bottom w:val="none" w:sz="0" w:space="0" w:color="auto"/>
        <w:right w:val="none" w:sz="0" w:space="0" w:color="auto"/>
      </w:divBdr>
    </w:div>
    <w:div w:id="463043429">
      <w:bodyDiv w:val="1"/>
      <w:marLeft w:val="0"/>
      <w:marRight w:val="0"/>
      <w:marTop w:val="0"/>
      <w:marBottom w:val="0"/>
      <w:divBdr>
        <w:top w:val="none" w:sz="0" w:space="0" w:color="auto"/>
        <w:left w:val="none" w:sz="0" w:space="0" w:color="auto"/>
        <w:bottom w:val="none" w:sz="0" w:space="0" w:color="auto"/>
        <w:right w:val="none" w:sz="0" w:space="0" w:color="auto"/>
      </w:divBdr>
    </w:div>
    <w:div w:id="467747567">
      <w:bodyDiv w:val="1"/>
      <w:marLeft w:val="0"/>
      <w:marRight w:val="0"/>
      <w:marTop w:val="0"/>
      <w:marBottom w:val="0"/>
      <w:divBdr>
        <w:top w:val="none" w:sz="0" w:space="0" w:color="auto"/>
        <w:left w:val="none" w:sz="0" w:space="0" w:color="auto"/>
        <w:bottom w:val="none" w:sz="0" w:space="0" w:color="auto"/>
        <w:right w:val="none" w:sz="0" w:space="0" w:color="auto"/>
      </w:divBdr>
    </w:div>
    <w:div w:id="470748997">
      <w:bodyDiv w:val="1"/>
      <w:marLeft w:val="0"/>
      <w:marRight w:val="0"/>
      <w:marTop w:val="0"/>
      <w:marBottom w:val="0"/>
      <w:divBdr>
        <w:top w:val="none" w:sz="0" w:space="0" w:color="auto"/>
        <w:left w:val="none" w:sz="0" w:space="0" w:color="auto"/>
        <w:bottom w:val="none" w:sz="0" w:space="0" w:color="auto"/>
        <w:right w:val="none" w:sz="0" w:space="0" w:color="auto"/>
      </w:divBdr>
    </w:div>
    <w:div w:id="471212201">
      <w:bodyDiv w:val="1"/>
      <w:marLeft w:val="0"/>
      <w:marRight w:val="0"/>
      <w:marTop w:val="0"/>
      <w:marBottom w:val="0"/>
      <w:divBdr>
        <w:top w:val="none" w:sz="0" w:space="0" w:color="auto"/>
        <w:left w:val="none" w:sz="0" w:space="0" w:color="auto"/>
        <w:bottom w:val="none" w:sz="0" w:space="0" w:color="auto"/>
        <w:right w:val="none" w:sz="0" w:space="0" w:color="auto"/>
      </w:divBdr>
    </w:div>
    <w:div w:id="473064342">
      <w:bodyDiv w:val="1"/>
      <w:marLeft w:val="0"/>
      <w:marRight w:val="0"/>
      <w:marTop w:val="0"/>
      <w:marBottom w:val="0"/>
      <w:divBdr>
        <w:top w:val="none" w:sz="0" w:space="0" w:color="auto"/>
        <w:left w:val="none" w:sz="0" w:space="0" w:color="auto"/>
        <w:bottom w:val="none" w:sz="0" w:space="0" w:color="auto"/>
        <w:right w:val="none" w:sz="0" w:space="0" w:color="auto"/>
      </w:divBdr>
    </w:div>
    <w:div w:id="473983288">
      <w:bodyDiv w:val="1"/>
      <w:marLeft w:val="0"/>
      <w:marRight w:val="0"/>
      <w:marTop w:val="0"/>
      <w:marBottom w:val="0"/>
      <w:divBdr>
        <w:top w:val="none" w:sz="0" w:space="0" w:color="auto"/>
        <w:left w:val="none" w:sz="0" w:space="0" w:color="auto"/>
        <w:bottom w:val="none" w:sz="0" w:space="0" w:color="auto"/>
        <w:right w:val="none" w:sz="0" w:space="0" w:color="auto"/>
      </w:divBdr>
    </w:div>
    <w:div w:id="484513450">
      <w:bodyDiv w:val="1"/>
      <w:marLeft w:val="0"/>
      <w:marRight w:val="0"/>
      <w:marTop w:val="0"/>
      <w:marBottom w:val="0"/>
      <w:divBdr>
        <w:top w:val="none" w:sz="0" w:space="0" w:color="auto"/>
        <w:left w:val="none" w:sz="0" w:space="0" w:color="auto"/>
        <w:bottom w:val="none" w:sz="0" w:space="0" w:color="auto"/>
        <w:right w:val="none" w:sz="0" w:space="0" w:color="auto"/>
      </w:divBdr>
    </w:div>
    <w:div w:id="486093091">
      <w:bodyDiv w:val="1"/>
      <w:marLeft w:val="0"/>
      <w:marRight w:val="0"/>
      <w:marTop w:val="0"/>
      <w:marBottom w:val="0"/>
      <w:divBdr>
        <w:top w:val="none" w:sz="0" w:space="0" w:color="auto"/>
        <w:left w:val="none" w:sz="0" w:space="0" w:color="auto"/>
        <w:bottom w:val="none" w:sz="0" w:space="0" w:color="auto"/>
        <w:right w:val="none" w:sz="0" w:space="0" w:color="auto"/>
      </w:divBdr>
      <w:divsChild>
        <w:div w:id="1177189520">
          <w:marLeft w:val="0"/>
          <w:marRight w:val="0"/>
          <w:marTop w:val="0"/>
          <w:marBottom w:val="0"/>
          <w:divBdr>
            <w:top w:val="single" w:sz="2" w:space="0" w:color="auto"/>
            <w:left w:val="single" w:sz="2" w:space="0" w:color="auto"/>
            <w:bottom w:val="single" w:sz="6" w:space="0" w:color="auto"/>
            <w:right w:val="single" w:sz="2" w:space="0" w:color="auto"/>
          </w:divBdr>
          <w:divsChild>
            <w:div w:id="11211436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954973">
                  <w:marLeft w:val="0"/>
                  <w:marRight w:val="0"/>
                  <w:marTop w:val="0"/>
                  <w:marBottom w:val="0"/>
                  <w:divBdr>
                    <w:top w:val="single" w:sz="2" w:space="0" w:color="D9D9E3"/>
                    <w:left w:val="single" w:sz="2" w:space="0" w:color="D9D9E3"/>
                    <w:bottom w:val="single" w:sz="2" w:space="0" w:color="D9D9E3"/>
                    <w:right w:val="single" w:sz="2" w:space="0" w:color="D9D9E3"/>
                  </w:divBdr>
                  <w:divsChild>
                    <w:div w:id="1814714601">
                      <w:marLeft w:val="0"/>
                      <w:marRight w:val="0"/>
                      <w:marTop w:val="0"/>
                      <w:marBottom w:val="0"/>
                      <w:divBdr>
                        <w:top w:val="single" w:sz="2" w:space="0" w:color="D9D9E3"/>
                        <w:left w:val="single" w:sz="2" w:space="0" w:color="D9D9E3"/>
                        <w:bottom w:val="single" w:sz="2" w:space="0" w:color="D9D9E3"/>
                        <w:right w:val="single" w:sz="2" w:space="0" w:color="D9D9E3"/>
                      </w:divBdr>
                      <w:divsChild>
                        <w:div w:id="1398094895">
                          <w:marLeft w:val="0"/>
                          <w:marRight w:val="0"/>
                          <w:marTop w:val="0"/>
                          <w:marBottom w:val="0"/>
                          <w:divBdr>
                            <w:top w:val="single" w:sz="2" w:space="0" w:color="D9D9E3"/>
                            <w:left w:val="single" w:sz="2" w:space="0" w:color="D9D9E3"/>
                            <w:bottom w:val="single" w:sz="2" w:space="0" w:color="D9D9E3"/>
                            <w:right w:val="single" w:sz="2" w:space="0" w:color="D9D9E3"/>
                          </w:divBdr>
                          <w:divsChild>
                            <w:div w:id="703599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3987939">
          <w:marLeft w:val="0"/>
          <w:marRight w:val="0"/>
          <w:marTop w:val="0"/>
          <w:marBottom w:val="0"/>
          <w:divBdr>
            <w:top w:val="single" w:sz="2" w:space="0" w:color="auto"/>
            <w:left w:val="single" w:sz="2" w:space="0" w:color="auto"/>
            <w:bottom w:val="single" w:sz="6" w:space="0" w:color="auto"/>
            <w:right w:val="single" w:sz="2" w:space="0" w:color="auto"/>
          </w:divBdr>
          <w:divsChild>
            <w:div w:id="900141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766340">
                  <w:marLeft w:val="0"/>
                  <w:marRight w:val="0"/>
                  <w:marTop w:val="0"/>
                  <w:marBottom w:val="0"/>
                  <w:divBdr>
                    <w:top w:val="single" w:sz="2" w:space="0" w:color="D9D9E3"/>
                    <w:left w:val="single" w:sz="2" w:space="0" w:color="D9D9E3"/>
                    <w:bottom w:val="single" w:sz="2" w:space="0" w:color="D9D9E3"/>
                    <w:right w:val="single" w:sz="2" w:space="0" w:color="D9D9E3"/>
                  </w:divBdr>
                  <w:divsChild>
                    <w:div w:id="980694752">
                      <w:marLeft w:val="0"/>
                      <w:marRight w:val="0"/>
                      <w:marTop w:val="0"/>
                      <w:marBottom w:val="0"/>
                      <w:divBdr>
                        <w:top w:val="single" w:sz="2" w:space="0" w:color="D9D9E3"/>
                        <w:left w:val="single" w:sz="2" w:space="0" w:color="D9D9E3"/>
                        <w:bottom w:val="single" w:sz="2" w:space="0" w:color="D9D9E3"/>
                        <w:right w:val="single" w:sz="2" w:space="0" w:color="D9D9E3"/>
                      </w:divBdr>
                      <w:divsChild>
                        <w:div w:id="987856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3716703">
                  <w:marLeft w:val="0"/>
                  <w:marRight w:val="0"/>
                  <w:marTop w:val="0"/>
                  <w:marBottom w:val="0"/>
                  <w:divBdr>
                    <w:top w:val="single" w:sz="2" w:space="0" w:color="D9D9E3"/>
                    <w:left w:val="single" w:sz="2" w:space="0" w:color="D9D9E3"/>
                    <w:bottom w:val="single" w:sz="2" w:space="0" w:color="D9D9E3"/>
                    <w:right w:val="single" w:sz="2" w:space="0" w:color="D9D9E3"/>
                  </w:divBdr>
                  <w:divsChild>
                    <w:div w:id="1802991997">
                      <w:marLeft w:val="0"/>
                      <w:marRight w:val="0"/>
                      <w:marTop w:val="0"/>
                      <w:marBottom w:val="0"/>
                      <w:divBdr>
                        <w:top w:val="single" w:sz="2" w:space="0" w:color="D9D9E3"/>
                        <w:left w:val="single" w:sz="2" w:space="0" w:color="D9D9E3"/>
                        <w:bottom w:val="single" w:sz="2" w:space="0" w:color="D9D9E3"/>
                        <w:right w:val="single" w:sz="2" w:space="0" w:color="D9D9E3"/>
                      </w:divBdr>
                      <w:divsChild>
                        <w:div w:id="1431197054">
                          <w:marLeft w:val="0"/>
                          <w:marRight w:val="0"/>
                          <w:marTop w:val="0"/>
                          <w:marBottom w:val="0"/>
                          <w:divBdr>
                            <w:top w:val="single" w:sz="2" w:space="0" w:color="D9D9E3"/>
                            <w:left w:val="single" w:sz="2" w:space="0" w:color="D9D9E3"/>
                            <w:bottom w:val="single" w:sz="2" w:space="0" w:color="D9D9E3"/>
                            <w:right w:val="single" w:sz="2" w:space="0" w:color="D9D9E3"/>
                          </w:divBdr>
                          <w:divsChild>
                            <w:div w:id="658312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9761512">
      <w:bodyDiv w:val="1"/>
      <w:marLeft w:val="0"/>
      <w:marRight w:val="0"/>
      <w:marTop w:val="0"/>
      <w:marBottom w:val="0"/>
      <w:divBdr>
        <w:top w:val="none" w:sz="0" w:space="0" w:color="auto"/>
        <w:left w:val="none" w:sz="0" w:space="0" w:color="auto"/>
        <w:bottom w:val="none" w:sz="0" w:space="0" w:color="auto"/>
        <w:right w:val="none" w:sz="0" w:space="0" w:color="auto"/>
      </w:divBdr>
    </w:div>
    <w:div w:id="498039926">
      <w:bodyDiv w:val="1"/>
      <w:marLeft w:val="0"/>
      <w:marRight w:val="0"/>
      <w:marTop w:val="0"/>
      <w:marBottom w:val="0"/>
      <w:divBdr>
        <w:top w:val="none" w:sz="0" w:space="0" w:color="auto"/>
        <w:left w:val="none" w:sz="0" w:space="0" w:color="auto"/>
        <w:bottom w:val="none" w:sz="0" w:space="0" w:color="auto"/>
        <w:right w:val="none" w:sz="0" w:space="0" w:color="auto"/>
      </w:divBdr>
    </w:div>
    <w:div w:id="498079910">
      <w:bodyDiv w:val="1"/>
      <w:marLeft w:val="0"/>
      <w:marRight w:val="0"/>
      <w:marTop w:val="0"/>
      <w:marBottom w:val="0"/>
      <w:divBdr>
        <w:top w:val="none" w:sz="0" w:space="0" w:color="auto"/>
        <w:left w:val="none" w:sz="0" w:space="0" w:color="auto"/>
        <w:bottom w:val="none" w:sz="0" w:space="0" w:color="auto"/>
        <w:right w:val="none" w:sz="0" w:space="0" w:color="auto"/>
      </w:divBdr>
    </w:div>
    <w:div w:id="509102249">
      <w:bodyDiv w:val="1"/>
      <w:marLeft w:val="0"/>
      <w:marRight w:val="0"/>
      <w:marTop w:val="0"/>
      <w:marBottom w:val="0"/>
      <w:divBdr>
        <w:top w:val="none" w:sz="0" w:space="0" w:color="auto"/>
        <w:left w:val="none" w:sz="0" w:space="0" w:color="auto"/>
        <w:bottom w:val="none" w:sz="0" w:space="0" w:color="auto"/>
        <w:right w:val="none" w:sz="0" w:space="0" w:color="auto"/>
      </w:divBdr>
    </w:div>
    <w:div w:id="510529287">
      <w:bodyDiv w:val="1"/>
      <w:marLeft w:val="0"/>
      <w:marRight w:val="0"/>
      <w:marTop w:val="0"/>
      <w:marBottom w:val="0"/>
      <w:divBdr>
        <w:top w:val="none" w:sz="0" w:space="0" w:color="auto"/>
        <w:left w:val="none" w:sz="0" w:space="0" w:color="auto"/>
        <w:bottom w:val="none" w:sz="0" w:space="0" w:color="auto"/>
        <w:right w:val="none" w:sz="0" w:space="0" w:color="auto"/>
      </w:divBdr>
    </w:div>
    <w:div w:id="512645558">
      <w:bodyDiv w:val="1"/>
      <w:marLeft w:val="0"/>
      <w:marRight w:val="0"/>
      <w:marTop w:val="0"/>
      <w:marBottom w:val="0"/>
      <w:divBdr>
        <w:top w:val="none" w:sz="0" w:space="0" w:color="auto"/>
        <w:left w:val="none" w:sz="0" w:space="0" w:color="auto"/>
        <w:bottom w:val="none" w:sz="0" w:space="0" w:color="auto"/>
        <w:right w:val="none" w:sz="0" w:space="0" w:color="auto"/>
      </w:divBdr>
    </w:div>
    <w:div w:id="517426003">
      <w:bodyDiv w:val="1"/>
      <w:marLeft w:val="0"/>
      <w:marRight w:val="0"/>
      <w:marTop w:val="0"/>
      <w:marBottom w:val="0"/>
      <w:divBdr>
        <w:top w:val="none" w:sz="0" w:space="0" w:color="auto"/>
        <w:left w:val="none" w:sz="0" w:space="0" w:color="auto"/>
        <w:bottom w:val="none" w:sz="0" w:space="0" w:color="auto"/>
        <w:right w:val="none" w:sz="0" w:space="0" w:color="auto"/>
      </w:divBdr>
    </w:div>
    <w:div w:id="517620061">
      <w:bodyDiv w:val="1"/>
      <w:marLeft w:val="0"/>
      <w:marRight w:val="0"/>
      <w:marTop w:val="0"/>
      <w:marBottom w:val="0"/>
      <w:divBdr>
        <w:top w:val="none" w:sz="0" w:space="0" w:color="auto"/>
        <w:left w:val="none" w:sz="0" w:space="0" w:color="auto"/>
        <w:bottom w:val="none" w:sz="0" w:space="0" w:color="auto"/>
        <w:right w:val="none" w:sz="0" w:space="0" w:color="auto"/>
      </w:divBdr>
    </w:div>
    <w:div w:id="520553486">
      <w:bodyDiv w:val="1"/>
      <w:marLeft w:val="0"/>
      <w:marRight w:val="0"/>
      <w:marTop w:val="0"/>
      <w:marBottom w:val="0"/>
      <w:divBdr>
        <w:top w:val="none" w:sz="0" w:space="0" w:color="auto"/>
        <w:left w:val="none" w:sz="0" w:space="0" w:color="auto"/>
        <w:bottom w:val="none" w:sz="0" w:space="0" w:color="auto"/>
        <w:right w:val="none" w:sz="0" w:space="0" w:color="auto"/>
      </w:divBdr>
    </w:div>
    <w:div w:id="526717850">
      <w:bodyDiv w:val="1"/>
      <w:marLeft w:val="0"/>
      <w:marRight w:val="0"/>
      <w:marTop w:val="0"/>
      <w:marBottom w:val="0"/>
      <w:divBdr>
        <w:top w:val="none" w:sz="0" w:space="0" w:color="auto"/>
        <w:left w:val="none" w:sz="0" w:space="0" w:color="auto"/>
        <w:bottom w:val="none" w:sz="0" w:space="0" w:color="auto"/>
        <w:right w:val="none" w:sz="0" w:space="0" w:color="auto"/>
      </w:divBdr>
    </w:div>
    <w:div w:id="533812350">
      <w:bodyDiv w:val="1"/>
      <w:marLeft w:val="0"/>
      <w:marRight w:val="0"/>
      <w:marTop w:val="0"/>
      <w:marBottom w:val="0"/>
      <w:divBdr>
        <w:top w:val="none" w:sz="0" w:space="0" w:color="auto"/>
        <w:left w:val="none" w:sz="0" w:space="0" w:color="auto"/>
        <w:bottom w:val="none" w:sz="0" w:space="0" w:color="auto"/>
        <w:right w:val="none" w:sz="0" w:space="0" w:color="auto"/>
      </w:divBdr>
    </w:div>
    <w:div w:id="544832729">
      <w:bodyDiv w:val="1"/>
      <w:marLeft w:val="0"/>
      <w:marRight w:val="0"/>
      <w:marTop w:val="0"/>
      <w:marBottom w:val="0"/>
      <w:divBdr>
        <w:top w:val="none" w:sz="0" w:space="0" w:color="auto"/>
        <w:left w:val="none" w:sz="0" w:space="0" w:color="auto"/>
        <w:bottom w:val="none" w:sz="0" w:space="0" w:color="auto"/>
        <w:right w:val="none" w:sz="0" w:space="0" w:color="auto"/>
      </w:divBdr>
    </w:div>
    <w:div w:id="550851706">
      <w:bodyDiv w:val="1"/>
      <w:marLeft w:val="0"/>
      <w:marRight w:val="0"/>
      <w:marTop w:val="0"/>
      <w:marBottom w:val="0"/>
      <w:divBdr>
        <w:top w:val="none" w:sz="0" w:space="0" w:color="auto"/>
        <w:left w:val="none" w:sz="0" w:space="0" w:color="auto"/>
        <w:bottom w:val="none" w:sz="0" w:space="0" w:color="auto"/>
        <w:right w:val="none" w:sz="0" w:space="0" w:color="auto"/>
      </w:divBdr>
    </w:div>
    <w:div w:id="551887704">
      <w:bodyDiv w:val="1"/>
      <w:marLeft w:val="0"/>
      <w:marRight w:val="0"/>
      <w:marTop w:val="0"/>
      <w:marBottom w:val="0"/>
      <w:divBdr>
        <w:top w:val="none" w:sz="0" w:space="0" w:color="auto"/>
        <w:left w:val="none" w:sz="0" w:space="0" w:color="auto"/>
        <w:bottom w:val="none" w:sz="0" w:space="0" w:color="auto"/>
        <w:right w:val="none" w:sz="0" w:space="0" w:color="auto"/>
      </w:divBdr>
    </w:div>
    <w:div w:id="554239903">
      <w:bodyDiv w:val="1"/>
      <w:marLeft w:val="0"/>
      <w:marRight w:val="0"/>
      <w:marTop w:val="0"/>
      <w:marBottom w:val="0"/>
      <w:divBdr>
        <w:top w:val="none" w:sz="0" w:space="0" w:color="auto"/>
        <w:left w:val="none" w:sz="0" w:space="0" w:color="auto"/>
        <w:bottom w:val="none" w:sz="0" w:space="0" w:color="auto"/>
        <w:right w:val="none" w:sz="0" w:space="0" w:color="auto"/>
      </w:divBdr>
    </w:div>
    <w:div w:id="557015003">
      <w:bodyDiv w:val="1"/>
      <w:marLeft w:val="0"/>
      <w:marRight w:val="0"/>
      <w:marTop w:val="0"/>
      <w:marBottom w:val="0"/>
      <w:divBdr>
        <w:top w:val="none" w:sz="0" w:space="0" w:color="auto"/>
        <w:left w:val="none" w:sz="0" w:space="0" w:color="auto"/>
        <w:bottom w:val="none" w:sz="0" w:space="0" w:color="auto"/>
        <w:right w:val="none" w:sz="0" w:space="0" w:color="auto"/>
      </w:divBdr>
    </w:div>
    <w:div w:id="565144902">
      <w:bodyDiv w:val="1"/>
      <w:marLeft w:val="0"/>
      <w:marRight w:val="0"/>
      <w:marTop w:val="0"/>
      <w:marBottom w:val="0"/>
      <w:divBdr>
        <w:top w:val="none" w:sz="0" w:space="0" w:color="auto"/>
        <w:left w:val="none" w:sz="0" w:space="0" w:color="auto"/>
        <w:bottom w:val="none" w:sz="0" w:space="0" w:color="auto"/>
        <w:right w:val="none" w:sz="0" w:space="0" w:color="auto"/>
      </w:divBdr>
    </w:div>
    <w:div w:id="567115097">
      <w:bodyDiv w:val="1"/>
      <w:marLeft w:val="0"/>
      <w:marRight w:val="0"/>
      <w:marTop w:val="0"/>
      <w:marBottom w:val="0"/>
      <w:divBdr>
        <w:top w:val="none" w:sz="0" w:space="0" w:color="auto"/>
        <w:left w:val="none" w:sz="0" w:space="0" w:color="auto"/>
        <w:bottom w:val="none" w:sz="0" w:space="0" w:color="auto"/>
        <w:right w:val="none" w:sz="0" w:space="0" w:color="auto"/>
      </w:divBdr>
    </w:div>
    <w:div w:id="571701988">
      <w:bodyDiv w:val="1"/>
      <w:marLeft w:val="0"/>
      <w:marRight w:val="0"/>
      <w:marTop w:val="0"/>
      <w:marBottom w:val="0"/>
      <w:divBdr>
        <w:top w:val="none" w:sz="0" w:space="0" w:color="auto"/>
        <w:left w:val="none" w:sz="0" w:space="0" w:color="auto"/>
        <w:bottom w:val="none" w:sz="0" w:space="0" w:color="auto"/>
        <w:right w:val="none" w:sz="0" w:space="0" w:color="auto"/>
      </w:divBdr>
    </w:div>
    <w:div w:id="575942043">
      <w:bodyDiv w:val="1"/>
      <w:marLeft w:val="0"/>
      <w:marRight w:val="0"/>
      <w:marTop w:val="0"/>
      <w:marBottom w:val="0"/>
      <w:divBdr>
        <w:top w:val="none" w:sz="0" w:space="0" w:color="auto"/>
        <w:left w:val="none" w:sz="0" w:space="0" w:color="auto"/>
        <w:bottom w:val="none" w:sz="0" w:space="0" w:color="auto"/>
        <w:right w:val="none" w:sz="0" w:space="0" w:color="auto"/>
      </w:divBdr>
    </w:div>
    <w:div w:id="579481663">
      <w:bodyDiv w:val="1"/>
      <w:marLeft w:val="0"/>
      <w:marRight w:val="0"/>
      <w:marTop w:val="0"/>
      <w:marBottom w:val="0"/>
      <w:divBdr>
        <w:top w:val="none" w:sz="0" w:space="0" w:color="auto"/>
        <w:left w:val="none" w:sz="0" w:space="0" w:color="auto"/>
        <w:bottom w:val="none" w:sz="0" w:space="0" w:color="auto"/>
        <w:right w:val="none" w:sz="0" w:space="0" w:color="auto"/>
      </w:divBdr>
    </w:div>
    <w:div w:id="581841433">
      <w:bodyDiv w:val="1"/>
      <w:marLeft w:val="0"/>
      <w:marRight w:val="0"/>
      <w:marTop w:val="0"/>
      <w:marBottom w:val="0"/>
      <w:divBdr>
        <w:top w:val="none" w:sz="0" w:space="0" w:color="auto"/>
        <w:left w:val="none" w:sz="0" w:space="0" w:color="auto"/>
        <w:bottom w:val="none" w:sz="0" w:space="0" w:color="auto"/>
        <w:right w:val="none" w:sz="0" w:space="0" w:color="auto"/>
      </w:divBdr>
    </w:div>
    <w:div w:id="583761389">
      <w:bodyDiv w:val="1"/>
      <w:marLeft w:val="0"/>
      <w:marRight w:val="0"/>
      <w:marTop w:val="0"/>
      <w:marBottom w:val="0"/>
      <w:divBdr>
        <w:top w:val="none" w:sz="0" w:space="0" w:color="auto"/>
        <w:left w:val="none" w:sz="0" w:space="0" w:color="auto"/>
        <w:bottom w:val="none" w:sz="0" w:space="0" w:color="auto"/>
        <w:right w:val="none" w:sz="0" w:space="0" w:color="auto"/>
      </w:divBdr>
    </w:div>
    <w:div w:id="591473195">
      <w:bodyDiv w:val="1"/>
      <w:marLeft w:val="0"/>
      <w:marRight w:val="0"/>
      <w:marTop w:val="0"/>
      <w:marBottom w:val="0"/>
      <w:divBdr>
        <w:top w:val="none" w:sz="0" w:space="0" w:color="auto"/>
        <w:left w:val="none" w:sz="0" w:space="0" w:color="auto"/>
        <w:bottom w:val="none" w:sz="0" w:space="0" w:color="auto"/>
        <w:right w:val="none" w:sz="0" w:space="0" w:color="auto"/>
      </w:divBdr>
    </w:div>
    <w:div w:id="594630720">
      <w:bodyDiv w:val="1"/>
      <w:marLeft w:val="0"/>
      <w:marRight w:val="0"/>
      <w:marTop w:val="0"/>
      <w:marBottom w:val="0"/>
      <w:divBdr>
        <w:top w:val="none" w:sz="0" w:space="0" w:color="auto"/>
        <w:left w:val="none" w:sz="0" w:space="0" w:color="auto"/>
        <w:bottom w:val="none" w:sz="0" w:space="0" w:color="auto"/>
        <w:right w:val="none" w:sz="0" w:space="0" w:color="auto"/>
      </w:divBdr>
    </w:div>
    <w:div w:id="596253354">
      <w:bodyDiv w:val="1"/>
      <w:marLeft w:val="0"/>
      <w:marRight w:val="0"/>
      <w:marTop w:val="0"/>
      <w:marBottom w:val="0"/>
      <w:divBdr>
        <w:top w:val="none" w:sz="0" w:space="0" w:color="auto"/>
        <w:left w:val="none" w:sz="0" w:space="0" w:color="auto"/>
        <w:bottom w:val="none" w:sz="0" w:space="0" w:color="auto"/>
        <w:right w:val="none" w:sz="0" w:space="0" w:color="auto"/>
      </w:divBdr>
    </w:div>
    <w:div w:id="599409301">
      <w:bodyDiv w:val="1"/>
      <w:marLeft w:val="0"/>
      <w:marRight w:val="0"/>
      <w:marTop w:val="0"/>
      <w:marBottom w:val="0"/>
      <w:divBdr>
        <w:top w:val="none" w:sz="0" w:space="0" w:color="auto"/>
        <w:left w:val="none" w:sz="0" w:space="0" w:color="auto"/>
        <w:bottom w:val="none" w:sz="0" w:space="0" w:color="auto"/>
        <w:right w:val="none" w:sz="0" w:space="0" w:color="auto"/>
      </w:divBdr>
    </w:div>
    <w:div w:id="604465198">
      <w:bodyDiv w:val="1"/>
      <w:marLeft w:val="0"/>
      <w:marRight w:val="0"/>
      <w:marTop w:val="0"/>
      <w:marBottom w:val="0"/>
      <w:divBdr>
        <w:top w:val="none" w:sz="0" w:space="0" w:color="auto"/>
        <w:left w:val="none" w:sz="0" w:space="0" w:color="auto"/>
        <w:bottom w:val="none" w:sz="0" w:space="0" w:color="auto"/>
        <w:right w:val="none" w:sz="0" w:space="0" w:color="auto"/>
      </w:divBdr>
    </w:div>
    <w:div w:id="606692647">
      <w:bodyDiv w:val="1"/>
      <w:marLeft w:val="0"/>
      <w:marRight w:val="0"/>
      <w:marTop w:val="0"/>
      <w:marBottom w:val="0"/>
      <w:divBdr>
        <w:top w:val="none" w:sz="0" w:space="0" w:color="auto"/>
        <w:left w:val="none" w:sz="0" w:space="0" w:color="auto"/>
        <w:bottom w:val="none" w:sz="0" w:space="0" w:color="auto"/>
        <w:right w:val="none" w:sz="0" w:space="0" w:color="auto"/>
      </w:divBdr>
    </w:div>
    <w:div w:id="608657222">
      <w:bodyDiv w:val="1"/>
      <w:marLeft w:val="0"/>
      <w:marRight w:val="0"/>
      <w:marTop w:val="0"/>
      <w:marBottom w:val="0"/>
      <w:divBdr>
        <w:top w:val="none" w:sz="0" w:space="0" w:color="auto"/>
        <w:left w:val="none" w:sz="0" w:space="0" w:color="auto"/>
        <w:bottom w:val="none" w:sz="0" w:space="0" w:color="auto"/>
        <w:right w:val="none" w:sz="0" w:space="0" w:color="auto"/>
      </w:divBdr>
    </w:div>
    <w:div w:id="614556659">
      <w:bodyDiv w:val="1"/>
      <w:marLeft w:val="0"/>
      <w:marRight w:val="0"/>
      <w:marTop w:val="0"/>
      <w:marBottom w:val="0"/>
      <w:divBdr>
        <w:top w:val="none" w:sz="0" w:space="0" w:color="auto"/>
        <w:left w:val="none" w:sz="0" w:space="0" w:color="auto"/>
        <w:bottom w:val="none" w:sz="0" w:space="0" w:color="auto"/>
        <w:right w:val="none" w:sz="0" w:space="0" w:color="auto"/>
      </w:divBdr>
    </w:div>
    <w:div w:id="614601461">
      <w:bodyDiv w:val="1"/>
      <w:marLeft w:val="0"/>
      <w:marRight w:val="0"/>
      <w:marTop w:val="0"/>
      <w:marBottom w:val="0"/>
      <w:divBdr>
        <w:top w:val="none" w:sz="0" w:space="0" w:color="auto"/>
        <w:left w:val="none" w:sz="0" w:space="0" w:color="auto"/>
        <w:bottom w:val="none" w:sz="0" w:space="0" w:color="auto"/>
        <w:right w:val="none" w:sz="0" w:space="0" w:color="auto"/>
      </w:divBdr>
    </w:div>
    <w:div w:id="620771920">
      <w:bodyDiv w:val="1"/>
      <w:marLeft w:val="0"/>
      <w:marRight w:val="0"/>
      <w:marTop w:val="0"/>
      <w:marBottom w:val="0"/>
      <w:divBdr>
        <w:top w:val="none" w:sz="0" w:space="0" w:color="auto"/>
        <w:left w:val="none" w:sz="0" w:space="0" w:color="auto"/>
        <w:bottom w:val="none" w:sz="0" w:space="0" w:color="auto"/>
        <w:right w:val="none" w:sz="0" w:space="0" w:color="auto"/>
      </w:divBdr>
    </w:div>
    <w:div w:id="621620747">
      <w:bodyDiv w:val="1"/>
      <w:marLeft w:val="0"/>
      <w:marRight w:val="0"/>
      <w:marTop w:val="0"/>
      <w:marBottom w:val="0"/>
      <w:divBdr>
        <w:top w:val="none" w:sz="0" w:space="0" w:color="auto"/>
        <w:left w:val="none" w:sz="0" w:space="0" w:color="auto"/>
        <w:bottom w:val="none" w:sz="0" w:space="0" w:color="auto"/>
        <w:right w:val="none" w:sz="0" w:space="0" w:color="auto"/>
      </w:divBdr>
    </w:div>
    <w:div w:id="623733459">
      <w:bodyDiv w:val="1"/>
      <w:marLeft w:val="0"/>
      <w:marRight w:val="0"/>
      <w:marTop w:val="0"/>
      <w:marBottom w:val="0"/>
      <w:divBdr>
        <w:top w:val="none" w:sz="0" w:space="0" w:color="auto"/>
        <w:left w:val="none" w:sz="0" w:space="0" w:color="auto"/>
        <w:bottom w:val="none" w:sz="0" w:space="0" w:color="auto"/>
        <w:right w:val="none" w:sz="0" w:space="0" w:color="auto"/>
      </w:divBdr>
    </w:div>
    <w:div w:id="631980199">
      <w:bodyDiv w:val="1"/>
      <w:marLeft w:val="0"/>
      <w:marRight w:val="0"/>
      <w:marTop w:val="0"/>
      <w:marBottom w:val="0"/>
      <w:divBdr>
        <w:top w:val="none" w:sz="0" w:space="0" w:color="auto"/>
        <w:left w:val="none" w:sz="0" w:space="0" w:color="auto"/>
        <w:bottom w:val="none" w:sz="0" w:space="0" w:color="auto"/>
        <w:right w:val="none" w:sz="0" w:space="0" w:color="auto"/>
      </w:divBdr>
    </w:div>
    <w:div w:id="639965172">
      <w:bodyDiv w:val="1"/>
      <w:marLeft w:val="0"/>
      <w:marRight w:val="0"/>
      <w:marTop w:val="0"/>
      <w:marBottom w:val="0"/>
      <w:divBdr>
        <w:top w:val="none" w:sz="0" w:space="0" w:color="auto"/>
        <w:left w:val="none" w:sz="0" w:space="0" w:color="auto"/>
        <w:bottom w:val="none" w:sz="0" w:space="0" w:color="auto"/>
        <w:right w:val="none" w:sz="0" w:space="0" w:color="auto"/>
      </w:divBdr>
    </w:div>
    <w:div w:id="640496344">
      <w:bodyDiv w:val="1"/>
      <w:marLeft w:val="0"/>
      <w:marRight w:val="0"/>
      <w:marTop w:val="0"/>
      <w:marBottom w:val="0"/>
      <w:divBdr>
        <w:top w:val="none" w:sz="0" w:space="0" w:color="auto"/>
        <w:left w:val="none" w:sz="0" w:space="0" w:color="auto"/>
        <w:bottom w:val="none" w:sz="0" w:space="0" w:color="auto"/>
        <w:right w:val="none" w:sz="0" w:space="0" w:color="auto"/>
      </w:divBdr>
    </w:div>
    <w:div w:id="657075784">
      <w:bodyDiv w:val="1"/>
      <w:marLeft w:val="0"/>
      <w:marRight w:val="0"/>
      <w:marTop w:val="0"/>
      <w:marBottom w:val="0"/>
      <w:divBdr>
        <w:top w:val="none" w:sz="0" w:space="0" w:color="auto"/>
        <w:left w:val="none" w:sz="0" w:space="0" w:color="auto"/>
        <w:bottom w:val="none" w:sz="0" w:space="0" w:color="auto"/>
        <w:right w:val="none" w:sz="0" w:space="0" w:color="auto"/>
      </w:divBdr>
    </w:div>
    <w:div w:id="659426023">
      <w:bodyDiv w:val="1"/>
      <w:marLeft w:val="0"/>
      <w:marRight w:val="0"/>
      <w:marTop w:val="0"/>
      <w:marBottom w:val="0"/>
      <w:divBdr>
        <w:top w:val="none" w:sz="0" w:space="0" w:color="auto"/>
        <w:left w:val="none" w:sz="0" w:space="0" w:color="auto"/>
        <w:bottom w:val="none" w:sz="0" w:space="0" w:color="auto"/>
        <w:right w:val="none" w:sz="0" w:space="0" w:color="auto"/>
      </w:divBdr>
    </w:div>
    <w:div w:id="669021366">
      <w:bodyDiv w:val="1"/>
      <w:marLeft w:val="0"/>
      <w:marRight w:val="0"/>
      <w:marTop w:val="0"/>
      <w:marBottom w:val="0"/>
      <w:divBdr>
        <w:top w:val="none" w:sz="0" w:space="0" w:color="auto"/>
        <w:left w:val="none" w:sz="0" w:space="0" w:color="auto"/>
        <w:bottom w:val="none" w:sz="0" w:space="0" w:color="auto"/>
        <w:right w:val="none" w:sz="0" w:space="0" w:color="auto"/>
      </w:divBdr>
    </w:div>
    <w:div w:id="673386101">
      <w:bodyDiv w:val="1"/>
      <w:marLeft w:val="0"/>
      <w:marRight w:val="0"/>
      <w:marTop w:val="0"/>
      <w:marBottom w:val="0"/>
      <w:divBdr>
        <w:top w:val="none" w:sz="0" w:space="0" w:color="auto"/>
        <w:left w:val="none" w:sz="0" w:space="0" w:color="auto"/>
        <w:bottom w:val="none" w:sz="0" w:space="0" w:color="auto"/>
        <w:right w:val="none" w:sz="0" w:space="0" w:color="auto"/>
      </w:divBdr>
    </w:div>
    <w:div w:id="681706775">
      <w:bodyDiv w:val="1"/>
      <w:marLeft w:val="0"/>
      <w:marRight w:val="0"/>
      <w:marTop w:val="0"/>
      <w:marBottom w:val="0"/>
      <w:divBdr>
        <w:top w:val="none" w:sz="0" w:space="0" w:color="auto"/>
        <w:left w:val="none" w:sz="0" w:space="0" w:color="auto"/>
        <w:bottom w:val="none" w:sz="0" w:space="0" w:color="auto"/>
        <w:right w:val="none" w:sz="0" w:space="0" w:color="auto"/>
      </w:divBdr>
    </w:div>
    <w:div w:id="700864776">
      <w:bodyDiv w:val="1"/>
      <w:marLeft w:val="0"/>
      <w:marRight w:val="0"/>
      <w:marTop w:val="0"/>
      <w:marBottom w:val="0"/>
      <w:divBdr>
        <w:top w:val="none" w:sz="0" w:space="0" w:color="auto"/>
        <w:left w:val="none" w:sz="0" w:space="0" w:color="auto"/>
        <w:bottom w:val="none" w:sz="0" w:space="0" w:color="auto"/>
        <w:right w:val="none" w:sz="0" w:space="0" w:color="auto"/>
      </w:divBdr>
    </w:div>
    <w:div w:id="700933601">
      <w:bodyDiv w:val="1"/>
      <w:marLeft w:val="0"/>
      <w:marRight w:val="0"/>
      <w:marTop w:val="0"/>
      <w:marBottom w:val="0"/>
      <w:divBdr>
        <w:top w:val="none" w:sz="0" w:space="0" w:color="auto"/>
        <w:left w:val="none" w:sz="0" w:space="0" w:color="auto"/>
        <w:bottom w:val="none" w:sz="0" w:space="0" w:color="auto"/>
        <w:right w:val="none" w:sz="0" w:space="0" w:color="auto"/>
      </w:divBdr>
    </w:div>
    <w:div w:id="701436990">
      <w:bodyDiv w:val="1"/>
      <w:marLeft w:val="0"/>
      <w:marRight w:val="0"/>
      <w:marTop w:val="0"/>
      <w:marBottom w:val="0"/>
      <w:divBdr>
        <w:top w:val="none" w:sz="0" w:space="0" w:color="auto"/>
        <w:left w:val="none" w:sz="0" w:space="0" w:color="auto"/>
        <w:bottom w:val="none" w:sz="0" w:space="0" w:color="auto"/>
        <w:right w:val="none" w:sz="0" w:space="0" w:color="auto"/>
      </w:divBdr>
    </w:div>
    <w:div w:id="704906603">
      <w:bodyDiv w:val="1"/>
      <w:marLeft w:val="0"/>
      <w:marRight w:val="0"/>
      <w:marTop w:val="0"/>
      <w:marBottom w:val="0"/>
      <w:divBdr>
        <w:top w:val="none" w:sz="0" w:space="0" w:color="auto"/>
        <w:left w:val="none" w:sz="0" w:space="0" w:color="auto"/>
        <w:bottom w:val="none" w:sz="0" w:space="0" w:color="auto"/>
        <w:right w:val="none" w:sz="0" w:space="0" w:color="auto"/>
      </w:divBdr>
    </w:div>
    <w:div w:id="707997171">
      <w:bodyDiv w:val="1"/>
      <w:marLeft w:val="0"/>
      <w:marRight w:val="0"/>
      <w:marTop w:val="0"/>
      <w:marBottom w:val="0"/>
      <w:divBdr>
        <w:top w:val="none" w:sz="0" w:space="0" w:color="auto"/>
        <w:left w:val="none" w:sz="0" w:space="0" w:color="auto"/>
        <w:bottom w:val="none" w:sz="0" w:space="0" w:color="auto"/>
        <w:right w:val="none" w:sz="0" w:space="0" w:color="auto"/>
      </w:divBdr>
    </w:div>
    <w:div w:id="724567133">
      <w:bodyDiv w:val="1"/>
      <w:marLeft w:val="0"/>
      <w:marRight w:val="0"/>
      <w:marTop w:val="0"/>
      <w:marBottom w:val="0"/>
      <w:divBdr>
        <w:top w:val="none" w:sz="0" w:space="0" w:color="auto"/>
        <w:left w:val="none" w:sz="0" w:space="0" w:color="auto"/>
        <w:bottom w:val="none" w:sz="0" w:space="0" w:color="auto"/>
        <w:right w:val="none" w:sz="0" w:space="0" w:color="auto"/>
      </w:divBdr>
    </w:div>
    <w:div w:id="738989065">
      <w:bodyDiv w:val="1"/>
      <w:marLeft w:val="0"/>
      <w:marRight w:val="0"/>
      <w:marTop w:val="0"/>
      <w:marBottom w:val="0"/>
      <w:divBdr>
        <w:top w:val="none" w:sz="0" w:space="0" w:color="auto"/>
        <w:left w:val="none" w:sz="0" w:space="0" w:color="auto"/>
        <w:bottom w:val="none" w:sz="0" w:space="0" w:color="auto"/>
        <w:right w:val="none" w:sz="0" w:space="0" w:color="auto"/>
      </w:divBdr>
    </w:div>
    <w:div w:id="740565425">
      <w:bodyDiv w:val="1"/>
      <w:marLeft w:val="0"/>
      <w:marRight w:val="0"/>
      <w:marTop w:val="0"/>
      <w:marBottom w:val="0"/>
      <w:divBdr>
        <w:top w:val="none" w:sz="0" w:space="0" w:color="auto"/>
        <w:left w:val="none" w:sz="0" w:space="0" w:color="auto"/>
        <w:bottom w:val="none" w:sz="0" w:space="0" w:color="auto"/>
        <w:right w:val="none" w:sz="0" w:space="0" w:color="auto"/>
      </w:divBdr>
    </w:div>
    <w:div w:id="746342923">
      <w:bodyDiv w:val="1"/>
      <w:marLeft w:val="0"/>
      <w:marRight w:val="0"/>
      <w:marTop w:val="0"/>
      <w:marBottom w:val="0"/>
      <w:divBdr>
        <w:top w:val="none" w:sz="0" w:space="0" w:color="auto"/>
        <w:left w:val="none" w:sz="0" w:space="0" w:color="auto"/>
        <w:bottom w:val="none" w:sz="0" w:space="0" w:color="auto"/>
        <w:right w:val="none" w:sz="0" w:space="0" w:color="auto"/>
      </w:divBdr>
    </w:div>
    <w:div w:id="750085115">
      <w:bodyDiv w:val="1"/>
      <w:marLeft w:val="0"/>
      <w:marRight w:val="0"/>
      <w:marTop w:val="0"/>
      <w:marBottom w:val="0"/>
      <w:divBdr>
        <w:top w:val="none" w:sz="0" w:space="0" w:color="auto"/>
        <w:left w:val="none" w:sz="0" w:space="0" w:color="auto"/>
        <w:bottom w:val="none" w:sz="0" w:space="0" w:color="auto"/>
        <w:right w:val="none" w:sz="0" w:space="0" w:color="auto"/>
      </w:divBdr>
    </w:div>
    <w:div w:id="750471993">
      <w:bodyDiv w:val="1"/>
      <w:marLeft w:val="0"/>
      <w:marRight w:val="0"/>
      <w:marTop w:val="0"/>
      <w:marBottom w:val="0"/>
      <w:divBdr>
        <w:top w:val="none" w:sz="0" w:space="0" w:color="auto"/>
        <w:left w:val="none" w:sz="0" w:space="0" w:color="auto"/>
        <w:bottom w:val="none" w:sz="0" w:space="0" w:color="auto"/>
        <w:right w:val="none" w:sz="0" w:space="0" w:color="auto"/>
      </w:divBdr>
    </w:div>
    <w:div w:id="753548854">
      <w:bodyDiv w:val="1"/>
      <w:marLeft w:val="0"/>
      <w:marRight w:val="0"/>
      <w:marTop w:val="0"/>
      <w:marBottom w:val="0"/>
      <w:divBdr>
        <w:top w:val="none" w:sz="0" w:space="0" w:color="auto"/>
        <w:left w:val="none" w:sz="0" w:space="0" w:color="auto"/>
        <w:bottom w:val="none" w:sz="0" w:space="0" w:color="auto"/>
        <w:right w:val="none" w:sz="0" w:space="0" w:color="auto"/>
      </w:divBdr>
    </w:div>
    <w:div w:id="768240193">
      <w:bodyDiv w:val="1"/>
      <w:marLeft w:val="0"/>
      <w:marRight w:val="0"/>
      <w:marTop w:val="0"/>
      <w:marBottom w:val="0"/>
      <w:divBdr>
        <w:top w:val="none" w:sz="0" w:space="0" w:color="auto"/>
        <w:left w:val="none" w:sz="0" w:space="0" w:color="auto"/>
        <w:bottom w:val="none" w:sz="0" w:space="0" w:color="auto"/>
        <w:right w:val="none" w:sz="0" w:space="0" w:color="auto"/>
      </w:divBdr>
    </w:div>
    <w:div w:id="768307301">
      <w:bodyDiv w:val="1"/>
      <w:marLeft w:val="0"/>
      <w:marRight w:val="0"/>
      <w:marTop w:val="0"/>
      <w:marBottom w:val="0"/>
      <w:divBdr>
        <w:top w:val="none" w:sz="0" w:space="0" w:color="auto"/>
        <w:left w:val="none" w:sz="0" w:space="0" w:color="auto"/>
        <w:bottom w:val="none" w:sz="0" w:space="0" w:color="auto"/>
        <w:right w:val="none" w:sz="0" w:space="0" w:color="auto"/>
      </w:divBdr>
    </w:div>
    <w:div w:id="771509485">
      <w:bodyDiv w:val="1"/>
      <w:marLeft w:val="0"/>
      <w:marRight w:val="0"/>
      <w:marTop w:val="0"/>
      <w:marBottom w:val="0"/>
      <w:divBdr>
        <w:top w:val="none" w:sz="0" w:space="0" w:color="auto"/>
        <w:left w:val="none" w:sz="0" w:space="0" w:color="auto"/>
        <w:bottom w:val="none" w:sz="0" w:space="0" w:color="auto"/>
        <w:right w:val="none" w:sz="0" w:space="0" w:color="auto"/>
      </w:divBdr>
    </w:div>
    <w:div w:id="776369012">
      <w:bodyDiv w:val="1"/>
      <w:marLeft w:val="0"/>
      <w:marRight w:val="0"/>
      <w:marTop w:val="0"/>
      <w:marBottom w:val="0"/>
      <w:divBdr>
        <w:top w:val="none" w:sz="0" w:space="0" w:color="auto"/>
        <w:left w:val="none" w:sz="0" w:space="0" w:color="auto"/>
        <w:bottom w:val="none" w:sz="0" w:space="0" w:color="auto"/>
        <w:right w:val="none" w:sz="0" w:space="0" w:color="auto"/>
      </w:divBdr>
    </w:div>
    <w:div w:id="779298081">
      <w:bodyDiv w:val="1"/>
      <w:marLeft w:val="0"/>
      <w:marRight w:val="0"/>
      <w:marTop w:val="0"/>
      <w:marBottom w:val="0"/>
      <w:divBdr>
        <w:top w:val="none" w:sz="0" w:space="0" w:color="auto"/>
        <w:left w:val="none" w:sz="0" w:space="0" w:color="auto"/>
        <w:bottom w:val="none" w:sz="0" w:space="0" w:color="auto"/>
        <w:right w:val="none" w:sz="0" w:space="0" w:color="auto"/>
      </w:divBdr>
    </w:div>
    <w:div w:id="779766710">
      <w:bodyDiv w:val="1"/>
      <w:marLeft w:val="0"/>
      <w:marRight w:val="0"/>
      <w:marTop w:val="0"/>
      <w:marBottom w:val="0"/>
      <w:divBdr>
        <w:top w:val="none" w:sz="0" w:space="0" w:color="auto"/>
        <w:left w:val="none" w:sz="0" w:space="0" w:color="auto"/>
        <w:bottom w:val="none" w:sz="0" w:space="0" w:color="auto"/>
        <w:right w:val="none" w:sz="0" w:space="0" w:color="auto"/>
      </w:divBdr>
    </w:div>
    <w:div w:id="783504258">
      <w:bodyDiv w:val="1"/>
      <w:marLeft w:val="0"/>
      <w:marRight w:val="0"/>
      <w:marTop w:val="0"/>
      <w:marBottom w:val="0"/>
      <w:divBdr>
        <w:top w:val="none" w:sz="0" w:space="0" w:color="auto"/>
        <w:left w:val="none" w:sz="0" w:space="0" w:color="auto"/>
        <w:bottom w:val="none" w:sz="0" w:space="0" w:color="auto"/>
        <w:right w:val="none" w:sz="0" w:space="0" w:color="auto"/>
      </w:divBdr>
    </w:div>
    <w:div w:id="784615054">
      <w:bodyDiv w:val="1"/>
      <w:marLeft w:val="0"/>
      <w:marRight w:val="0"/>
      <w:marTop w:val="0"/>
      <w:marBottom w:val="0"/>
      <w:divBdr>
        <w:top w:val="none" w:sz="0" w:space="0" w:color="auto"/>
        <w:left w:val="none" w:sz="0" w:space="0" w:color="auto"/>
        <w:bottom w:val="none" w:sz="0" w:space="0" w:color="auto"/>
        <w:right w:val="none" w:sz="0" w:space="0" w:color="auto"/>
      </w:divBdr>
    </w:div>
    <w:div w:id="785973530">
      <w:bodyDiv w:val="1"/>
      <w:marLeft w:val="0"/>
      <w:marRight w:val="0"/>
      <w:marTop w:val="0"/>
      <w:marBottom w:val="0"/>
      <w:divBdr>
        <w:top w:val="none" w:sz="0" w:space="0" w:color="auto"/>
        <w:left w:val="none" w:sz="0" w:space="0" w:color="auto"/>
        <w:bottom w:val="none" w:sz="0" w:space="0" w:color="auto"/>
        <w:right w:val="none" w:sz="0" w:space="0" w:color="auto"/>
      </w:divBdr>
    </w:div>
    <w:div w:id="790172733">
      <w:bodyDiv w:val="1"/>
      <w:marLeft w:val="0"/>
      <w:marRight w:val="0"/>
      <w:marTop w:val="0"/>
      <w:marBottom w:val="0"/>
      <w:divBdr>
        <w:top w:val="none" w:sz="0" w:space="0" w:color="auto"/>
        <w:left w:val="none" w:sz="0" w:space="0" w:color="auto"/>
        <w:bottom w:val="none" w:sz="0" w:space="0" w:color="auto"/>
        <w:right w:val="none" w:sz="0" w:space="0" w:color="auto"/>
      </w:divBdr>
    </w:div>
    <w:div w:id="796606846">
      <w:bodyDiv w:val="1"/>
      <w:marLeft w:val="0"/>
      <w:marRight w:val="0"/>
      <w:marTop w:val="0"/>
      <w:marBottom w:val="0"/>
      <w:divBdr>
        <w:top w:val="none" w:sz="0" w:space="0" w:color="auto"/>
        <w:left w:val="none" w:sz="0" w:space="0" w:color="auto"/>
        <w:bottom w:val="none" w:sz="0" w:space="0" w:color="auto"/>
        <w:right w:val="none" w:sz="0" w:space="0" w:color="auto"/>
      </w:divBdr>
    </w:div>
    <w:div w:id="801922479">
      <w:bodyDiv w:val="1"/>
      <w:marLeft w:val="0"/>
      <w:marRight w:val="0"/>
      <w:marTop w:val="0"/>
      <w:marBottom w:val="0"/>
      <w:divBdr>
        <w:top w:val="none" w:sz="0" w:space="0" w:color="auto"/>
        <w:left w:val="none" w:sz="0" w:space="0" w:color="auto"/>
        <w:bottom w:val="none" w:sz="0" w:space="0" w:color="auto"/>
        <w:right w:val="none" w:sz="0" w:space="0" w:color="auto"/>
      </w:divBdr>
    </w:div>
    <w:div w:id="802231604">
      <w:bodyDiv w:val="1"/>
      <w:marLeft w:val="0"/>
      <w:marRight w:val="0"/>
      <w:marTop w:val="0"/>
      <w:marBottom w:val="0"/>
      <w:divBdr>
        <w:top w:val="none" w:sz="0" w:space="0" w:color="auto"/>
        <w:left w:val="none" w:sz="0" w:space="0" w:color="auto"/>
        <w:bottom w:val="none" w:sz="0" w:space="0" w:color="auto"/>
        <w:right w:val="none" w:sz="0" w:space="0" w:color="auto"/>
      </w:divBdr>
    </w:div>
    <w:div w:id="803430441">
      <w:bodyDiv w:val="1"/>
      <w:marLeft w:val="0"/>
      <w:marRight w:val="0"/>
      <w:marTop w:val="0"/>
      <w:marBottom w:val="0"/>
      <w:divBdr>
        <w:top w:val="none" w:sz="0" w:space="0" w:color="auto"/>
        <w:left w:val="none" w:sz="0" w:space="0" w:color="auto"/>
        <w:bottom w:val="none" w:sz="0" w:space="0" w:color="auto"/>
        <w:right w:val="none" w:sz="0" w:space="0" w:color="auto"/>
      </w:divBdr>
    </w:div>
    <w:div w:id="807479152">
      <w:bodyDiv w:val="1"/>
      <w:marLeft w:val="0"/>
      <w:marRight w:val="0"/>
      <w:marTop w:val="0"/>
      <w:marBottom w:val="0"/>
      <w:divBdr>
        <w:top w:val="none" w:sz="0" w:space="0" w:color="auto"/>
        <w:left w:val="none" w:sz="0" w:space="0" w:color="auto"/>
        <w:bottom w:val="none" w:sz="0" w:space="0" w:color="auto"/>
        <w:right w:val="none" w:sz="0" w:space="0" w:color="auto"/>
      </w:divBdr>
    </w:div>
    <w:div w:id="814878533">
      <w:bodyDiv w:val="1"/>
      <w:marLeft w:val="0"/>
      <w:marRight w:val="0"/>
      <w:marTop w:val="0"/>
      <w:marBottom w:val="0"/>
      <w:divBdr>
        <w:top w:val="none" w:sz="0" w:space="0" w:color="auto"/>
        <w:left w:val="none" w:sz="0" w:space="0" w:color="auto"/>
        <w:bottom w:val="none" w:sz="0" w:space="0" w:color="auto"/>
        <w:right w:val="none" w:sz="0" w:space="0" w:color="auto"/>
      </w:divBdr>
    </w:div>
    <w:div w:id="818419050">
      <w:bodyDiv w:val="1"/>
      <w:marLeft w:val="0"/>
      <w:marRight w:val="0"/>
      <w:marTop w:val="0"/>
      <w:marBottom w:val="0"/>
      <w:divBdr>
        <w:top w:val="none" w:sz="0" w:space="0" w:color="auto"/>
        <w:left w:val="none" w:sz="0" w:space="0" w:color="auto"/>
        <w:bottom w:val="none" w:sz="0" w:space="0" w:color="auto"/>
        <w:right w:val="none" w:sz="0" w:space="0" w:color="auto"/>
      </w:divBdr>
    </w:div>
    <w:div w:id="820540536">
      <w:bodyDiv w:val="1"/>
      <w:marLeft w:val="0"/>
      <w:marRight w:val="0"/>
      <w:marTop w:val="0"/>
      <w:marBottom w:val="0"/>
      <w:divBdr>
        <w:top w:val="none" w:sz="0" w:space="0" w:color="auto"/>
        <w:left w:val="none" w:sz="0" w:space="0" w:color="auto"/>
        <w:bottom w:val="none" w:sz="0" w:space="0" w:color="auto"/>
        <w:right w:val="none" w:sz="0" w:space="0" w:color="auto"/>
      </w:divBdr>
    </w:div>
    <w:div w:id="827406285">
      <w:bodyDiv w:val="1"/>
      <w:marLeft w:val="0"/>
      <w:marRight w:val="0"/>
      <w:marTop w:val="0"/>
      <w:marBottom w:val="0"/>
      <w:divBdr>
        <w:top w:val="none" w:sz="0" w:space="0" w:color="auto"/>
        <w:left w:val="none" w:sz="0" w:space="0" w:color="auto"/>
        <w:bottom w:val="none" w:sz="0" w:space="0" w:color="auto"/>
        <w:right w:val="none" w:sz="0" w:space="0" w:color="auto"/>
      </w:divBdr>
    </w:div>
    <w:div w:id="833032266">
      <w:bodyDiv w:val="1"/>
      <w:marLeft w:val="0"/>
      <w:marRight w:val="0"/>
      <w:marTop w:val="0"/>
      <w:marBottom w:val="0"/>
      <w:divBdr>
        <w:top w:val="none" w:sz="0" w:space="0" w:color="auto"/>
        <w:left w:val="none" w:sz="0" w:space="0" w:color="auto"/>
        <w:bottom w:val="none" w:sz="0" w:space="0" w:color="auto"/>
        <w:right w:val="none" w:sz="0" w:space="0" w:color="auto"/>
      </w:divBdr>
    </w:div>
    <w:div w:id="834805351">
      <w:bodyDiv w:val="1"/>
      <w:marLeft w:val="0"/>
      <w:marRight w:val="0"/>
      <w:marTop w:val="0"/>
      <w:marBottom w:val="0"/>
      <w:divBdr>
        <w:top w:val="none" w:sz="0" w:space="0" w:color="auto"/>
        <w:left w:val="none" w:sz="0" w:space="0" w:color="auto"/>
        <w:bottom w:val="none" w:sz="0" w:space="0" w:color="auto"/>
        <w:right w:val="none" w:sz="0" w:space="0" w:color="auto"/>
      </w:divBdr>
    </w:div>
    <w:div w:id="851803825">
      <w:bodyDiv w:val="1"/>
      <w:marLeft w:val="0"/>
      <w:marRight w:val="0"/>
      <w:marTop w:val="0"/>
      <w:marBottom w:val="0"/>
      <w:divBdr>
        <w:top w:val="none" w:sz="0" w:space="0" w:color="auto"/>
        <w:left w:val="none" w:sz="0" w:space="0" w:color="auto"/>
        <w:bottom w:val="none" w:sz="0" w:space="0" w:color="auto"/>
        <w:right w:val="none" w:sz="0" w:space="0" w:color="auto"/>
      </w:divBdr>
    </w:div>
    <w:div w:id="852383987">
      <w:bodyDiv w:val="1"/>
      <w:marLeft w:val="0"/>
      <w:marRight w:val="0"/>
      <w:marTop w:val="0"/>
      <w:marBottom w:val="0"/>
      <w:divBdr>
        <w:top w:val="none" w:sz="0" w:space="0" w:color="auto"/>
        <w:left w:val="none" w:sz="0" w:space="0" w:color="auto"/>
        <w:bottom w:val="none" w:sz="0" w:space="0" w:color="auto"/>
        <w:right w:val="none" w:sz="0" w:space="0" w:color="auto"/>
      </w:divBdr>
    </w:div>
    <w:div w:id="857279891">
      <w:bodyDiv w:val="1"/>
      <w:marLeft w:val="0"/>
      <w:marRight w:val="0"/>
      <w:marTop w:val="0"/>
      <w:marBottom w:val="0"/>
      <w:divBdr>
        <w:top w:val="none" w:sz="0" w:space="0" w:color="auto"/>
        <w:left w:val="none" w:sz="0" w:space="0" w:color="auto"/>
        <w:bottom w:val="none" w:sz="0" w:space="0" w:color="auto"/>
        <w:right w:val="none" w:sz="0" w:space="0" w:color="auto"/>
      </w:divBdr>
    </w:div>
    <w:div w:id="859470297">
      <w:bodyDiv w:val="1"/>
      <w:marLeft w:val="0"/>
      <w:marRight w:val="0"/>
      <w:marTop w:val="0"/>
      <w:marBottom w:val="0"/>
      <w:divBdr>
        <w:top w:val="none" w:sz="0" w:space="0" w:color="auto"/>
        <w:left w:val="none" w:sz="0" w:space="0" w:color="auto"/>
        <w:bottom w:val="none" w:sz="0" w:space="0" w:color="auto"/>
        <w:right w:val="none" w:sz="0" w:space="0" w:color="auto"/>
      </w:divBdr>
    </w:div>
    <w:div w:id="860707266">
      <w:bodyDiv w:val="1"/>
      <w:marLeft w:val="0"/>
      <w:marRight w:val="0"/>
      <w:marTop w:val="0"/>
      <w:marBottom w:val="0"/>
      <w:divBdr>
        <w:top w:val="none" w:sz="0" w:space="0" w:color="auto"/>
        <w:left w:val="none" w:sz="0" w:space="0" w:color="auto"/>
        <w:bottom w:val="none" w:sz="0" w:space="0" w:color="auto"/>
        <w:right w:val="none" w:sz="0" w:space="0" w:color="auto"/>
      </w:divBdr>
    </w:div>
    <w:div w:id="860775852">
      <w:bodyDiv w:val="1"/>
      <w:marLeft w:val="0"/>
      <w:marRight w:val="0"/>
      <w:marTop w:val="0"/>
      <w:marBottom w:val="0"/>
      <w:divBdr>
        <w:top w:val="none" w:sz="0" w:space="0" w:color="auto"/>
        <w:left w:val="none" w:sz="0" w:space="0" w:color="auto"/>
        <w:bottom w:val="none" w:sz="0" w:space="0" w:color="auto"/>
        <w:right w:val="none" w:sz="0" w:space="0" w:color="auto"/>
      </w:divBdr>
    </w:div>
    <w:div w:id="861168310">
      <w:bodyDiv w:val="1"/>
      <w:marLeft w:val="0"/>
      <w:marRight w:val="0"/>
      <w:marTop w:val="0"/>
      <w:marBottom w:val="0"/>
      <w:divBdr>
        <w:top w:val="none" w:sz="0" w:space="0" w:color="auto"/>
        <w:left w:val="none" w:sz="0" w:space="0" w:color="auto"/>
        <w:bottom w:val="none" w:sz="0" w:space="0" w:color="auto"/>
        <w:right w:val="none" w:sz="0" w:space="0" w:color="auto"/>
      </w:divBdr>
    </w:div>
    <w:div w:id="872380418">
      <w:bodyDiv w:val="1"/>
      <w:marLeft w:val="0"/>
      <w:marRight w:val="0"/>
      <w:marTop w:val="0"/>
      <w:marBottom w:val="0"/>
      <w:divBdr>
        <w:top w:val="none" w:sz="0" w:space="0" w:color="auto"/>
        <w:left w:val="none" w:sz="0" w:space="0" w:color="auto"/>
        <w:bottom w:val="none" w:sz="0" w:space="0" w:color="auto"/>
        <w:right w:val="none" w:sz="0" w:space="0" w:color="auto"/>
      </w:divBdr>
    </w:div>
    <w:div w:id="873352720">
      <w:bodyDiv w:val="1"/>
      <w:marLeft w:val="0"/>
      <w:marRight w:val="0"/>
      <w:marTop w:val="0"/>
      <w:marBottom w:val="0"/>
      <w:divBdr>
        <w:top w:val="none" w:sz="0" w:space="0" w:color="auto"/>
        <w:left w:val="none" w:sz="0" w:space="0" w:color="auto"/>
        <w:bottom w:val="none" w:sz="0" w:space="0" w:color="auto"/>
        <w:right w:val="none" w:sz="0" w:space="0" w:color="auto"/>
      </w:divBdr>
    </w:div>
    <w:div w:id="874541987">
      <w:bodyDiv w:val="1"/>
      <w:marLeft w:val="0"/>
      <w:marRight w:val="0"/>
      <w:marTop w:val="0"/>
      <w:marBottom w:val="0"/>
      <w:divBdr>
        <w:top w:val="none" w:sz="0" w:space="0" w:color="auto"/>
        <w:left w:val="none" w:sz="0" w:space="0" w:color="auto"/>
        <w:bottom w:val="none" w:sz="0" w:space="0" w:color="auto"/>
        <w:right w:val="none" w:sz="0" w:space="0" w:color="auto"/>
      </w:divBdr>
    </w:div>
    <w:div w:id="876283028">
      <w:bodyDiv w:val="1"/>
      <w:marLeft w:val="0"/>
      <w:marRight w:val="0"/>
      <w:marTop w:val="0"/>
      <w:marBottom w:val="0"/>
      <w:divBdr>
        <w:top w:val="none" w:sz="0" w:space="0" w:color="auto"/>
        <w:left w:val="none" w:sz="0" w:space="0" w:color="auto"/>
        <w:bottom w:val="none" w:sz="0" w:space="0" w:color="auto"/>
        <w:right w:val="none" w:sz="0" w:space="0" w:color="auto"/>
      </w:divBdr>
    </w:div>
    <w:div w:id="889153249">
      <w:bodyDiv w:val="1"/>
      <w:marLeft w:val="0"/>
      <w:marRight w:val="0"/>
      <w:marTop w:val="0"/>
      <w:marBottom w:val="0"/>
      <w:divBdr>
        <w:top w:val="none" w:sz="0" w:space="0" w:color="auto"/>
        <w:left w:val="none" w:sz="0" w:space="0" w:color="auto"/>
        <w:bottom w:val="none" w:sz="0" w:space="0" w:color="auto"/>
        <w:right w:val="none" w:sz="0" w:space="0" w:color="auto"/>
      </w:divBdr>
    </w:div>
    <w:div w:id="891774032">
      <w:bodyDiv w:val="1"/>
      <w:marLeft w:val="0"/>
      <w:marRight w:val="0"/>
      <w:marTop w:val="0"/>
      <w:marBottom w:val="0"/>
      <w:divBdr>
        <w:top w:val="none" w:sz="0" w:space="0" w:color="auto"/>
        <w:left w:val="none" w:sz="0" w:space="0" w:color="auto"/>
        <w:bottom w:val="none" w:sz="0" w:space="0" w:color="auto"/>
        <w:right w:val="none" w:sz="0" w:space="0" w:color="auto"/>
      </w:divBdr>
    </w:div>
    <w:div w:id="896621386">
      <w:bodyDiv w:val="1"/>
      <w:marLeft w:val="0"/>
      <w:marRight w:val="0"/>
      <w:marTop w:val="0"/>
      <w:marBottom w:val="0"/>
      <w:divBdr>
        <w:top w:val="none" w:sz="0" w:space="0" w:color="auto"/>
        <w:left w:val="none" w:sz="0" w:space="0" w:color="auto"/>
        <w:bottom w:val="none" w:sz="0" w:space="0" w:color="auto"/>
        <w:right w:val="none" w:sz="0" w:space="0" w:color="auto"/>
      </w:divBdr>
    </w:div>
    <w:div w:id="902448162">
      <w:bodyDiv w:val="1"/>
      <w:marLeft w:val="0"/>
      <w:marRight w:val="0"/>
      <w:marTop w:val="0"/>
      <w:marBottom w:val="0"/>
      <w:divBdr>
        <w:top w:val="none" w:sz="0" w:space="0" w:color="auto"/>
        <w:left w:val="none" w:sz="0" w:space="0" w:color="auto"/>
        <w:bottom w:val="none" w:sz="0" w:space="0" w:color="auto"/>
        <w:right w:val="none" w:sz="0" w:space="0" w:color="auto"/>
      </w:divBdr>
    </w:div>
    <w:div w:id="904218823">
      <w:bodyDiv w:val="1"/>
      <w:marLeft w:val="0"/>
      <w:marRight w:val="0"/>
      <w:marTop w:val="0"/>
      <w:marBottom w:val="0"/>
      <w:divBdr>
        <w:top w:val="none" w:sz="0" w:space="0" w:color="auto"/>
        <w:left w:val="none" w:sz="0" w:space="0" w:color="auto"/>
        <w:bottom w:val="none" w:sz="0" w:space="0" w:color="auto"/>
        <w:right w:val="none" w:sz="0" w:space="0" w:color="auto"/>
      </w:divBdr>
    </w:div>
    <w:div w:id="908341715">
      <w:bodyDiv w:val="1"/>
      <w:marLeft w:val="0"/>
      <w:marRight w:val="0"/>
      <w:marTop w:val="0"/>
      <w:marBottom w:val="0"/>
      <w:divBdr>
        <w:top w:val="none" w:sz="0" w:space="0" w:color="auto"/>
        <w:left w:val="none" w:sz="0" w:space="0" w:color="auto"/>
        <w:bottom w:val="none" w:sz="0" w:space="0" w:color="auto"/>
        <w:right w:val="none" w:sz="0" w:space="0" w:color="auto"/>
      </w:divBdr>
    </w:div>
    <w:div w:id="910698465">
      <w:bodyDiv w:val="1"/>
      <w:marLeft w:val="0"/>
      <w:marRight w:val="0"/>
      <w:marTop w:val="0"/>
      <w:marBottom w:val="0"/>
      <w:divBdr>
        <w:top w:val="none" w:sz="0" w:space="0" w:color="auto"/>
        <w:left w:val="none" w:sz="0" w:space="0" w:color="auto"/>
        <w:bottom w:val="none" w:sz="0" w:space="0" w:color="auto"/>
        <w:right w:val="none" w:sz="0" w:space="0" w:color="auto"/>
      </w:divBdr>
    </w:div>
    <w:div w:id="913708332">
      <w:bodyDiv w:val="1"/>
      <w:marLeft w:val="0"/>
      <w:marRight w:val="0"/>
      <w:marTop w:val="0"/>
      <w:marBottom w:val="0"/>
      <w:divBdr>
        <w:top w:val="none" w:sz="0" w:space="0" w:color="auto"/>
        <w:left w:val="none" w:sz="0" w:space="0" w:color="auto"/>
        <w:bottom w:val="none" w:sz="0" w:space="0" w:color="auto"/>
        <w:right w:val="none" w:sz="0" w:space="0" w:color="auto"/>
      </w:divBdr>
    </w:div>
    <w:div w:id="916331498">
      <w:bodyDiv w:val="1"/>
      <w:marLeft w:val="0"/>
      <w:marRight w:val="0"/>
      <w:marTop w:val="0"/>
      <w:marBottom w:val="0"/>
      <w:divBdr>
        <w:top w:val="none" w:sz="0" w:space="0" w:color="auto"/>
        <w:left w:val="none" w:sz="0" w:space="0" w:color="auto"/>
        <w:bottom w:val="none" w:sz="0" w:space="0" w:color="auto"/>
        <w:right w:val="none" w:sz="0" w:space="0" w:color="auto"/>
      </w:divBdr>
    </w:div>
    <w:div w:id="916943040">
      <w:bodyDiv w:val="1"/>
      <w:marLeft w:val="0"/>
      <w:marRight w:val="0"/>
      <w:marTop w:val="0"/>
      <w:marBottom w:val="0"/>
      <w:divBdr>
        <w:top w:val="none" w:sz="0" w:space="0" w:color="auto"/>
        <w:left w:val="none" w:sz="0" w:space="0" w:color="auto"/>
        <w:bottom w:val="none" w:sz="0" w:space="0" w:color="auto"/>
        <w:right w:val="none" w:sz="0" w:space="0" w:color="auto"/>
      </w:divBdr>
    </w:div>
    <w:div w:id="922304505">
      <w:bodyDiv w:val="1"/>
      <w:marLeft w:val="0"/>
      <w:marRight w:val="0"/>
      <w:marTop w:val="0"/>
      <w:marBottom w:val="0"/>
      <w:divBdr>
        <w:top w:val="none" w:sz="0" w:space="0" w:color="auto"/>
        <w:left w:val="none" w:sz="0" w:space="0" w:color="auto"/>
        <w:bottom w:val="none" w:sz="0" w:space="0" w:color="auto"/>
        <w:right w:val="none" w:sz="0" w:space="0" w:color="auto"/>
      </w:divBdr>
    </w:div>
    <w:div w:id="926959396">
      <w:bodyDiv w:val="1"/>
      <w:marLeft w:val="0"/>
      <w:marRight w:val="0"/>
      <w:marTop w:val="0"/>
      <w:marBottom w:val="0"/>
      <w:divBdr>
        <w:top w:val="none" w:sz="0" w:space="0" w:color="auto"/>
        <w:left w:val="none" w:sz="0" w:space="0" w:color="auto"/>
        <w:bottom w:val="none" w:sz="0" w:space="0" w:color="auto"/>
        <w:right w:val="none" w:sz="0" w:space="0" w:color="auto"/>
      </w:divBdr>
    </w:div>
    <w:div w:id="927272348">
      <w:bodyDiv w:val="1"/>
      <w:marLeft w:val="0"/>
      <w:marRight w:val="0"/>
      <w:marTop w:val="0"/>
      <w:marBottom w:val="0"/>
      <w:divBdr>
        <w:top w:val="none" w:sz="0" w:space="0" w:color="auto"/>
        <w:left w:val="none" w:sz="0" w:space="0" w:color="auto"/>
        <w:bottom w:val="none" w:sz="0" w:space="0" w:color="auto"/>
        <w:right w:val="none" w:sz="0" w:space="0" w:color="auto"/>
      </w:divBdr>
    </w:div>
    <w:div w:id="931745967">
      <w:bodyDiv w:val="1"/>
      <w:marLeft w:val="0"/>
      <w:marRight w:val="0"/>
      <w:marTop w:val="0"/>
      <w:marBottom w:val="0"/>
      <w:divBdr>
        <w:top w:val="none" w:sz="0" w:space="0" w:color="auto"/>
        <w:left w:val="none" w:sz="0" w:space="0" w:color="auto"/>
        <w:bottom w:val="none" w:sz="0" w:space="0" w:color="auto"/>
        <w:right w:val="none" w:sz="0" w:space="0" w:color="auto"/>
      </w:divBdr>
    </w:div>
    <w:div w:id="931931779">
      <w:bodyDiv w:val="1"/>
      <w:marLeft w:val="0"/>
      <w:marRight w:val="0"/>
      <w:marTop w:val="0"/>
      <w:marBottom w:val="0"/>
      <w:divBdr>
        <w:top w:val="none" w:sz="0" w:space="0" w:color="auto"/>
        <w:left w:val="none" w:sz="0" w:space="0" w:color="auto"/>
        <w:bottom w:val="none" w:sz="0" w:space="0" w:color="auto"/>
        <w:right w:val="none" w:sz="0" w:space="0" w:color="auto"/>
      </w:divBdr>
    </w:div>
    <w:div w:id="933973771">
      <w:bodyDiv w:val="1"/>
      <w:marLeft w:val="0"/>
      <w:marRight w:val="0"/>
      <w:marTop w:val="0"/>
      <w:marBottom w:val="0"/>
      <w:divBdr>
        <w:top w:val="none" w:sz="0" w:space="0" w:color="auto"/>
        <w:left w:val="none" w:sz="0" w:space="0" w:color="auto"/>
        <w:bottom w:val="none" w:sz="0" w:space="0" w:color="auto"/>
        <w:right w:val="none" w:sz="0" w:space="0" w:color="auto"/>
      </w:divBdr>
    </w:div>
    <w:div w:id="935485097">
      <w:bodyDiv w:val="1"/>
      <w:marLeft w:val="0"/>
      <w:marRight w:val="0"/>
      <w:marTop w:val="0"/>
      <w:marBottom w:val="0"/>
      <w:divBdr>
        <w:top w:val="none" w:sz="0" w:space="0" w:color="auto"/>
        <w:left w:val="none" w:sz="0" w:space="0" w:color="auto"/>
        <w:bottom w:val="none" w:sz="0" w:space="0" w:color="auto"/>
        <w:right w:val="none" w:sz="0" w:space="0" w:color="auto"/>
      </w:divBdr>
    </w:div>
    <w:div w:id="938558914">
      <w:bodyDiv w:val="1"/>
      <w:marLeft w:val="0"/>
      <w:marRight w:val="0"/>
      <w:marTop w:val="0"/>
      <w:marBottom w:val="0"/>
      <w:divBdr>
        <w:top w:val="none" w:sz="0" w:space="0" w:color="auto"/>
        <w:left w:val="none" w:sz="0" w:space="0" w:color="auto"/>
        <w:bottom w:val="none" w:sz="0" w:space="0" w:color="auto"/>
        <w:right w:val="none" w:sz="0" w:space="0" w:color="auto"/>
      </w:divBdr>
    </w:div>
    <w:div w:id="945967945">
      <w:bodyDiv w:val="1"/>
      <w:marLeft w:val="0"/>
      <w:marRight w:val="0"/>
      <w:marTop w:val="0"/>
      <w:marBottom w:val="0"/>
      <w:divBdr>
        <w:top w:val="none" w:sz="0" w:space="0" w:color="auto"/>
        <w:left w:val="none" w:sz="0" w:space="0" w:color="auto"/>
        <w:bottom w:val="none" w:sz="0" w:space="0" w:color="auto"/>
        <w:right w:val="none" w:sz="0" w:space="0" w:color="auto"/>
      </w:divBdr>
    </w:div>
    <w:div w:id="948272386">
      <w:bodyDiv w:val="1"/>
      <w:marLeft w:val="0"/>
      <w:marRight w:val="0"/>
      <w:marTop w:val="0"/>
      <w:marBottom w:val="0"/>
      <w:divBdr>
        <w:top w:val="none" w:sz="0" w:space="0" w:color="auto"/>
        <w:left w:val="none" w:sz="0" w:space="0" w:color="auto"/>
        <w:bottom w:val="none" w:sz="0" w:space="0" w:color="auto"/>
        <w:right w:val="none" w:sz="0" w:space="0" w:color="auto"/>
      </w:divBdr>
    </w:div>
    <w:div w:id="966009093">
      <w:bodyDiv w:val="1"/>
      <w:marLeft w:val="0"/>
      <w:marRight w:val="0"/>
      <w:marTop w:val="0"/>
      <w:marBottom w:val="0"/>
      <w:divBdr>
        <w:top w:val="none" w:sz="0" w:space="0" w:color="auto"/>
        <w:left w:val="none" w:sz="0" w:space="0" w:color="auto"/>
        <w:bottom w:val="none" w:sz="0" w:space="0" w:color="auto"/>
        <w:right w:val="none" w:sz="0" w:space="0" w:color="auto"/>
      </w:divBdr>
    </w:div>
    <w:div w:id="984312299">
      <w:bodyDiv w:val="1"/>
      <w:marLeft w:val="0"/>
      <w:marRight w:val="0"/>
      <w:marTop w:val="0"/>
      <w:marBottom w:val="0"/>
      <w:divBdr>
        <w:top w:val="none" w:sz="0" w:space="0" w:color="auto"/>
        <w:left w:val="none" w:sz="0" w:space="0" w:color="auto"/>
        <w:bottom w:val="none" w:sz="0" w:space="0" w:color="auto"/>
        <w:right w:val="none" w:sz="0" w:space="0" w:color="auto"/>
      </w:divBdr>
    </w:div>
    <w:div w:id="994916347">
      <w:bodyDiv w:val="1"/>
      <w:marLeft w:val="0"/>
      <w:marRight w:val="0"/>
      <w:marTop w:val="0"/>
      <w:marBottom w:val="0"/>
      <w:divBdr>
        <w:top w:val="none" w:sz="0" w:space="0" w:color="auto"/>
        <w:left w:val="none" w:sz="0" w:space="0" w:color="auto"/>
        <w:bottom w:val="none" w:sz="0" w:space="0" w:color="auto"/>
        <w:right w:val="none" w:sz="0" w:space="0" w:color="auto"/>
      </w:divBdr>
    </w:div>
    <w:div w:id="999694522">
      <w:bodyDiv w:val="1"/>
      <w:marLeft w:val="0"/>
      <w:marRight w:val="0"/>
      <w:marTop w:val="0"/>
      <w:marBottom w:val="0"/>
      <w:divBdr>
        <w:top w:val="none" w:sz="0" w:space="0" w:color="auto"/>
        <w:left w:val="none" w:sz="0" w:space="0" w:color="auto"/>
        <w:bottom w:val="none" w:sz="0" w:space="0" w:color="auto"/>
        <w:right w:val="none" w:sz="0" w:space="0" w:color="auto"/>
      </w:divBdr>
    </w:div>
    <w:div w:id="1004092287">
      <w:bodyDiv w:val="1"/>
      <w:marLeft w:val="0"/>
      <w:marRight w:val="0"/>
      <w:marTop w:val="0"/>
      <w:marBottom w:val="0"/>
      <w:divBdr>
        <w:top w:val="none" w:sz="0" w:space="0" w:color="auto"/>
        <w:left w:val="none" w:sz="0" w:space="0" w:color="auto"/>
        <w:bottom w:val="none" w:sz="0" w:space="0" w:color="auto"/>
        <w:right w:val="none" w:sz="0" w:space="0" w:color="auto"/>
      </w:divBdr>
    </w:div>
    <w:div w:id="1007905291">
      <w:bodyDiv w:val="1"/>
      <w:marLeft w:val="0"/>
      <w:marRight w:val="0"/>
      <w:marTop w:val="0"/>
      <w:marBottom w:val="0"/>
      <w:divBdr>
        <w:top w:val="none" w:sz="0" w:space="0" w:color="auto"/>
        <w:left w:val="none" w:sz="0" w:space="0" w:color="auto"/>
        <w:bottom w:val="none" w:sz="0" w:space="0" w:color="auto"/>
        <w:right w:val="none" w:sz="0" w:space="0" w:color="auto"/>
      </w:divBdr>
    </w:div>
    <w:div w:id="1009483591">
      <w:bodyDiv w:val="1"/>
      <w:marLeft w:val="0"/>
      <w:marRight w:val="0"/>
      <w:marTop w:val="0"/>
      <w:marBottom w:val="0"/>
      <w:divBdr>
        <w:top w:val="none" w:sz="0" w:space="0" w:color="auto"/>
        <w:left w:val="none" w:sz="0" w:space="0" w:color="auto"/>
        <w:bottom w:val="none" w:sz="0" w:space="0" w:color="auto"/>
        <w:right w:val="none" w:sz="0" w:space="0" w:color="auto"/>
      </w:divBdr>
    </w:div>
    <w:div w:id="1011178240">
      <w:bodyDiv w:val="1"/>
      <w:marLeft w:val="0"/>
      <w:marRight w:val="0"/>
      <w:marTop w:val="0"/>
      <w:marBottom w:val="0"/>
      <w:divBdr>
        <w:top w:val="none" w:sz="0" w:space="0" w:color="auto"/>
        <w:left w:val="none" w:sz="0" w:space="0" w:color="auto"/>
        <w:bottom w:val="none" w:sz="0" w:space="0" w:color="auto"/>
        <w:right w:val="none" w:sz="0" w:space="0" w:color="auto"/>
      </w:divBdr>
    </w:div>
    <w:div w:id="1027562952">
      <w:bodyDiv w:val="1"/>
      <w:marLeft w:val="0"/>
      <w:marRight w:val="0"/>
      <w:marTop w:val="0"/>
      <w:marBottom w:val="0"/>
      <w:divBdr>
        <w:top w:val="none" w:sz="0" w:space="0" w:color="auto"/>
        <w:left w:val="none" w:sz="0" w:space="0" w:color="auto"/>
        <w:bottom w:val="none" w:sz="0" w:space="0" w:color="auto"/>
        <w:right w:val="none" w:sz="0" w:space="0" w:color="auto"/>
      </w:divBdr>
    </w:div>
    <w:div w:id="1035501366">
      <w:bodyDiv w:val="1"/>
      <w:marLeft w:val="0"/>
      <w:marRight w:val="0"/>
      <w:marTop w:val="0"/>
      <w:marBottom w:val="0"/>
      <w:divBdr>
        <w:top w:val="none" w:sz="0" w:space="0" w:color="auto"/>
        <w:left w:val="none" w:sz="0" w:space="0" w:color="auto"/>
        <w:bottom w:val="none" w:sz="0" w:space="0" w:color="auto"/>
        <w:right w:val="none" w:sz="0" w:space="0" w:color="auto"/>
      </w:divBdr>
    </w:div>
    <w:div w:id="1036198335">
      <w:bodyDiv w:val="1"/>
      <w:marLeft w:val="0"/>
      <w:marRight w:val="0"/>
      <w:marTop w:val="0"/>
      <w:marBottom w:val="0"/>
      <w:divBdr>
        <w:top w:val="none" w:sz="0" w:space="0" w:color="auto"/>
        <w:left w:val="none" w:sz="0" w:space="0" w:color="auto"/>
        <w:bottom w:val="none" w:sz="0" w:space="0" w:color="auto"/>
        <w:right w:val="none" w:sz="0" w:space="0" w:color="auto"/>
      </w:divBdr>
    </w:div>
    <w:div w:id="1036658938">
      <w:bodyDiv w:val="1"/>
      <w:marLeft w:val="0"/>
      <w:marRight w:val="0"/>
      <w:marTop w:val="0"/>
      <w:marBottom w:val="0"/>
      <w:divBdr>
        <w:top w:val="none" w:sz="0" w:space="0" w:color="auto"/>
        <w:left w:val="none" w:sz="0" w:space="0" w:color="auto"/>
        <w:bottom w:val="none" w:sz="0" w:space="0" w:color="auto"/>
        <w:right w:val="none" w:sz="0" w:space="0" w:color="auto"/>
      </w:divBdr>
    </w:div>
    <w:div w:id="1037119182">
      <w:bodyDiv w:val="1"/>
      <w:marLeft w:val="0"/>
      <w:marRight w:val="0"/>
      <w:marTop w:val="0"/>
      <w:marBottom w:val="0"/>
      <w:divBdr>
        <w:top w:val="none" w:sz="0" w:space="0" w:color="auto"/>
        <w:left w:val="none" w:sz="0" w:space="0" w:color="auto"/>
        <w:bottom w:val="none" w:sz="0" w:space="0" w:color="auto"/>
        <w:right w:val="none" w:sz="0" w:space="0" w:color="auto"/>
      </w:divBdr>
    </w:div>
    <w:div w:id="1046686581">
      <w:bodyDiv w:val="1"/>
      <w:marLeft w:val="0"/>
      <w:marRight w:val="0"/>
      <w:marTop w:val="0"/>
      <w:marBottom w:val="0"/>
      <w:divBdr>
        <w:top w:val="none" w:sz="0" w:space="0" w:color="auto"/>
        <w:left w:val="none" w:sz="0" w:space="0" w:color="auto"/>
        <w:bottom w:val="none" w:sz="0" w:space="0" w:color="auto"/>
        <w:right w:val="none" w:sz="0" w:space="0" w:color="auto"/>
      </w:divBdr>
    </w:div>
    <w:div w:id="1047144436">
      <w:bodyDiv w:val="1"/>
      <w:marLeft w:val="0"/>
      <w:marRight w:val="0"/>
      <w:marTop w:val="0"/>
      <w:marBottom w:val="0"/>
      <w:divBdr>
        <w:top w:val="none" w:sz="0" w:space="0" w:color="auto"/>
        <w:left w:val="none" w:sz="0" w:space="0" w:color="auto"/>
        <w:bottom w:val="none" w:sz="0" w:space="0" w:color="auto"/>
        <w:right w:val="none" w:sz="0" w:space="0" w:color="auto"/>
      </w:divBdr>
    </w:div>
    <w:div w:id="1047224818">
      <w:bodyDiv w:val="1"/>
      <w:marLeft w:val="0"/>
      <w:marRight w:val="0"/>
      <w:marTop w:val="0"/>
      <w:marBottom w:val="0"/>
      <w:divBdr>
        <w:top w:val="none" w:sz="0" w:space="0" w:color="auto"/>
        <w:left w:val="none" w:sz="0" w:space="0" w:color="auto"/>
        <w:bottom w:val="none" w:sz="0" w:space="0" w:color="auto"/>
        <w:right w:val="none" w:sz="0" w:space="0" w:color="auto"/>
      </w:divBdr>
    </w:div>
    <w:div w:id="1052458630">
      <w:bodyDiv w:val="1"/>
      <w:marLeft w:val="0"/>
      <w:marRight w:val="0"/>
      <w:marTop w:val="0"/>
      <w:marBottom w:val="0"/>
      <w:divBdr>
        <w:top w:val="none" w:sz="0" w:space="0" w:color="auto"/>
        <w:left w:val="none" w:sz="0" w:space="0" w:color="auto"/>
        <w:bottom w:val="none" w:sz="0" w:space="0" w:color="auto"/>
        <w:right w:val="none" w:sz="0" w:space="0" w:color="auto"/>
      </w:divBdr>
    </w:div>
    <w:div w:id="1055393862">
      <w:bodyDiv w:val="1"/>
      <w:marLeft w:val="0"/>
      <w:marRight w:val="0"/>
      <w:marTop w:val="0"/>
      <w:marBottom w:val="0"/>
      <w:divBdr>
        <w:top w:val="none" w:sz="0" w:space="0" w:color="auto"/>
        <w:left w:val="none" w:sz="0" w:space="0" w:color="auto"/>
        <w:bottom w:val="none" w:sz="0" w:space="0" w:color="auto"/>
        <w:right w:val="none" w:sz="0" w:space="0" w:color="auto"/>
      </w:divBdr>
    </w:div>
    <w:div w:id="1058014222">
      <w:bodyDiv w:val="1"/>
      <w:marLeft w:val="0"/>
      <w:marRight w:val="0"/>
      <w:marTop w:val="0"/>
      <w:marBottom w:val="0"/>
      <w:divBdr>
        <w:top w:val="none" w:sz="0" w:space="0" w:color="auto"/>
        <w:left w:val="none" w:sz="0" w:space="0" w:color="auto"/>
        <w:bottom w:val="none" w:sz="0" w:space="0" w:color="auto"/>
        <w:right w:val="none" w:sz="0" w:space="0" w:color="auto"/>
      </w:divBdr>
    </w:div>
    <w:div w:id="1060131845">
      <w:bodyDiv w:val="1"/>
      <w:marLeft w:val="0"/>
      <w:marRight w:val="0"/>
      <w:marTop w:val="0"/>
      <w:marBottom w:val="0"/>
      <w:divBdr>
        <w:top w:val="none" w:sz="0" w:space="0" w:color="auto"/>
        <w:left w:val="none" w:sz="0" w:space="0" w:color="auto"/>
        <w:bottom w:val="none" w:sz="0" w:space="0" w:color="auto"/>
        <w:right w:val="none" w:sz="0" w:space="0" w:color="auto"/>
      </w:divBdr>
    </w:div>
    <w:div w:id="1063791116">
      <w:bodyDiv w:val="1"/>
      <w:marLeft w:val="0"/>
      <w:marRight w:val="0"/>
      <w:marTop w:val="0"/>
      <w:marBottom w:val="0"/>
      <w:divBdr>
        <w:top w:val="none" w:sz="0" w:space="0" w:color="auto"/>
        <w:left w:val="none" w:sz="0" w:space="0" w:color="auto"/>
        <w:bottom w:val="none" w:sz="0" w:space="0" w:color="auto"/>
        <w:right w:val="none" w:sz="0" w:space="0" w:color="auto"/>
      </w:divBdr>
    </w:div>
    <w:div w:id="1064837896">
      <w:bodyDiv w:val="1"/>
      <w:marLeft w:val="0"/>
      <w:marRight w:val="0"/>
      <w:marTop w:val="0"/>
      <w:marBottom w:val="0"/>
      <w:divBdr>
        <w:top w:val="none" w:sz="0" w:space="0" w:color="auto"/>
        <w:left w:val="none" w:sz="0" w:space="0" w:color="auto"/>
        <w:bottom w:val="none" w:sz="0" w:space="0" w:color="auto"/>
        <w:right w:val="none" w:sz="0" w:space="0" w:color="auto"/>
      </w:divBdr>
    </w:div>
    <w:div w:id="1068186495">
      <w:bodyDiv w:val="1"/>
      <w:marLeft w:val="0"/>
      <w:marRight w:val="0"/>
      <w:marTop w:val="0"/>
      <w:marBottom w:val="0"/>
      <w:divBdr>
        <w:top w:val="none" w:sz="0" w:space="0" w:color="auto"/>
        <w:left w:val="none" w:sz="0" w:space="0" w:color="auto"/>
        <w:bottom w:val="none" w:sz="0" w:space="0" w:color="auto"/>
        <w:right w:val="none" w:sz="0" w:space="0" w:color="auto"/>
      </w:divBdr>
    </w:div>
    <w:div w:id="1073232748">
      <w:bodyDiv w:val="1"/>
      <w:marLeft w:val="0"/>
      <w:marRight w:val="0"/>
      <w:marTop w:val="0"/>
      <w:marBottom w:val="0"/>
      <w:divBdr>
        <w:top w:val="none" w:sz="0" w:space="0" w:color="auto"/>
        <w:left w:val="none" w:sz="0" w:space="0" w:color="auto"/>
        <w:bottom w:val="none" w:sz="0" w:space="0" w:color="auto"/>
        <w:right w:val="none" w:sz="0" w:space="0" w:color="auto"/>
      </w:divBdr>
    </w:div>
    <w:div w:id="1091394763">
      <w:bodyDiv w:val="1"/>
      <w:marLeft w:val="0"/>
      <w:marRight w:val="0"/>
      <w:marTop w:val="0"/>
      <w:marBottom w:val="0"/>
      <w:divBdr>
        <w:top w:val="none" w:sz="0" w:space="0" w:color="auto"/>
        <w:left w:val="none" w:sz="0" w:space="0" w:color="auto"/>
        <w:bottom w:val="none" w:sz="0" w:space="0" w:color="auto"/>
        <w:right w:val="none" w:sz="0" w:space="0" w:color="auto"/>
      </w:divBdr>
    </w:div>
    <w:div w:id="1096245041">
      <w:bodyDiv w:val="1"/>
      <w:marLeft w:val="0"/>
      <w:marRight w:val="0"/>
      <w:marTop w:val="0"/>
      <w:marBottom w:val="0"/>
      <w:divBdr>
        <w:top w:val="none" w:sz="0" w:space="0" w:color="auto"/>
        <w:left w:val="none" w:sz="0" w:space="0" w:color="auto"/>
        <w:bottom w:val="none" w:sz="0" w:space="0" w:color="auto"/>
        <w:right w:val="none" w:sz="0" w:space="0" w:color="auto"/>
      </w:divBdr>
    </w:div>
    <w:div w:id="1100222765">
      <w:bodyDiv w:val="1"/>
      <w:marLeft w:val="0"/>
      <w:marRight w:val="0"/>
      <w:marTop w:val="0"/>
      <w:marBottom w:val="0"/>
      <w:divBdr>
        <w:top w:val="none" w:sz="0" w:space="0" w:color="auto"/>
        <w:left w:val="none" w:sz="0" w:space="0" w:color="auto"/>
        <w:bottom w:val="none" w:sz="0" w:space="0" w:color="auto"/>
        <w:right w:val="none" w:sz="0" w:space="0" w:color="auto"/>
      </w:divBdr>
    </w:div>
    <w:div w:id="1110276673">
      <w:bodyDiv w:val="1"/>
      <w:marLeft w:val="0"/>
      <w:marRight w:val="0"/>
      <w:marTop w:val="0"/>
      <w:marBottom w:val="0"/>
      <w:divBdr>
        <w:top w:val="none" w:sz="0" w:space="0" w:color="auto"/>
        <w:left w:val="none" w:sz="0" w:space="0" w:color="auto"/>
        <w:bottom w:val="none" w:sz="0" w:space="0" w:color="auto"/>
        <w:right w:val="none" w:sz="0" w:space="0" w:color="auto"/>
      </w:divBdr>
    </w:div>
    <w:div w:id="1117412047">
      <w:bodyDiv w:val="1"/>
      <w:marLeft w:val="0"/>
      <w:marRight w:val="0"/>
      <w:marTop w:val="0"/>
      <w:marBottom w:val="0"/>
      <w:divBdr>
        <w:top w:val="none" w:sz="0" w:space="0" w:color="auto"/>
        <w:left w:val="none" w:sz="0" w:space="0" w:color="auto"/>
        <w:bottom w:val="none" w:sz="0" w:space="0" w:color="auto"/>
        <w:right w:val="none" w:sz="0" w:space="0" w:color="auto"/>
      </w:divBdr>
    </w:div>
    <w:div w:id="1124347486">
      <w:bodyDiv w:val="1"/>
      <w:marLeft w:val="0"/>
      <w:marRight w:val="0"/>
      <w:marTop w:val="0"/>
      <w:marBottom w:val="0"/>
      <w:divBdr>
        <w:top w:val="none" w:sz="0" w:space="0" w:color="auto"/>
        <w:left w:val="none" w:sz="0" w:space="0" w:color="auto"/>
        <w:bottom w:val="none" w:sz="0" w:space="0" w:color="auto"/>
        <w:right w:val="none" w:sz="0" w:space="0" w:color="auto"/>
      </w:divBdr>
    </w:div>
    <w:div w:id="1124617165">
      <w:bodyDiv w:val="1"/>
      <w:marLeft w:val="0"/>
      <w:marRight w:val="0"/>
      <w:marTop w:val="0"/>
      <w:marBottom w:val="0"/>
      <w:divBdr>
        <w:top w:val="none" w:sz="0" w:space="0" w:color="auto"/>
        <w:left w:val="none" w:sz="0" w:space="0" w:color="auto"/>
        <w:bottom w:val="none" w:sz="0" w:space="0" w:color="auto"/>
        <w:right w:val="none" w:sz="0" w:space="0" w:color="auto"/>
      </w:divBdr>
    </w:div>
    <w:div w:id="1129325144">
      <w:bodyDiv w:val="1"/>
      <w:marLeft w:val="0"/>
      <w:marRight w:val="0"/>
      <w:marTop w:val="0"/>
      <w:marBottom w:val="0"/>
      <w:divBdr>
        <w:top w:val="none" w:sz="0" w:space="0" w:color="auto"/>
        <w:left w:val="none" w:sz="0" w:space="0" w:color="auto"/>
        <w:bottom w:val="none" w:sz="0" w:space="0" w:color="auto"/>
        <w:right w:val="none" w:sz="0" w:space="0" w:color="auto"/>
      </w:divBdr>
    </w:div>
    <w:div w:id="1129783851">
      <w:bodyDiv w:val="1"/>
      <w:marLeft w:val="0"/>
      <w:marRight w:val="0"/>
      <w:marTop w:val="0"/>
      <w:marBottom w:val="0"/>
      <w:divBdr>
        <w:top w:val="none" w:sz="0" w:space="0" w:color="auto"/>
        <w:left w:val="none" w:sz="0" w:space="0" w:color="auto"/>
        <w:bottom w:val="none" w:sz="0" w:space="0" w:color="auto"/>
        <w:right w:val="none" w:sz="0" w:space="0" w:color="auto"/>
      </w:divBdr>
    </w:div>
    <w:div w:id="1132790936">
      <w:bodyDiv w:val="1"/>
      <w:marLeft w:val="0"/>
      <w:marRight w:val="0"/>
      <w:marTop w:val="0"/>
      <w:marBottom w:val="0"/>
      <w:divBdr>
        <w:top w:val="none" w:sz="0" w:space="0" w:color="auto"/>
        <w:left w:val="none" w:sz="0" w:space="0" w:color="auto"/>
        <w:bottom w:val="none" w:sz="0" w:space="0" w:color="auto"/>
        <w:right w:val="none" w:sz="0" w:space="0" w:color="auto"/>
      </w:divBdr>
    </w:div>
    <w:div w:id="1135298425">
      <w:bodyDiv w:val="1"/>
      <w:marLeft w:val="0"/>
      <w:marRight w:val="0"/>
      <w:marTop w:val="0"/>
      <w:marBottom w:val="0"/>
      <w:divBdr>
        <w:top w:val="none" w:sz="0" w:space="0" w:color="auto"/>
        <w:left w:val="none" w:sz="0" w:space="0" w:color="auto"/>
        <w:bottom w:val="none" w:sz="0" w:space="0" w:color="auto"/>
        <w:right w:val="none" w:sz="0" w:space="0" w:color="auto"/>
      </w:divBdr>
    </w:div>
    <w:div w:id="1137454160">
      <w:bodyDiv w:val="1"/>
      <w:marLeft w:val="0"/>
      <w:marRight w:val="0"/>
      <w:marTop w:val="0"/>
      <w:marBottom w:val="0"/>
      <w:divBdr>
        <w:top w:val="none" w:sz="0" w:space="0" w:color="auto"/>
        <w:left w:val="none" w:sz="0" w:space="0" w:color="auto"/>
        <w:bottom w:val="none" w:sz="0" w:space="0" w:color="auto"/>
        <w:right w:val="none" w:sz="0" w:space="0" w:color="auto"/>
      </w:divBdr>
    </w:div>
    <w:div w:id="1137796863">
      <w:bodyDiv w:val="1"/>
      <w:marLeft w:val="0"/>
      <w:marRight w:val="0"/>
      <w:marTop w:val="0"/>
      <w:marBottom w:val="0"/>
      <w:divBdr>
        <w:top w:val="none" w:sz="0" w:space="0" w:color="auto"/>
        <w:left w:val="none" w:sz="0" w:space="0" w:color="auto"/>
        <w:bottom w:val="none" w:sz="0" w:space="0" w:color="auto"/>
        <w:right w:val="none" w:sz="0" w:space="0" w:color="auto"/>
      </w:divBdr>
    </w:div>
    <w:div w:id="1139155866">
      <w:bodyDiv w:val="1"/>
      <w:marLeft w:val="0"/>
      <w:marRight w:val="0"/>
      <w:marTop w:val="0"/>
      <w:marBottom w:val="0"/>
      <w:divBdr>
        <w:top w:val="none" w:sz="0" w:space="0" w:color="auto"/>
        <w:left w:val="none" w:sz="0" w:space="0" w:color="auto"/>
        <w:bottom w:val="none" w:sz="0" w:space="0" w:color="auto"/>
        <w:right w:val="none" w:sz="0" w:space="0" w:color="auto"/>
      </w:divBdr>
    </w:div>
    <w:div w:id="1145584146">
      <w:bodyDiv w:val="1"/>
      <w:marLeft w:val="0"/>
      <w:marRight w:val="0"/>
      <w:marTop w:val="0"/>
      <w:marBottom w:val="0"/>
      <w:divBdr>
        <w:top w:val="none" w:sz="0" w:space="0" w:color="auto"/>
        <w:left w:val="none" w:sz="0" w:space="0" w:color="auto"/>
        <w:bottom w:val="none" w:sz="0" w:space="0" w:color="auto"/>
        <w:right w:val="none" w:sz="0" w:space="0" w:color="auto"/>
      </w:divBdr>
    </w:div>
    <w:div w:id="1146358730">
      <w:bodyDiv w:val="1"/>
      <w:marLeft w:val="0"/>
      <w:marRight w:val="0"/>
      <w:marTop w:val="0"/>
      <w:marBottom w:val="0"/>
      <w:divBdr>
        <w:top w:val="none" w:sz="0" w:space="0" w:color="auto"/>
        <w:left w:val="none" w:sz="0" w:space="0" w:color="auto"/>
        <w:bottom w:val="none" w:sz="0" w:space="0" w:color="auto"/>
        <w:right w:val="none" w:sz="0" w:space="0" w:color="auto"/>
      </w:divBdr>
    </w:div>
    <w:div w:id="1150245590">
      <w:bodyDiv w:val="1"/>
      <w:marLeft w:val="0"/>
      <w:marRight w:val="0"/>
      <w:marTop w:val="0"/>
      <w:marBottom w:val="0"/>
      <w:divBdr>
        <w:top w:val="none" w:sz="0" w:space="0" w:color="auto"/>
        <w:left w:val="none" w:sz="0" w:space="0" w:color="auto"/>
        <w:bottom w:val="none" w:sz="0" w:space="0" w:color="auto"/>
        <w:right w:val="none" w:sz="0" w:space="0" w:color="auto"/>
      </w:divBdr>
    </w:div>
    <w:div w:id="1150706569">
      <w:bodyDiv w:val="1"/>
      <w:marLeft w:val="0"/>
      <w:marRight w:val="0"/>
      <w:marTop w:val="0"/>
      <w:marBottom w:val="0"/>
      <w:divBdr>
        <w:top w:val="none" w:sz="0" w:space="0" w:color="auto"/>
        <w:left w:val="none" w:sz="0" w:space="0" w:color="auto"/>
        <w:bottom w:val="none" w:sz="0" w:space="0" w:color="auto"/>
        <w:right w:val="none" w:sz="0" w:space="0" w:color="auto"/>
      </w:divBdr>
    </w:div>
    <w:div w:id="1155144802">
      <w:bodyDiv w:val="1"/>
      <w:marLeft w:val="0"/>
      <w:marRight w:val="0"/>
      <w:marTop w:val="0"/>
      <w:marBottom w:val="0"/>
      <w:divBdr>
        <w:top w:val="none" w:sz="0" w:space="0" w:color="auto"/>
        <w:left w:val="none" w:sz="0" w:space="0" w:color="auto"/>
        <w:bottom w:val="none" w:sz="0" w:space="0" w:color="auto"/>
        <w:right w:val="none" w:sz="0" w:space="0" w:color="auto"/>
      </w:divBdr>
    </w:div>
    <w:div w:id="1158035745">
      <w:bodyDiv w:val="1"/>
      <w:marLeft w:val="0"/>
      <w:marRight w:val="0"/>
      <w:marTop w:val="0"/>
      <w:marBottom w:val="0"/>
      <w:divBdr>
        <w:top w:val="none" w:sz="0" w:space="0" w:color="auto"/>
        <w:left w:val="none" w:sz="0" w:space="0" w:color="auto"/>
        <w:bottom w:val="none" w:sz="0" w:space="0" w:color="auto"/>
        <w:right w:val="none" w:sz="0" w:space="0" w:color="auto"/>
      </w:divBdr>
    </w:div>
    <w:div w:id="1160582407">
      <w:bodyDiv w:val="1"/>
      <w:marLeft w:val="0"/>
      <w:marRight w:val="0"/>
      <w:marTop w:val="0"/>
      <w:marBottom w:val="0"/>
      <w:divBdr>
        <w:top w:val="none" w:sz="0" w:space="0" w:color="auto"/>
        <w:left w:val="none" w:sz="0" w:space="0" w:color="auto"/>
        <w:bottom w:val="none" w:sz="0" w:space="0" w:color="auto"/>
        <w:right w:val="none" w:sz="0" w:space="0" w:color="auto"/>
      </w:divBdr>
    </w:div>
    <w:div w:id="1176191845">
      <w:bodyDiv w:val="1"/>
      <w:marLeft w:val="0"/>
      <w:marRight w:val="0"/>
      <w:marTop w:val="0"/>
      <w:marBottom w:val="0"/>
      <w:divBdr>
        <w:top w:val="none" w:sz="0" w:space="0" w:color="auto"/>
        <w:left w:val="none" w:sz="0" w:space="0" w:color="auto"/>
        <w:bottom w:val="none" w:sz="0" w:space="0" w:color="auto"/>
        <w:right w:val="none" w:sz="0" w:space="0" w:color="auto"/>
      </w:divBdr>
    </w:div>
    <w:div w:id="1181428431">
      <w:bodyDiv w:val="1"/>
      <w:marLeft w:val="0"/>
      <w:marRight w:val="0"/>
      <w:marTop w:val="0"/>
      <w:marBottom w:val="0"/>
      <w:divBdr>
        <w:top w:val="none" w:sz="0" w:space="0" w:color="auto"/>
        <w:left w:val="none" w:sz="0" w:space="0" w:color="auto"/>
        <w:bottom w:val="none" w:sz="0" w:space="0" w:color="auto"/>
        <w:right w:val="none" w:sz="0" w:space="0" w:color="auto"/>
      </w:divBdr>
    </w:div>
    <w:div w:id="1181550821">
      <w:bodyDiv w:val="1"/>
      <w:marLeft w:val="0"/>
      <w:marRight w:val="0"/>
      <w:marTop w:val="0"/>
      <w:marBottom w:val="0"/>
      <w:divBdr>
        <w:top w:val="none" w:sz="0" w:space="0" w:color="auto"/>
        <w:left w:val="none" w:sz="0" w:space="0" w:color="auto"/>
        <w:bottom w:val="none" w:sz="0" w:space="0" w:color="auto"/>
        <w:right w:val="none" w:sz="0" w:space="0" w:color="auto"/>
      </w:divBdr>
    </w:div>
    <w:div w:id="1184982275">
      <w:bodyDiv w:val="1"/>
      <w:marLeft w:val="0"/>
      <w:marRight w:val="0"/>
      <w:marTop w:val="0"/>
      <w:marBottom w:val="0"/>
      <w:divBdr>
        <w:top w:val="none" w:sz="0" w:space="0" w:color="auto"/>
        <w:left w:val="none" w:sz="0" w:space="0" w:color="auto"/>
        <w:bottom w:val="none" w:sz="0" w:space="0" w:color="auto"/>
        <w:right w:val="none" w:sz="0" w:space="0" w:color="auto"/>
      </w:divBdr>
    </w:div>
    <w:div w:id="1195574876">
      <w:bodyDiv w:val="1"/>
      <w:marLeft w:val="0"/>
      <w:marRight w:val="0"/>
      <w:marTop w:val="0"/>
      <w:marBottom w:val="0"/>
      <w:divBdr>
        <w:top w:val="none" w:sz="0" w:space="0" w:color="auto"/>
        <w:left w:val="none" w:sz="0" w:space="0" w:color="auto"/>
        <w:bottom w:val="none" w:sz="0" w:space="0" w:color="auto"/>
        <w:right w:val="none" w:sz="0" w:space="0" w:color="auto"/>
      </w:divBdr>
    </w:div>
    <w:div w:id="1199584732">
      <w:bodyDiv w:val="1"/>
      <w:marLeft w:val="0"/>
      <w:marRight w:val="0"/>
      <w:marTop w:val="0"/>
      <w:marBottom w:val="0"/>
      <w:divBdr>
        <w:top w:val="none" w:sz="0" w:space="0" w:color="auto"/>
        <w:left w:val="none" w:sz="0" w:space="0" w:color="auto"/>
        <w:bottom w:val="none" w:sz="0" w:space="0" w:color="auto"/>
        <w:right w:val="none" w:sz="0" w:space="0" w:color="auto"/>
      </w:divBdr>
    </w:div>
    <w:div w:id="1205101090">
      <w:bodyDiv w:val="1"/>
      <w:marLeft w:val="0"/>
      <w:marRight w:val="0"/>
      <w:marTop w:val="0"/>
      <w:marBottom w:val="0"/>
      <w:divBdr>
        <w:top w:val="none" w:sz="0" w:space="0" w:color="auto"/>
        <w:left w:val="none" w:sz="0" w:space="0" w:color="auto"/>
        <w:bottom w:val="none" w:sz="0" w:space="0" w:color="auto"/>
        <w:right w:val="none" w:sz="0" w:space="0" w:color="auto"/>
      </w:divBdr>
    </w:div>
    <w:div w:id="1206412149">
      <w:bodyDiv w:val="1"/>
      <w:marLeft w:val="0"/>
      <w:marRight w:val="0"/>
      <w:marTop w:val="0"/>
      <w:marBottom w:val="0"/>
      <w:divBdr>
        <w:top w:val="none" w:sz="0" w:space="0" w:color="auto"/>
        <w:left w:val="none" w:sz="0" w:space="0" w:color="auto"/>
        <w:bottom w:val="none" w:sz="0" w:space="0" w:color="auto"/>
        <w:right w:val="none" w:sz="0" w:space="0" w:color="auto"/>
      </w:divBdr>
    </w:div>
    <w:div w:id="1218516271">
      <w:bodyDiv w:val="1"/>
      <w:marLeft w:val="0"/>
      <w:marRight w:val="0"/>
      <w:marTop w:val="0"/>
      <w:marBottom w:val="0"/>
      <w:divBdr>
        <w:top w:val="none" w:sz="0" w:space="0" w:color="auto"/>
        <w:left w:val="none" w:sz="0" w:space="0" w:color="auto"/>
        <w:bottom w:val="none" w:sz="0" w:space="0" w:color="auto"/>
        <w:right w:val="none" w:sz="0" w:space="0" w:color="auto"/>
      </w:divBdr>
    </w:div>
    <w:div w:id="1221598970">
      <w:bodyDiv w:val="1"/>
      <w:marLeft w:val="0"/>
      <w:marRight w:val="0"/>
      <w:marTop w:val="0"/>
      <w:marBottom w:val="0"/>
      <w:divBdr>
        <w:top w:val="none" w:sz="0" w:space="0" w:color="auto"/>
        <w:left w:val="none" w:sz="0" w:space="0" w:color="auto"/>
        <w:bottom w:val="none" w:sz="0" w:space="0" w:color="auto"/>
        <w:right w:val="none" w:sz="0" w:space="0" w:color="auto"/>
      </w:divBdr>
    </w:div>
    <w:div w:id="1223251699">
      <w:bodyDiv w:val="1"/>
      <w:marLeft w:val="0"/>
      <w:marRight w:val="0"/>
      <w:marTop w:val="0"/>
      <w:marBottom w:val="0"/>
      <w:divBdr>
        <w:top w:val="none" w:sz="0" w:space="0" w:color="auto"/>
        <w:left w:val="none" w:sz="0" w:space="0" w:color="auto"/>
        <w:bottom w:val="none" w:sz="0" w:space="0" w:color="auto"/>
        <w:right w:val="none" w:sz="0" w:space="0" w:color="auto"/>
      </w:divBdr>
    </w:div>
    <w:div w:id="1227493478">
      <w:bodyDiv w:val="1"/>
      <w:marLeft w:val="0"/>
      <w:marRight w:val="0"/>
      <w:marTop w:val="0"/>
      <w:marBottom w:val="0"/>
      <w:divBdr>
        <w:top w:val="none" w:sz="0" w:space="0" w:color="auto"/>
        <w:left w:val="none" w:sz="0" w:space="0" w:color="auto"/>
        <w:bottom w:val="none" w:sz="0" w:space="0" w:color="auto"/>
        <w:right w:val="none" w:sz="0" w:space="0" w:color="auto"/>
      </w:divBdr>
      <w:divsChild>
        <w:div w:id="355616573">
          <w:marLeft w:val="0"/>
          <w:marRight w:val="0"/>
          <w:marTop w:val="0"/>
          <w:marBottom w:val="0"/>
          <w:divBdr>
            <w:top w:val="single" w:sz="2" w:space="0" w:color="auto"/>
            <w:left w:val="single" w:sz="2" w:space="0" w:color="auto"/>
            <w:bottom w:val="single" w:sz="6" w:space="0" w:color="auto"/>
            <w:right w:val="single" w:sz="2" w:space="0" w:color="auto"/>
          </w:divBdr>
          <w:divsChild>
            <w:div w:id="18716082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624257">
                  <w:marLeft w:val="0"/>
                  <w:marRight w:val="0"/>
                  <w:marTop w:val="0"/>
                  <w:marBottom w:val="0"/>
                  <w:divBdr>
                    <w:top w:val="single" w:sz="2" w:space="0" w:color="D9D9E3"/>
                    <w:left w:val="single" w:sz="2" w:space="0" w:color="D9D9E3"/>
                    <w:bottom w:val="single" w:sz="2" w:space="0" w:color="D9D9E3"/>
                    <w:right w:val="single" w:sz="2" w:space="0" w:color="D9D9E3"/>
                  </w:divBdr>
                  <w:divsChild>
                    <w:div w:id="1143932844">
                      <w:marLeft w:val="0"/>
                      <w:marRight w:val="0"/>
                      <w:marTop w:val="0"/>
                      <w:marBottom w:val="0"/>
                      <w:divBdr>
                        <w:top w:val="single" w:sz="2" w:space="0" w:color="D9D9E3"/>
                        <w:left w:val="single" w:sz="2" w:space="0" w:color="D9D9E3"/>
                        <w:bottom w:val="single" w:sz="2" w:space="0" w:color="D9D9E3"/>
                        <w:right w:val="single" w:sz="2" w:space="0" w:color="D9D9E3"/>
                      </w:divBdr>
                      <w:divsChild>
                        <w:div w:id="1203902748">
                          <w:marLeft w:val="0"/>
                          <w:marRight w:val="0"/>
                          <w:marTop w:val="0"/>
                          <w:marBottom w:val="0"/>
                          <w:divBdr>
                            <w:top w:val="single" w:sz="2" w:space="0" w:color="D9D9E3"/>
                            <w:left w:val="single" w:sz="2" w:space="0" w:color="D9D9E3"/>
                            <w:bottom w:val="single" w:sz="2" w:space="0" w:color="D9D9E3"/>
                            <w:right w:val="single" w:sz="2" w:space="0" w:color="D9D9E3"/>
                          </w:divBdr>
                          <w:divsChild>
                            <w:div w:id="916134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2105515">
          <w:marLeft w:val="0"/>
          <w:marRight w:val="0"/>
          <w:marTop w:val="0"/>
          <w:marBottom w:val="0"/>
          <w:divBdr>
            <w:top w:val="single" w:sz="2" w:space="0" w:color="auto"/>
            <w:left w:val="single" w:sz="2" w:space="0" w:color="auto"/>
            <w:bottom w:val="single" w:sz="6" w:space="0" w:color="auto"/>
            <w:right w:val="single" w:sz="2" w:space="0" w:color="auto"/>
          </w:divBdr>
          <w:divsChild>
            <w:div w:id="306014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399096">
                  <w:marLeft w:val="0"/>
                  <w:marRight w:val="0"/>
                  <w:marTop w:val="0"/>
                  <w:marBottom w:val="0"/>
                  <w:divBdr>
                    <w:top w:val="single" w:sz="2" w:space="0" w:color="D9D9E3"/>
                    <w:left w:val="single" w:sz="2" w:space="0" w:color="D9D9E3"/>
                    <w:bottom w:val="single" w:sz="2" w:space="0" w:color="D9D9E3"/>
                    <w:right w:val="single" w:sz="2" w:space="0" w:color="D9D9E3"/>
                  </w:divBdr>
                  <w:divsChild>
                    <w:div w:id="1847280353">
                      <w:marLeft w:val="0"/>
                      <w:marRight w:val="0"/>
                      <w:marTop w:val="0"/>
                      <w:marBottom w:val="0"/>
                      <w:divBdr>
                        <w:top w:val="single" w:sz="2" w:space="0" w:color="D9D9E3"/>
                        <w:left w:val="single" w:sz="2" w:space="0" w:color="D9D9E3"/>
                        <w:bottom w:val="single" w:sz="2" w:space="0" w:color="D9D9E3"/>
                        <w:right w:val="single" w:sz="2" w:space="0" w:color="D9D9E3"/>
                      </w:divBdr>
                      <w:divsChild>
                        <w:div w:id="19283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1639305">
                  <w:marLeft w:val="0"/>
                  <w:marRight w:val="0"/>
                  <w:marTop w:val="0"/>
                  <w:marBottom w:val="0"/>
                  <w:divBdr>
                    <w:top w:val="single" w:sz="2" w:space="0" w:color="D9D9E3"/>
                    <w:left w:val="single" w:sz="2" w:space="0" w:color="D9D9E3"/>
                    <w:bottom w:val="single" w:sz="2" w:space="0" w:color="D9D9E3"/>
                    <w:right w:val="single" w:sz="2" w:space="0" w:color="D9D9E3"/>
                  </w:divBdr>
                  <w:divsChild>
                    <w:div w:id="1239709577">
                      <w:marLeft w:val="0"/>
                      <w:marRight w:val="0"/>
                      <w:marTop w:val="0"/>
                      <w:marBottom w:val="0"/>
                      <w:divBdr>
                        <w:top w:val="single" w:sz="2" w:space="0" w:color="D9D9E3"/>
                        <w:left w:val="single" w:sz="2" w:space="0" w:color="D9D9E3"/>
                        <w:bottom w:val="single" w:sz="2" w:space="0" w:color="D9D9E3"/>
                        <w:right w:val="single" w:sz="2" w:space="0" w:color="D9D9E3"/>
                      </w:divBdr>
                      <w:divsChild>
                        <w:div w:id="1620839056">
                          <w:marLeft w:val="0"/>
                          <w:marRight w:val="0"/>
                          <w:marTop w:val="0"/>
                          <w:marBottom w:val="0"/>
                          <w:divBdr>
                            <w:top w:val="single" w:sz="2" w:space="0" w:color="D9D9E3"/>
                            <w:left w:val="single" w:sz="2" w:space="0" w:color="D9D9E3"/>
                            <w:bottom w:val="single" w:sz="2" w:space="0" w:color="D9D9E3"/>
                            <w:right w:val="single" w:sz="2" w:space="0" w:color="D9D9E3"/>
                          </w:divBdr>
                          <w:divsChild>
                            <w:div w:id="1289821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6236210">
      <w:bodyDiv w:val="1"/>
      <w:marLeft w:val="0"/>
      <w:marRight w:val="0"/>
      <w:marTop w:val="0"/>
      <w:marBottom w:val="0"/>
      <w:divBdr>
        <w:top w:val="none" w:sz="0" w:space="0" w:color="auto"/>
        <w:left w:val="none" w:sz="0" w:space="0" w:color="auto"/>
        <w:bottom w:val="none" w:sz="0" w:space="0" w:color="auto"/>
        <w:right w:val="none" w:sz="0" w:space="0" w:color="auto"/>
      </w:divBdr>
    </w:div>
    <w:div w:id="1240288424">
      <w:bodyDiv w:val="1"/>
      <w:marLeft w:val="0"/>
      <w:marRight w:val="0"/>
      <w:marTop w:val="0"/>
      <w:marBottom w:val="0"/>
      <w:divBdr>
        <w:top w:val="none" w:sz="0" w:space="0" w:color="auto"/>
        <w:left w:val="none" w:sz="0" w:space="0" w:color="auto"/>
        <w:bottom w:val="none" w:sz="0" w:space="0" w:color="auto"/>
        <w:right w:val="none" w:sz="0" w:space="0" w:color="auto"/>
      </w:divBdr>
    </w:div>
    <w:div w:id="1245722712">
      <w:bodyDiv w:val="1"/>
      <w:marLeft w:val="0"/>
      <w:marRight w:val="0"/>
      <w:marTop w:val="0"/>
      <w:marBottom w:val="0"/>
      <w:divBdr>
        <w:top w:val="none" w:sz="0" w:space="0" w:color="auto"/>
        <w:left w:val="none" w:sz="0" w:space="0" w:color="auto"/>
        <w:bottom w:val="none" w:sz="0" w:space="0" w:color="auto"/>
        <w:right w:val="none" w:sz="0" w:space="0" w:color="auto"/>
      </w:divBdr>
    </w:div>
    <w:div w:id="1251499212">
      <w:bodyDiv w:val="1"/>
      <w:marLeft w:val="0"/>
      <w:marRight w:val="0"/>
      <w:marTop w:val="0"/>
      <w:marBottom w:val="0"/>
      <w:divBdr>
        <w:top w:val="none" w:sz="0" w:space="0" w:color="auto"/>
        <w:left w:val="none" w:sz="0" w:space="0" w:color="auto"/>
        <w:bottom w:val="none" w:sz="0" w:space="0" w:color="auto"/>
        <w:right w:val="none" w:sz="0" w:space="0" w:color="auto"/>
      </w:divBdr>
    </w:div>
    <w:div w:id="1255896740">
      <w:bodyDiv w:val="1"/>
      <w:marLeft w:val="0"/>
      <w:marRight w:val="0"/>
      <w:marTop w:val="0"/>
      <w:marBottom w:val="0"/>
      <w:divBdr>
        <w:top w:val="none" w:sz="0" w:space="0" w:color="auto"/>
        <w:left w:val="none" w:sz="0" w:space="0" w:color="auto"/>
        <w:bottom w:val="none" w:sz="0" w:space="0" w:color="auto"/>
        <w:right w:val="none" w:sz="0" w:space="0" w:color="auto"/>
      </w:divBdr>
    </w:div>
    <w:div w:id="1262496917">
      <w:bodyDiv w:val="1"/>
      <w:marLeft w:val="0"/>
      <w:marRight w:val="0"/>
      <w:marTop w:val="0"/>
      <w:marBottom w:val="0"/>
      <w:divBdr>
        <w:top w:val="none" w:sz="0" w:space="0" w:color="auto"/>
        <w:left w:val="none" w:sz="0" w:space="0" w:color="auto"/>
        <w:bottom w:val="none" w:sz="0" w:space="0" w:color="auto"/>
        <w:right w:val="none" w:sz="0" w:space="0" w:color="auto"/>
      </w:divBdr>
    </w:div>
    <w:div w:id="1286620165">
      <w:bodyDiv w:val="1"/>
      <w:marLeft w:val="0"/>
      <w:marRight w:val="0"/>
      <w:marTop w:val="0"/>
      <w:marBottom w:val="0"/>
      <w:divBdr>
        <w:top w:val="none" w:sz="0" w:space="0" w:color="auto"/>
        <w:left w:val="none" w:sz="0" w:space="0" w:color="auto"/>
        <w:bottom w:val="none" w:sz="0" w:space="0" w:color="auto"/>
        <w:right w:val="none" w:sz="0" w:space="0" w:color="auto"/>
      </w:divBdr>
    </w:div>
    <w:div w:id="1287656842">
      <w:bodyDiv w:val="1"/>
      <w:marLeft w:val="0"/>
      <w:marRight w:val="0"/>
      <w:marTop w:val="0"/>
      <w:marBottom w:val="0"/>
      <w:divBdr>
        <w:top w:val="none" w:sz="0" w:space="0" w:color="auto"/>
        <w:left w:val="none" w:sz="0" w:space="0" w:color="auto"/>
        <w:bottom w:val="none" w:sz="0" w:space="0" w:color="auto"/>
        <w:right w:val="none" w:sz="0" w:space="0" w:color="auto"/>
      </w:divBdr>
    </w:div>
    <w:div w:id="1290739490">
      <w:bodyDiv w:val="1"/>
      <w:marLeft w:val="0"/>
      <w:marRight w:val="0"/>
      <w:marTop w:val="0"/>
      <w:marBottom w:val="0"/>
      <w:divBdr>
        <w:top w:val="none" w:sz="0" w:space="0" w:color="auto"/>
        <w:left w:val="none" w:sz="0" w:space="0" w:color="auto"/>
        <w:bottom w:val="none" w:sz="0" w:space="0" w:color="auto"/>
        <w:right w:val="none" w:sz="0" w:space="0" w:color="auto"/>
      </w:divBdr>
    </w:div>
    <w:div w:id="1293828677">
      <w:bodyDiv w:val="1"/>
      <w:marLeft w:val="0"/>
      <w:marRight w:val="0"/>
      <w:marTop w:val="0"/>
      <w:marBottom w:val="0"/>
      <w:divBdr>
        <w:top w:val="none" w:sz="0" w:space="0" w:color="auto"/>
        <w:left w:val="none" w:sz="0" w:space="0" w:color="auto"/>
        <w:bottom w:val="none" w:sz="0" w:space="0" w:color="auto"/>
        <w:right w:val="none" w:sz="0" w:space="0" w:color="auto"/>
      </w:divBdr>
    </w:div>
    <w:div w:id="1306550760">
      <w:bodyDiv w:val="1"/>
      <w:marLeft w:val="0"/>
      <w:marRight w:val="0"/>
      <w:marTop w:val="0"/>
      <w:marBottom w:val="0"/>
      <w:divBdr>
        <w:top w:val="none" w:sz="0" w:space="0" w:color="auto"/>
        <w:left w:val="none" w:sz="0" w:space="0" w:color="auto"/>
        <w:bottom w:val="none" w:sz="0" w:space="0" w:color="auto"/>
        <w:right w:val="none" w:sz="0" w:space="0" w:color="auto"/>
      </w:divBdr>
    </w:div>
    <w:div w:id="1309088016">
      <w:bodyDiv w:val="1"/>
      <w:marLeft w:val="0"/>
      <w:marRight w:val="0"/>
      <w:marTop w:val="0"/>
      <w:marBottom w:val="0"/>
      <w:divBdr>
        <w:top w:val="none" w:sz="0" w:space="0" w:color="auto"/>
        <w:left w:val="none" w:sz="0" w:space="0" w:color="auto"/>
        <w:bottom w:val="none" w:sz="0" w:space="0" w:color="auto"/>
        <w:right w:val="none" w:sz="0" w:space="0" w:color="auto"/>
      </w:divBdr>
    </w:div>
    <w:div w:id="1312173779">
      <w:bodyDiv w:val="1"/>
      <w:marLeft w:val="0"/>
      <w:marRight w:val="0"/>
      <w:marTop w:val="0"/>
      <w:marBottom w:val="0"/>
      <w:divBdr>
        <w:top w:val="none" w:sz="0" w:space="0" w:color="auto"/>
        <w:left w:val="none" w:sz="0" w:space="0" w:color="auto"/>
        <w:bottom w:val="none" w:sz="0" w:space="0" w:color="auto"/>
        <w:right w:val="none" w:sz="0" w:space="0" w:color="auto"/>
      </w:divBdr>
    </w:div>
    <w:div w:id="1319264730">
      <w:bodyDiv w:val="1"/>
      <w:marLeft w:val="0"/>
      <w:marRight w:val="0"/>
      <w:marTop w:val="0"/>
      <w:marBottom w:val="0"/>
      <w:divBdr>
        <w:top w:val="none" w:sz="0" w:space="0" w:color="auto"/>
        <w:left w:val="none" w:sz="0" w:space="0" w:color="auto"/>
        <w:bottom w:val="none" w:sz="0" w:space="0" w:color="auto"/>
        <w:right w:val="none" w:sz="0" w:space="0" w:color="auto"/>
      </w:divBdr>
    </w:div>
    <w:div w:id="1328283776">
      <w:bodyDiv w:val="1"/>
      <w:marLeft w:val="0"/>
      <w:marRight w:val="0"/>
      <w:marTop w:val="0"/>
      <w:marBottom w:val="0"/>
      <w:divBdr>
        <w:top w:val="none" w:sz="0" w:space="0" w:color="auto"/>
        <w:left w:val="none" w:sz="0" w:space="0" w:color="auto"/>
        <w:bottom w:val="none" w:sz="0" w:space="0" w:color="auto"/>
        <w:right w:val="none" w:sz="0" w:space="0" w:color="auto"/>
      </w:divBdr>
    </w:div>
    <w:div w:id="1328896153">
      <w:bodyDiv w:val="1"/>
      <w:marLeft w:val="0"/>
      <w:marRight w:val="0"/>
      <w:marTop w:val="0"/>
      <w:marBottom w:val="0"/>
      <w:divBdr>
        <w:top w:val="none" w:sz="0" w:space="0" w:color="auto"/>
        <w:left w:val="none" w:sz="0" w:space="0" w:color="auto"/>
        <w:bottom w:val="none" w:sz="0" w:space="0" w:color="auto"/>
        <w:right w:val="none" w:sz="0" w:space="0" w:color="auto"/>
      </w:divBdr>
    </w:div>
    <w:div w:id="1329359319">
      <w:bodyDiv w:val="1"/>
      <w:marLeft w:val="0"/>
      <w:marRight w:val="0"/>
      <w:marTop w:val="0"/>
      <w:marBottom w:val="0"/>
      <w:divBdr>
        <w:top w:val="none" w:sz="0" w:space="0" w:color="auto"/>
        <w:left w:val="none" w:sz="0" w:space="0" w:color="auto"/>
        <w:bottom w:val="none" w:sz="0" w:space="0" w:color="auto"/>
        <w:right w:val="none" w:sz="0" w:space="0" w:color="auto"/>
      </w:divBdr>
    </w:div>
    <w:div w:id="1333485292">
      <w:bodyDiv w:val="1"/>
      <w:marLeft w:val="0"/>
      <w:marRight w:val="0"/>
      <w:marTop w:val="0"/>
      <w:marBottom w:val="0"/>
      <w:divBdr>
        <w:top w:val="none" w:sz="0" w:space="0" w:color="auto"/>
        <w:left w:val="none" w:sz="0" w:space="0" w:color="auto"/>
        <w:bottom w:val="none" w:sz="0" w:space="0" w:color="auto"/>
        <w:right w:val="none" w:sz="0" w:space="0" w:color="auto"/>
      </w:divBdr>
    </w:div>
    <w:div w:id="1334332904">
      <w:bodyDiv w:val="1"/>
      <w:marLeft w:val="0"/>
      <w:marRight w:val="0"/>
      <w:marTop w:val="0"/>
      <w:marBottom w:val="0"/>
      <w:divBdr>
        <w:top w:val="none" w:sz="0" w:space="0" w:color="auto"/>
        <w:left w:val="none" w:sz="0" w:space="0" w:color="auto"/>
        <w:bottom w:val="none" w:sz="0" w:space="0" w:color="auto"/>
        <w:right w:val="none" w:sz="0" w:space="0" w:color="auto"/>
      </w:divBdr>
    </w:div>
    <w:div w:id="1337877732">
      <w:bodyDiv w:val="1"/>
      <w:marLeft w:val="0"/>
      <w:marRight w:val="0"/>
      <w:marTop w:val="0"/>
      <w:marBottom w:val="0"/>
      <w:divBdr>
        <w:top w:val="none" w:sz="0" w:space="0" w:color="auto"/>
        <w:left w:val="none" w:sz="0" w:space="0" w:color="auto"/>
        <w:bottom w:val="none" w:sz="0" w:space="0" w:color="auto"/>
        <w:right w:val="none" w:sz="0" w:space="0" w:color="auto"/>
      </w:divBdr>
    </w:div>
    <w:div w:id="1349671282">
      <w:bodyDiv w:val="1"/>
      <w:marLeft w:val="0"/>
      <w:marRight w:val="0"/>
      <w:marTop w:val="0"/>
      <w:marBottom w:val="0"/>
      <w:divBdr>
        <w:top w:val="none" w:sz="0" w:space="0" w:color="auto"/>
        <w:left w:val="none" w:sz="0" w:space="0" w:color="auto"/>
        <w:bottom w:val="none" w:sz="0" w:space="0" w:color="auto"/>
        <w:right w:val="none" w:sz="0" w:space="0" w:color="auto"/>
      </w:divBdr>
    </w:div>
    <w:div w:id="1349913274">
      <w:bodyDiv w:val="1"/>
      <w:marLeft w:val="0"/>
      <w:marRight w:val="0"/>
      <w:marTop w:val="0"/>
      <w:marBottom w:val="0"/>
      <w:divBdr>
        <w:top w:val="none" w:sz="0" w:space="0" w:color="auto"/>
        <w:left w:val="none" w:sz="0" w:space="0" w:color="auto"/>
        <w:bottom w:val="none" w:sz="0" w:space="0" w:color="auto"/>
        <w:right w:val="none" w:sz="0" w:space="0" w:color="auto"/>
      </w:divBdr>
    </w:div>
    <w:div w:id="1349986717">
      <w:bodyDiv w:val="1"/>
      <w:marLeft w:val="0"/>
      <w:marRight w:val="0"/>
      <w:marTop w:val="0"/>
      <w:marBottom w:val="0"/>
      <w:divBdr>
        <w:top w:val="none" w:sz="0" w:space="0" w:color="auto"/>
        <w:left w:val="none" w:sz="0" w:space="0" w:color="auto"/>
        <w:bottom w:val="none" w:sz="0" w:space="0" w:color="auto"/>
        <w:right w:val="none" w:sz="0" w:space="0" w:color="auto"/>
      </w:divBdr>
    </w:div>
    <w:div w:id="1358118968">
      <w:bodyDiv w:val="1"/>
      <w:marLeft w:val="0"/>
      <w:marRight w:val="0"/>
      <w:marTop w:val="0"/>
      <w:marBottom w:val="0"/>
      <w:divBdr>
        <w:top w:val="none" w:sz="0" w:space="0" w:color="auto"/>
        <w:left w:val="none" w:sz="0" w:space="0" w:color="auto"/>
        <w:bottom w:val="none" w:sz="0" w:space="0" w:color="auto"/>
        <w:right w:val="none" w:sz="0" w:space="0" w:color="auto"/>
      </w:divBdr>
    </w:div>
    <w:div w:id="1362318205">
      <w:bodyDiv w:val="1"/>
      <w:marLeft w:val="0"/>
      <w:marRight w:val="0"/>
      <w:marTop w:val="0"/>
      <w:marBottom w:val="0"/>
      <w:divBdr>
        <w:top w:val="none" w:sz="0" w:space="0" w:color="auto"/>
        <w:left w:val="none" w:sz="0" w:space="0" w:color="auto"/>
        <w:bottom w:val="none" w:sz="0" w:space="0" w:color="auto"/>
        <w:right w:val="none" w:sz="0" w:space="0" w:color="auto"/>
      </w:divBdr>
    </w:div>
    <w:div w:id="1366978880">
      <w:bodyDiv w:val="1"/>
      <w:marLeft w:val="0"/>
      <w:marRight w:val="0"/>
      <w:marTop w:val="0"/>
      <w:marBottom w:val="0"/>
      <w:divBdr>
        <w:top w:val="none" w:sz="0" w:space="0" w:color="auto"/>
        <w:left w:val="none" w:sz="0" w:space="0" w:color="auto"/>
        <w:bottom w:val="none" w:sz="0" w:space="0" w:color="auto"/>
        <w:right w:val="none" w:sz="0" w:space="0" w:color="auto"/>
      </w:divBdr>
    </w:div>
    <w:div w:id="1374572586">
      <w:bodyDiv w:val="1"/>
      <w:marLeft w:val="0"/>
      <w:marRight w:val="0"/>
      <w:marTop w:val="0"/>
      <w:marBottom w:val="0"/>
      <w:divBdr>
        <w:top w:val="none" w:sz="0" w:space="0" w:color="auto"/>
        <w:left w:val="none" w:sz="0" w:space="0" w:color="auto"/>
        <w:bottom w:val="none" w:sz="0" w:space="0" w:color="auto"/>
        <w:right w:val="none" w:sz="0" w:space="0" w:color="auto"/>
      </w:divBdr>
    </w:div>
    <w:div w:id="1387532072">
      <w:bodyDiv w:val="1"/>
      <w:marLeft w:val="0"/>
      <w:marRight w:val="0"/>
      <w:marTop w:val="0"/>
      <w:marBottom w:val="0"/>
      <w:divBdr>
        <w:top w:val="none" w:sz="0" w:space="0" w:color="auto"/>
        <w:left w:val="none" w:sz="0" w:space="0" w:color="auto"/>
        <w:bottom w:val="none" w:sz="0" w:space="0" w:color="auto"/>
        <w:right w:val="none" w:sz="0" w:space="0" w:color="auto"/>
      </w:divBdr>
    </w:div>
    <w:div w:id="1400832667">
      <w:bodyDiv w:val="1"/>
      <w:marLeft w:val="0"/>
      <w:marRight w:val="0"/>
      <w:marTop w:val="0"/>
      <w:marBottom w:val="0"/>
      <w:divBdr>
        <w:top w:val="none" w:sz="0" w:space="0" w:color="auto"/>
        <w:left w:val="none" w:sz="0" w:space="0" w:color="auto"/>
        <w:bottom w:val="none" w:sz="0" w:space="0" w:color="auto"/>
        <w:right w:val="none" w:sz="0" w:space="0" w:color="auto"/>
      </w:divBdr>
    </w:div>
    <w:div w:id="1402170804">
      <w:bodyDiv w:val="1"/>
      <w:marLeft w:val="0"/>
      <w:marRight w:val="0"/>
      <w:marTop w:val="0"/>
      <w:marBottom w:val="0"/>
      <w:divBdr>
        <w:top w:val="none" w:sz="0" w:space="0" w:color="auto"/>
        <w:left w:val="none" w:sz="0" w:space="0" w:color="auto"/>
        <w:bottom w:val="none" w:sz="0" w:space="0" w:color="auto"/>
        <w:right w:val="none" w:sz="0" w:space="0" w:color="auto"/>
      </w:divBdr>
    </w:div>
    <w:div w:id="1404838791">
      <w:bodyDiv w:val="1"/>
      <w:marLeft w:val="0"/>
      <w:marRight w:val="0"/>
      <w:marTop w:val="0"/>
      <w:marBottom w:val="0"/>
      <w:divBdr>
        <w:top w:val="none" w:sz="0" w:space="0" w:color="auto"/>
        <w:left w:val="none" w:sz="0" w:space="0" w:color="auto"/>
        <w:bottom w:val="none" w:sz="0" w:space="0" w:color="auto"/>
        <w:right w:val="none" w:sz="0" w:space="0" w:color="auto"/>
      </w:divBdr>
    </w:div>
    <w:div w:id="1406755994">
      <w:bodyDiv w:val="1"/>
      <w:marLeft w:val="0"/>
      <w:marRight w:val="0"/>
      <w:marTop w:val="0"/>
      <w:marBottom w:val="0"/>
      <w:divBdr>
        <w:top w:val="none" w:sz="0" w:space="0" w:color="auto"/>
        <w:left w:val="none" w:sz="0" w:space="0" w:color="auto"/>
        <w:bottom w:val="none" w:sz="0" w:space="0" w:color="auto"/>
        <w:right w:val="none" w:sz="0" w:space="0" w:color="auto"/>
      </w:divBdr>
    </w:div>
    <w:div w:id="1408529806">
      <w:bodyDiv w:val="1"/>
      <w:marLeft w:val="0"/>
      <w:marRight w:val="0"/>
      <w:marTop w:val="0"/>
      <w:marBottom w:val="0"/>
      <w:divBdr>
        <w:top w:val="none" w:sz="0" w:space="0" w:color="auto"/>
        <w:left w:val="none" w:sz="0" w:space="0" w:color="auto"/>
        <w:bottom w:val="none" w:sz="0" w:space="0" w:color="auto"/>
        <w:right w:val="none" w:sz="0" w:space="0" w:color="auto"/>
      </w:divBdr>
    </w:div>
    <w:div w:id="1415853428">
      <w:bodyDiv w:val="1"/>
      <w:marLeft w:val="0"/>
      <w:marRight w:val="0"/>
      <w:marTop w:val="0"/>
      <w:marBottom w:val="0"/>
      <w:divBdr>
        <w:top w:val="none" w:sz="0" w:space="0" w:color="auto"/>
        <w:left w:val="none" w:sz="0" w:space="0" w:color="auto"/>
        <w:bottom w:val="none" w:sz="0" w:space="0" w:color="auto"/>
        <w:right w:val="none" w:sz="0" w:space="0" w:color="auto"/>
      </w:divBdr>
    </w:div>
    <w:div w:id="1421095474">
      <w:bodyDiv w:val="1"/>
      <w:marLeft w:val="0"/>
      <w:marRight w:val="0"/>
      <w:marTop w:val="0"/>
      <w:marBottom w:val="0"/>
      <w:divBdr>
        <w:top w:val="none" w:sz="0" w:space="0" w:color="auto"/>
        <w:left w:val="none" w:sz="0" w:space="0" w:color="auto"/>
        <w:bottom w:val="none" w:sz="0" w:space="0" w:color="auto"/>
        <w:right w:val="none" w:sz="0" w:space="0" w:color="auto"/>
      </w:divBdr>
    </w:div>
    <w:div w:id="1427266821">
      <w:bodyDiv w:val="1"/>
      <w:marLeft w:val="0"/>
      <w:marRight w:val="0"/>
      <w:marTop w:val="0"/>
      <w:marBottom w:val="0"/>
      <w:divBdr>
        <w:top w:val="none" w:sz="0" w:space="0" w:color="auto"/>
        <w:left w:val="none" w:sz="0" w:space="0" w:color="auto"/>
        <w:bottom w:val="none" w:sz="0" w:space="0" w:color="auto"/>
        <w:right w:val="none" w:sz="0" w:space="0" w:color="auto"/>
      </w:divBdr>
    </w:div>
    <w:div w:id="1430194461">
      <w:bodyDiv w:val="1"/>
      <w:marLeft w:val="0"/>
      <w:marRight w:val="0"/>
      <w:marTop w:val="0"/>
      <w:marBottom w:val="0"/>
      <w:divBdr>
        <w:top w:val="none" w:sz="0" w:space="0" w:color="auto"/>
        <w:left w:val="none" w:sz="0" w:space="0" w:color="auto"/>
        <w:bottom w:val="none" w:sz="0" w:space="0" w:color="auto"/>
        <w:right w:val="none" w:sz="0" w:space="0" w:color="auto"/>
      </w:divBdr>
    </w:div>
    <w:div w:id="1431857831">
      <w:bodyDiv w:val="1"/>
      <w:marLeft w:val="0"/>
      <w:marRight w:val="0"/>
      <w:marTop w:val="0"/>
      <w:marBottom w:val="0"/>
      <w:divBdr>
        <w:top w:val="none" w:sz="0" w:space="0" w:color="auto"/>
        <w:left w:val="none" w:sz="0" w:space="0" w:color="auto"/>
        <w:bottom w:val="none" w:sz="0" w:space="0" w:color="auto"/>
        <w:right w:val="none" w:sz="0" w:space="0" w:color="auto"/>
      </w:divBdr>
    </w:div>
    <w:div w:id="1434127800">
      <w:bodyDiv w:val="1"/>
      <w:marLeft w:val="0"/>
      <w:marRight w:val="0"/>
      <w:marTop w:val="0"/>
      <w:marBottom w:val="0"/>
      <w:divBdr>
        <w:top w:val="none" w:sz="0" w:space="0" w:color="auto"/>
        <w:left w:val="none" w:sz="0" w:space="0" w:color="auto"/>
        <w:bottom w:val="none" w:sz="0" w:space="0" w:color="auto"/>
        <w:right w:val="none" w:sz="0" w:space="0" w:color="auto"/>
      </w:divBdr>
    </w:div>
    <w:div w:id="1439829575">
      <w:bodyDiv w:val="1"/>
      <w:marLeft w:val="0"/>
      <w:marRight w:val="0"/>
      <w:marTop w:val="0"/>
      <w:marBottom w:val="0"/>
      <w:divBdr>
        <w:top w:val="none" w:sz="0" w:space="0" w:color="auto"/>
        <w:left w:val="none" w:sz="0" w:space="0" w:color="auto"/>
        <w:bottom w:val="none" w:sz="0" w:space="0" w:color="auto"/>
        <w:right w:val="none" w:sz="0" w:space="0" w:color="auto"/>
      </w:divBdr>
    </w:div>
    <w:div w:id="1443379262">
      <w:bodyDiv w:val="1"/>
      <w:marLeft w:val="0"/>
      <w:marRight w:val="0"/>
      <w:marTop w:val="0"/>
      <w:marBottom w:val="0"/>
      <w:divBdr>
        <w:top w:val="none" w:sz="0" w:space="0" w:color="auto"/>
        <w:left w:val="none" w:sz="0" w:space="0" w:color="auto"/>
        <w:bottom w:val="none" w:sz="0" w:space="0" w:color="auto"/>
        <w:right w:val="none" w:sz="0" w:space="0" w:color="auto"/>
      </w:divBdr>
    </w:div>
    <w:div w:id="1443724781">
      <w:bodyDiv w:val="1"/>
      <w:marLeft w:val="0"/>
      <w:marRight w:val="0"/>
      <w:marTop w:val="0"/>
      <w:marBottom w:val="0"/>
      <w:divBdr>
        <w:top w:val="none" w:sz="0" w:space="0" w:color="auto"/>
        <w:left w:val="none" w:sz="0" w:space="0" w:color="auto"/>
        <w:bottom w:val="none" w:sz="0" w:space="0" w:color="auto"/>
        <w:right w:val="none" w:sz="0" w:space="0" w:color="auto"/>
      </w:divBdr>
    </w:div>
    <w:div w:id="1448233031">
      <w:bodyDiv w:val="1"/>
      <w:marLeft w:val="0"/>
      <w:marRight w:val="0"/>
      <w:marTop w:val="0"/>
      <w:marBottom w:val="0"/>
      <w:divBdr>
        <w:top w:val="none" w:sz="0" w:space="0" w:color="auto"/>
        <w:left w:val="none" w:sz="0" w:space="0" w:color="auto"/>
        <w:bottom w:val="none" w:sz="0" w:space="0" w:color="auto"/>
        <w:right w:val="none" w:sz="0" w:space="0" w:color="auto"/>
      </w:divBdr>
    </w:div>
    <w:div w:id="1448574410">
      <w:bodyDiv w:val="1"/>
      <w:marLeft w:val="0"/>
      <w:marRight w:val="0"/>
      <w:marTop w:val="0"/>
      <w:marBottom w:val="0"/>
      <w:divBdr>
        <w:top w:val="none" w:sz="0" w:space="0" w:color="auto"/>
        <w:left w:val="none" w:sz="0" w:space="0" w:color="auto"/>
        <w:bottom w:val="none" w:sz="0" w:space="0" w:color="auto"/>
        <w:right w:val="none" w:sz="0" w:space="0" w:color="auto"/>
      </w:divBdr>
    </w:div>
    <w:div w:id="1452435221">
      <w:bodyDiv w:val="1"/>
      <w:marLeft w:val="0"/>
      <w:marRight w:val="0"/>
      <w:marTop w:val="0"/>
      <w:marBottom w:val="0"/>
      <w:divBdr>
        <w:top w:val="none" w:sz="0" w:space="0" w:color="auto"/>
        <w:left w:val="none" w:sz="0" w:space="0" w:color="auto"/>
        <w:bottom w:val="none" w:sz="0" w:space="0" w:color="auto"/>
        <w:right w:val="none" w:sz="0" w:space="0" w:color="auto"/>
      </w:divBdr>
    </w:div>
    <w:div w:id="1453130787">
      <w:bodyDiv w:val="1"/>
      <w:marLeft w:val="0"/>
      <w:marRight w:val="0"/>
      <w:marTop w:val="0"/>
      <w:marBottom w:val="0"/>
      <w:divBdr>
        <w:top w:val="none" w:sz="0" w:space="0" w:color="auto"/>
        <w:left w:val="none" w:sz="0" w:space="0" w:color="auto"/>
        <w:bottom w:val="none" w:sz="0" w:space="0" w:color="auto"/>
        <w:right w:val="none" w:sz="0" w:space="0" w:color="auto"/>
      </w:divBdr>
    </w:div>
    <w:div w:id="1453594282">
      <w:bodyDiv w:val="1"/>
      <w:marLeft w:val="0"/>
      <w:marRight w:val="0"/>
      <w:marTop w:val="0"/>
      <w:marBottom w:val="0"/>
      <w:divBdr>
        <w:top w:val="none" w:sz="0" w:space="0" w:color="auto"/>
        <w:left w:val="none" w:sz="0" w:space="0" w:color="auto"/>
        <w:bottom w:val="none" w:sz="0" w:space="0" w:color="auto"/>
        <w:right w:val="none" w:sz="0" w:space="0" w:color="auto"/>
      </w:divBdr>
    </w:div>
    <w:div w:id="1458060758">
      <w:bodyDiv w:val="1"/>
      <w:marLeft w:val="0"/>
      <w:marRight w:val="0"/>
      <w:marTop w:val="0"/>
      <w:marBottom w:val="0"/>
      <w:divBdr>
        <w:top w:val="none" w:sz="0" w:space="0" w:color="auto"/>
        <w:left w:val="none" w:sz="0" w:space="0" w:color="auto"/>
        <w:bottom w:val="none" w:sz="0" w:space="0" w:color="auto"/>
        <w:right w:val="none" w:sz="0" w:space="0" w:color="auto"/>
      </w:divBdr>
    </w:div>
    <w:div w:id="1461652701">
      <w:bodyDiv w:val="1"/>
      <w:marLeft w:val="0"/>
      <w:marRight w:val="0"/>
      <w:marTop w:val="0"/>
      <w:marBottom w:val="0"/>
      <w:divBdr>
        <w:top w:val="none" w:sz="0" w:space="0" w:color="auto"/>
        <w:left w:val="none" w:sz="0" w:space="0" w:color="auto"/>
        <w:bottom w:val="none" w:sz="0" w:space="0" w:color="auto"/>
        <w:right w:val="none" w:sz="0" w:space="0" w:color="auto"/>
      </w:divBdr>
    </w:div>
    <w:div w:id="1463109282">
      <w:bodyDiv w:val="1"/>
      <w:marLeft w:val="0"/>
      <w:marRight w:val="0"/>
      <w:marTop w:val="0"/>
      <w:marBottom w:val="0"/>
      <w:divBdr>
        <w:top w:val="none" w:sz="0" w:space="0" w:color="auto"/>
        <w:left w:val="none" w:sz="0" w:space="0" w:color="auto"/>
        <w:bottom w:val="none" w:sz="0" w:space="0" w:color="auto"/>
        <w:right w:val="none" w:sz="0" w:space="0" w:color="auto"/>
      </w:divBdr>
    </w:div>
    <w:div w:id="1464418590">
      <w:bodyDiv w:val="1"/>
      <w:marLeft w:val="0"/>
      <w:marRight w:val="0"/>
      <w:marTop w:val="0"/>
      <w:marBottom w:val="0"/>
      <w:divBdr>
        <w:top w:val="none" w:sz="0" w:space="0" w:color="auto"/>
        <w:left w:val="none" w:sz="0" w:space="0" w:color="auto"/>
        <w:bottom w:val="none" w:sz="0" w:space="0" w:color="auto"/>
        <w:right w:val="none" w:sz="0" w:space="0" w:color="auto"/>
      </w:divBdr>
    </w:div>
    <w:div w:id="1471247202">
      <w:bodyDiv w:val="1"/>
      <w:marLeft w:val="0"/>
      <w:marRight w:val="0"/>
      <w:marTop w:val="0"/>
      <w:marBottom w:val="0"/>
      <w:divBdr>
        <w:top w:val="none" w:sz="0" w:space="0" w:color="auto"/>
        <w:left w:val="none" w:sz="0" w:space="0" w:color="auto"/>
        <w:bottom w:val="none" w:sz="0" w:space="0" w:color="auto"/>
        <w:right w:val="none" w:sz="0" w:space="0" w:color="auto"/>
      </w:divBdr>
    </w:div>
    <w:div w:id="1472359339">
      <w:bodyDiv w:val="1"/>
      <w:marLeft w:val="0"/>
      <w:marRight w:val="0"/>
      <w:marTop w:val="0"/>
      <w:marBottom w:val="0"/>
      <w:divBdr>
        <w:top w:val="none" w:sz="0" w:space="0" w:color="auto"/>
        <w:left w:val="none" w:sz="0" w:space="0" w:color="auto"/>
        <w:bottom w:val="none" w:sz="0" w:space="0" w:color="auto"/>
        <w:right w:val="none" w:sz="0" w:space="0" w:color="auto"/>
      </w:divBdr>
    </w:div>
    <w:div w:id="1478453074">
      <w:bodyDiv w:val="1"/>
      <w:marLeft w:val="0"/>
      <w:marRight w:val="0"/>
      <w:marTop w:val="0"/>
      <w:marBottom w:val="0"/>
      <w:divBdr>
        <w:top w:val="none" w:sz="0" w:space="0" w:color="auto"/>
        <w:left w:val="none" w:sz="0" w:space="0" w:color="auto"/>
        <w:bottom w:val="none" w:sz="0" w:space="0" w:color="auto"/>
        <w:right w:val="none" w:sz="0" w:space="0" w:color="auto"/>
      </w:divBdr>
    </w:div>
    <w:div w:id="1484010928">
      <w:bodyDiv w:val="1"/>
      <w:marLeft w:val="0"/>
      <w:marRight w:val="0"/>
      <w:marTop w:val="0"/>
      <w:marBottom w:val="0"/>
      <w:divBdr>
        <w:top w:val="none" w:sz="0" w:space="0" w:color="auto"/>
        <w:left w:val="none" w:sz="0" w:space="0" w:color="auto"/>
        <w:bottom w:val="none" w:sz="0" w:space="0" w:color="auto"/>
        <w:right w:val="none" w:sz="0" w:space="0" w:color="auto"/>
      </w:divBdr>
      <w:divsChild>
        <w:div w:id="1644504684">
          <w:marLeft w:val="0"/>
          <w:marRight w:val="0"/>
          <w:marTop w:val="150"/>
          <w:marBottom w:val="150"/>
          <w:divBdr>
            <w:top w:val="none" w:sz="0" w:space="0" w:color="auto"/>
            <w:left w:val="none" w:sz="0" w:space="0" w:color="auto"/>
            <w:bottom w:val="none" w:sz="0" w:space="0" w:color="auto"/>
            <w:right w:val="none" w:sz="0" w:space="0" w:color="auto"/>
          </w:divBdr>
          <w:divsChild>
            <w:div w:id="16628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81828">
      <w:bodyDiv w:val="1"/>
      <w:marLeft w:val="0"/>
      <w:marRight w:val="0"/>
      <w:marTop w:val="0"/>
      <w:marBottom w:val="0"/>
      <w:divBdr>
        <w:top w:val="none" w:sz="0" w:space="0" w:color="auto"/>
        <w:left w:val="none" w:sz="0" w:space="0" w:color="auto"/>
        <w:bottom w:val="none" w:sz="0" w:space="0" w:color="auto"/>
        <w:right w:val="none" w:sz="0" w:space="0" w:color="auto"/>
      </w:divBdr>
    </w:div>
    <w:div w:id="1488085146">
      <w:bodyDiv w:val="1"/>
      <w:marLeft w:val="0"/>
      <w:marRight w:val="0"/>
      <w:marTop w:val="0"/>
      <w:marBottom w:val="0"/>
      <w:divBdr>
        <w:top w:val="none" w:sz="0" w:space="0" w:color="auto"/>
        <w:left w:val="none" w:sz="0" w:space="0" w:color="auto"/>
        <w:bottom w:val="none" w:sz="0" w:space="0" w:color="auto"/>
        <w:right w:val="none" w:sz="0" w:space="0" w:color="auto"/>
      </w:divBdr>
    </w:div>
    <w:div w:id="1493134292">
      <w:bodyDiv w:val="1"/>
      <w:marLeft w:val="0"/>
      <w:marRight w:val="0"/>
      <w:marTop w:val="0"/>
      <w:marBottom w:val="0"/>
      <w:divBdr>
        <w:top w:val="none" w:sz="0" w:space="0" w:color="auto"/>
        <w:left w:val="none" w:sz="0" w:space="0" w:color="auto"/>
        <w:bottom w:val="none" w:sz="0" w:space="0" w:color="auto"/>
        <w:right w:val="none" w:sz="0" w:space="0" w:color="auto"/>
      </w:divBdr>
    </w:div>
    <w:div w:id="1496459666">
      <w:bodyDiv w:val="1"/>
      <w:marLeft w:val="0"/>
      <w:marRight w:val="0"/>
      <w:marTop w:val="0"/>
      <w:marBottom w:val="0"/>
      <w:divBdr>
        <w:top w:val="none" w:sz="0" w:space="0" w:color="auto"/>
        <w:left w:val="none" w:sz="0" w:space="0" w:color="auto"/>
        <w:bottom w:val="none" w:sz="0" w:space="0" w:color="auto"/>
        <w:right w:val="none" w:sz="0" w:space="0" w:color="auto"/>
      </w:divBdr>
    </w:div>
    <w:div w:id="1504322223">
      <w:bodyDiv w:val="1"/>
      <w:marLeft w:val="0"/>
      <w:marRight w:val="0"/>
      <w:marTop w:val="0"/>
      <w:marBottom w:val="0"/>
      <w:divBdr>
        <w:top w:val="none" w:sz="0" w:space="0" w:color="auto"/>
        <w:left w:val="none" w:sz="0" w:space="0" w:color="auto"/>
        <w:bottom w:val="none" w:sz="0" w:space="0" w:color="auto"/>
        <w:right w:val="none" w:sz="0" w:space="0" w:color="auto"/>
      </w:divBdr>
    </w:div>
    <w:div w:id="1518620080">
      <w:bodyDiv w:val="1"/>
      <w:marLeft w:val="0"/>
      <w:marRight w:val="0"/>
      <w:marTop w:val="0"/>
      <w:marBottom w:val="0"/>
      <w:divBdr>
        <w:top w:val="none" w:sz="0" w:space="0" w:color="auto"/>
        <w:left w:val="none" w:sz="0" w:space="0" w:color="auto"/>
        <w:bottom w:val="none" w:sz="0" w:space="0" w:color="auto"/>
        <w:right w:val="none" w:sz="0" w:space="0" w:color="auto"/>
      </w:divBdr>
    </w:div>
    <w:div w:id="1520700161">
      <w:bodyDiv w:val="1"/>
      <w:marLeft w:val="0"/>
      <w:marRight w:val="0"/>
      <w:marTop w:val="0"/>
      <w:marBottom w:val="0"/>
      <w:divBdr>
        <w:top w:val="none" w:sz="0" w:space="0" w:color="auto"/>
        <w:left w:val="none" w:sz="0" w:space="0" w:color="auto"/>
        <w:bottom w:val="none" w:sz="0" w:space="0" w:color="auto"/>
        <w:right w:val="none" w:sz="0" w:space="0" w:color="auto"/>
      </w:divBdr>
    </w:div>
    <w:div w:id="1526824308">
      <w:bodyDiv w:val="1"/>
      <w:marLeft w:val="0"/>
      <w:marRight w:val="0"/>
      <w:marTop w:val="0"/>
      <w:marBottom w:val="0"/>
      <w:divBdr>
        <w:top w:val="none" w:sz="0" w:space="0" w:color="auto"/>
        <w:left w:val="none" w:sz="0" w:space="0" w:color="auto"/>
        <w:bottom w:val="none" w:sz="0" w:space="0" w:color="auto"/>
        <w:right w:val="none" w:sz="0" w:space="0" w:color="auto"/>
      </w:divBdr>
    </w:div>
    <w:div w:id="1527791929">
      <w:bodyDiv w:val="1"/>
      <w:marLeft w:val="0"/>
      <w:marRight w:val="0"/>
      <w:marTop w:val="0"/>
      <w:marBottom w:val="0"/>
      <w:divBdr>
        <w:top w:val="none" w:sz="0" w:space="0" w:color="auto"/>
        <w:left w:val="none" w:sz="0" w:space="0" w:color="auto"/>
        <w:bottom w:val="none" w:sz="0" w:space="0" w:color="auto"/>
        <w:right w:val="none" w:sz="0" w:space="0" w:color="auto"/>
      </w:divBdr>
    </w:div>
    <w:div w:id="1535774734">
      <w:bodyDiv w:val="1"/>
      <w:marLeft w:val="0"/>
      <w:marRight w:val="0"/>
      <w:marTop w:val="0"/>
      <w:marBottom w:val="0"/>
      <w:divBdr>
        <w:top w:val="none" w:sz="0" w:space="0" w:color="auto"/>
        <w:left w:val="none" w:sz="0" w:space="0" w:color="auto"/>
        <w:bottom w:val="none" w:sz="0" w:space="0" w:color="auto"/>
        <w:right w:val="none" w:sz="0" w:space="0" w:color="auto"/>
      </w:divBdr>
    </w:div>
    <w:div w:id="1536773254">
      <w:bodyDiv w:val="1"/>
      <w:marLeft w:val="0"/>
      <w:marRight w:val="0"/>
      <w:marTop w:val="0"/>
      <w:marBottom w:val="0"/>
      <w:divBdr>
        <w:top w:val="none" w:sz="0" w:space="0" w:color="auto"/>
        <w:left w:val="none" w:sz="0" w:space="0" w:color="auto"/>
        <w:bottom w:val="none" w:sz="0" w:space="0" w:color="auto"/>
        <w:right w:val="none" w:sz="0" w:space="0" w:color="auto"/>
      </w:divBdr>
    </w:div>
    <w:div w:id="1539779631">
      <w:bodyDiv w:val="1"/>
      <w:marLeft w:val="0"/>
      <w:marRight w:val="0"/>
      <w:marTop w:val="0"/>
      <w:marBottom w:val="0"/>
      <w:divBdr>
        <w:top w:val="none" w:sz="0" w:space="0" w:color="auto"/>
        <w:left w:val="none" w:sz="0" w:space="0" w:color="auto"/>
        <w:bottom w:val="none" w:sz="0" w:space="0" w:color="auto"/>
        <w:right w:val="none" w:sz="0" w:space="0" w:color="auto"/>
      </w:divBdr>
    </w:div>
    <w:div w:id="1539850397">
      <w:bodyDiv w:val="1"/>
      <w:marLeft w:val="0"/>
      <w:marRight w:val="0"/>
      <w:marTop w:val="0"/>
      <w:marBottom w:val="0"/>
      <w:divBdr>
        <w:top w:val="none" w:sz="0" w:space="0" w:color="auto"/>
        <w:left w:val="none" w:sz="0" w:space="0" w:color="auto"/>
        <w:bottom w:val="none" w:sz="0" w:space="0" w:color="auto"/>
        <w:right w:val="none" w:sz="0" w:space="0" w:color="auto"/>
      </w:divBdr>
    </w:div>
    <w:div w:id="1547792650">
      <w:bodyDiv w:val="1"/>
      <w:marLeft w:val="0"/>
      <w:marRight w:val="0"/>
      <w:marTop w:val="0"/>
      <w:marBottom w:val="0"/>
      <w:divBdr>
        <w:top w:val="none" w:sz="0" w:space="0" w:color="auto"/>
        <w:left w:val="none" w:sz="0" w:space="0" w:color="auto"/>
        <w:bottom w:val="none" w:sz="0" w:space="0" w:color="auto"/>
        <w:right w:val="none" w:sz="0" w:space="0" w:color="auto"/>
      </w:divBdr>
    </w:div>
    <w:div w:id="1547911428">
      <w:bodyDiv w:val="1"/>
      <w:marLeft w:val="0"/>
      <w:marRight w:val="0"/>
      <w:marTop w:val="0"/>
      <w:marBottom w:val="0"/>
      <w:divBdr>
        <w:top w:val="none" w:sz="0" w:space="0" w:color="auto"/>
        <w:left w:val="none" w:sz="0" w:space="0" w:color="auto"/>
        <w:bottom w:val="none" w:sz="0" w:space="0" w:color="auto"/>
        <w:right w:val="none" w:sz="0" w:space="0" w:color="auto"/>
      </w:divBdr>
    </w:div>
    <w:div w:id="1556743192">
      <w:bodyDiv w:val="1"/>
      <w:marLeft w:val="0"/>
      <w:marRight w:val="0"/>
      <w:marTop w:val="0"/>
      <w:marBottom w:val="0"/>
      <w:divBdr>
        <w:top w:val="none" w:sz="0" w:space="0" w:color="auto"/>
        <w:left w:val="none" w:sz="0" w:space="0" w:color="auto"/>
        <w:bottom w:val="none" w:sz="0" w:space="0" w:color="auto"/>
        <w:right w:val="none" w:sz="0" w:space="0" w:color="auto"/>
      </w:divBdr>
    </w:div>
    <w:div w:id="1558319576">
      <w:bodyDiv w:val="1"/>
      <w:marLeft w:val="0"/>
      <w:marRight w:val="0"/>
      <w:marTop w:val="0"/>
      <w:marBottom w:val="0"/>
      <w:divBdr>
        <w:top w:val="none" w:sz="0" w:space="0" w:color="auto"/>
        <w:left w:val="none" w:sz="0" w:space="0" w:color="auto"/>
        <w:bottom w:val="none" w:sz="0" w:space="0" w:color="auto"/>
        <w:right w:val="none" w:sz="0" w:space="0" w:color="auto"/>
      </w:divBdr>
    </w:div>
    <w:div w:id="1562670531">
      <w:bodyDiv w:val="1"/>
      <w:marLeft w:val="0"/>
      <w:marRight w:val="0"/>
      <w:marTop w:val="0"/>
      <w:marBottom w:val="0"/>
      <w:divBdr>
        <w:top w:val="none" w:sz="0" w:space="0" w:color="auto"/>
        <w:left w:val="none" w:sz="0" w:space="0" w:color="auto"/>
        <w:bottom w:val="none" w:sz="0" w:space="0" w:color="auto"/>
        <w:right w:val="none" w:sz="0" w:space="0" w:color="auto"/>
      </w:divBdr>
    </w:div>
    <w:div w:id="1564683418">
      <w:bodyDiv w:val="1"/>
      <w:marLeft w:val="0"/>
      <w:marRight w:val="0"/>
      <w:marTop w:val="0"/>
      <w:marBottom w:val="0"/>
      <w:divBdr>
        <w:top w:val="none" w:sz="0" w:space="0" w:color="auto"/>
        <w:left w:val="none" w:sz="0" w:space="0" w:color="auto"/>
        <w:bottom w:val="none" w:sz="0" w:space="0" w:color="auto"/>
        <w:right w:val="none" w:sz="0" w:space="0" w:color="auto"/>
      </w:divBdr>
    </w:div>
    <w:div w:id="1565992631">
      <w:bodyDiv w:val="1"/>
      <w:marLeft w:val="0"/>
      <w:marRight w:val="0"/>
      <w:marTop w:val="0"/>
      <w:marBottom w:val="0"/>
      <w:divBdr>
        <w:top w:val="none" w:sz="0" w:space="0" w:color="auto"/>
        <w:left w:val="none" w:sz="0" w:space="0" w:color="auto"/>
        <w:bottom w:val="none" w:sz="0" w:space="0" w:color="auto"/>
        <w:right w:val="none" w:sz="0" w:space="0" w:color="auto"/>
      </w:divBdr>
    </w:div>
    <w:div w:id="1567689920">
      <w:bodyDiv w:val="1"/>
      <w:marLeft w:val="0"/>
      <w:marRight w:val="0"/>
      <w:marTop w:val="0"/>
      <w:marBottom w:val="0"/>
      <w:divBdr>
        <w:top w:val="none" w:sz="0" w:space="0" w:color="auto"/>
        <w:left w:val="none" w:sz="0" w:space="0" w:color="auto"/>
        <w:bottom w:val="none" w:sz="0" w:space="0" w:color="auto"/>
        <w:right w:val="none" w:sz="0" w:space="0" w:color="auto"/>
      </w:divBdr>
    </w:div>
    <w:div w:id="1572495417">
      <w:bodyDiv w:val="1"/>
      <w:marLeft w:val="0"/>
      <w:marRight w:val="0"/>
      <w:marTop w:val="0"/>
      <w:marBottom w:val="0"/>
      <w:divBdr>
        <w:top w:val="none" w:sz="0" w:space="0" w:color="auto"/>
        <w:left w:val="none" w:sz="0" w:space="0" w:color="auto"/>
        <w:bottom w:val="none" w:sz="0" w:space="0" w:color="auto"/>
        <w:right w:val="none" w:sz="0" w:space="0" w:color="auto"/>
      </w:divBdr>
    </w:div>
    <w:div w:id="1573538816">
      <w:bodyDiv w:val="1"/>
      <w:marLeft w:val="0"/>
      <w:marRight w:val="0"/>
      <w:marTop w:val="0"/>
      <w:marBottom w:val="0"/>
      <w:divBdr>
        <w:top w:val="none" w:sz="0" w:space="0" w:color="auto"/>
        <w:left w:val="none" w:sz="0" w:space="0" w:color="auto"/>
        <w:bottom w:val="none" w:sz="0" w:space="0" w:color="auto"/>
        <w:right w:val="none" w:sz="0" w:space="0" w:color="auto"/>
      </w:divBdr>
    </w:div>
    <w:div w:id="1574125278">
      <w:bodyDiv w:val="1"/>
      <w:marLeft w:val="0"/>
      <w:marRight w:val="0"/>
      <w:marTop w:val="0"/>
      <w:marBottom w:val="0"/>
      <w:divBdr>
        <w:top w:val="none" w:sz="0" w:space="0" w:color="auto"/>
        <w:left w:val="none" w:sz="0" w:space="0" w:color="auto"/>
        <w:bottom w:val="none" w:sz="0" w:space="0" w:color="auto"/>
        <w:right w:val="none" w:sz="0" w:space="0" w:color="auto"/>
      </w:divBdr>
    </w:div>
    <w:div w:id="1587227666">
      <w:bodyDiv w:val="1"/>
      <w:marLeft w:val="0"/>
      <w:marRight w:val="0"/>
      <w:marTop w:val="0"/>
      <w:marBottom w:val="0"/>
      <w:divBdr>
        <w:top w:val="none" w:sz="0" w:space="0" w:color="auto"/>
        <w:left w:val="none" w:sz="0" w:space="0" w:color="auto"/>
        <w:bottom w:val="none" w:sz="0" w:space="0" w:color="auto"/>
        <w:right w:val="none" w:sz="0" w:space="0" w:color="auto"/>
      </w:divBdr>
    </w:div>
    <w:div w:id="1587569560">
      <w:bodyDiv w:val="1"/>
      <w:marLeft w:val="0"/>
      <w:marRight w:val="0"/>
      <w:marTop w:val="0"/>
      <w:marBottom w:val="0"/>
      <w:divBdr>
        <w:top w:val="none" w:sz="0" w:space="0" w:color="auto"/>
        <w:left w:val="none" w:sz="0" w:space="0" w:color="auto"/>
        <w:bottom w:val="none" w:sz="0" w:space="0" w:color="auto"/>
        <w:right w:val="none" w:sz="0" w:space="0" w:color="auto"/>
      </w:divBdr>
    </w:div>
    <w:div w:id="1594977261">
      <w:bodyDiv w:val="1"/>
      <w:marLeft w:val="0"/>
      <w:marRight w:val="0"/>
      <w:marTop w:val="0"/>
      <w:marBottom w:val="0"/>
      <w:divBdr>
        <w:top w:val="none" w:sz="0" w:space="0" w:color="auto"/>
        <w:left w:val="none" w:sz="0" w:space="0" w:color="auto"/>
        <w:bottom w:val="none" w:sz="0" w:space="0" w:color="auto"/>
        <w:right w:val="none" w:sz="0" w:space="0" w:color="auto"/>
      </w:divBdr>
    </w:div>
    <w:div w:id="1603562600">
      <w:bodyDiv w:val="1"/>
      <w:marLeft w:val="0"/>
      <w:marRight w:val="0"/>
      <w:marTop w:val="0"/>
      <w:marBottom w:val="0"/>
      <w:divBdr>
        <w:top w:val="none" w:sz="0" w:space="0" w:color="auto"/>
        <w:left w:val="none" w:sz="0" w:space="0" w:color="auto"/>
        <w:bottom w:val="none" w:sz="0" w:space="0" w:color="auto"/>
        <w:right w:val="none" w:sz="0" w:space="0" w:color="auto"/>
      </w:divBdr>
    </w:div>
    <w:div w:id="1605920672">
      <w:bodyDiv w:val="1"/>
      <w:marLeft w:val="0"/>
      <w:marRight w:val="0"/>
      <w:marTop w:val="0"/>
      <w:marBottom w:val="0"/>
      <w:divBdr>
        <w:top w:val="none" w:sz="0" w:space="0" w:color="auto"/>
        <w:left w:val="none" w:sz="0" w:space="0" w:color="auto"/>
        <w:bottom w:val="none" w:sz="0" w:space="0" w:color="auto"/>
        <w:right w:val="none" w:sz="0" w:space="0" w:color="auto"/>
      </w:divBdr>
    </w:div>
    <w:div w:id="1606227376">
      <w:bodyDiv w:val="1"/>
      <w:marLeft w:val="0"/>
      <w:marRight w:val="0"/>
      <w:marTop w:val="0"/>
      <w:marBottom w:val="0"/>
      <w:divBdr>
        <w:top w:val="none" w:sz="0" w:space="0" w:color="auto"/>
        <w:left w:val="none" w:sz="0" w:space="0" w:color="auto"/>
        <w:bottom w:val="none" w:sz="0" w:space="0" w:color="auto"/>
        <w:right w:val="none" w:sz="0" w:space="0" w:color="auto"/>
      </w:divBdr>
    </w:div>
    <w:div w:id="1608200298">
      <w:bodyDiv w:val="1"/>
      <w:marLeft w:val="0"/>
      <w:marRight w:val="0"/>
      <w:marTop w:val="0"/>
      <w:marBottom w:val="0"/>
      <w:divBdr>
        <w:top w:val="none" w:sz="0" w:space="0" w:color="auto"/>
        <w:left w:val="none" w:sz="0" w:space="0" w:color="auto"/>
        <w:bottom w:val="none" w:sz="0" w:space="0" w:color="auto"/>
        <w:right w:val="none" w:sz="0" w:space="0" w:color="auto"/>
      </w:divBdr>
    </w:div>
    <w:div w:id="1609892448">
      <w:bodyDiv w:val="1"/>
      <w:marLeft w:val="0"/>
      <w:marRight w:val="0"/>
      <w:marTop w:val="0"/>
      <w:marBottom w:val="0"/>
      <w:divBdr>
        <w:top w:val="none" w:sz="0" w:space="0" w:color="auto"/>
        <w:left w:val="none" w:sz="0" w:space="0" w:color="auto"/>
        <w:bottom w:val="none" w:sz="0" w:space="0" w:color="auto"/>
        <w:right w:val="none" w:sz="0" w:space="0" w:color="auto"/>
      </w:divBdr>
    </w:div>
    <w:div w:id="1617103220">
      <w:bodyDiv w:val="1"/>
      <w:marLeft w:val="0"/>
      <w:marRight w:val="0"/>
      <w:marTop w:val="0"/>
      <w:marBottom w:val="0"/>
      <w:divBdr>
        <w:top w:val="none" w:sz="0" w:space="0" w:color="auto"/>
        <w:left w:val="none" w:sz="0" w:space="0" w:color="auto"/>
        <w:bottom w:val="none" w:sz="0" w:space="0" w:color="auto"/>
        <w:right w:val="none" w:sz="0" w:space="0" w:color="auto"/>
      </w:divBdr>
    </w:div>
    <w:div w:id="1617326983">
      <w:bodyDiv w:val="1"/>
      <w:marLeft w:val="0"/>
      <w:marRight w:val="0"/>
      <w:marTop w:val="0"/>
      <w:marBottom w:val="0"/>
      <w:divBdr>
        <w:top w:val="none" w:sz="0" w:space="0" w:color="auto"/>
        <w:left w:val="none" w:sz="0" w:space="0" w:color="auto"/>
        <w:bottom w:val="none" w:sz="0" w:space="0" w:color="auto"/>
        <w:right w:val="none" w:sz="0" w:space="0" w:color="auto"/>
      </w:divBdr>
    </w:div>
    <w:div w:id="1617642653">
      <w:bodyDiv w:val="1"/>
      <w:marLeft w:val="0"/>
      <w:marRight w:val="0"/>
      <w:marTop w:val="0"/>
      <w:marBottom w:val="0"/>
      <w:divBdr>
        <w:top w:val="none" w:sz="0" w:space="0" w:color="auto"/>
        <w:left w:val="none" w:sz="0" w:space="0" w:color="auto"/>
        <w:bottom w:val="none" w:sz="0" w:space="0" w:color="auto"/>
        <w:right w:val="none" w:sz="0" w:space="0" w:color="auto"/>
      </w:divBdr>
    </w:div>
    <w:div w:id="1619868656">
      <w:bodyDiv w:val="1"/>
      <w:marLeft w:val="0"/>
      <w:marRight w:val="0"/>
      <w:marTop w:val="0"/>
      <w:marBottom w:val="0"/>
      <w:divBdr>
        <w:top w:val="none" w:sz="0" w:space="0" w:color="auto"/>
        <w:left w:val="none" w:sz="0" w:space="0" w:color="auto"/>
        <w:bottom w:val="none" w:sz="0" w:space="0" w:color="auto"/>
        <w:right w:val="none" w:sz="0" w:space="0" w:color="auto"/>
      </w:divBdr>
    </w:div>
    <w:div w:id="1620529664">
      <w:bodyDiv w:val="1"/>
      <w:marLeft w:val="0"/>
      <w:marRight w:val="0"/>
      <w:marTop w:val="0"/>
      <w:marBottom w:val="0"/>
      <w:divBdr>
        <w:top w:val="none" w:sz="0" w:space="0" w:color="auto"/>
        <w:left w:val="none" w:sz="0" w:space="0" w:color="auto"/>
        <w:bottom w:val="none" w:sz="0" w:space="0" w:color="auto"/>
        <w:right w:val="none" w:sz="0" w:space="0" w:color="auto"/>
      </w:divBdr>
    </w:div>
    <w:div w:id="1621915345">
      <w:bodyDiv w:val="1"/>
      <w:marLeft w:val="0"/>
      <w:marRight w:val="0"/>
      <w:marTop w:val="0"/>
      <w:marBottom w:val="0"/>
      <w:divBdr>
        <w:top w:val="none" w:sz="0" w:space="0" w:color="auto"/>
        <w:left w:val="none" w:sz="0" w:space="0" w:color="auto"/>
        <w:bottom w:val="none" w:sz="0" w:space="0" w:color="auto"/>
        <w:right w:val="none" w:sz="0" w:space="0" w:color="auto"/>
      </w:divBdr>
    </w:div>
    <w:div w:id="1622684941">
      <w:bodyDiv w:val="1"/>
      <w:marLeft w:val="0"/>
      <w:marRight w:val="0"/>
      <w:marTop w:val="0"/>
      <w:marBottom w:val="0"/>
      <w:divBdr>
        <w:top w:val="none" w:sz="0" w:space="0" w:color="auto"/>
        <w:left w:val="none" w:sz="0" w:space="0" w:color="auto"/>
        <w:bottom w:val="none" w:sz="0" w:space="0" w:color="auto"/>
        <w:right w:val="none" w:sz="0" w:space="0" w:color="auto"/>
      </w:divBdr>
    </w:div>
    <w:div w:id="1627541392">
      <w:bodyDiv w:val="1"/>
      <w:marLeft w:val="0"/>
      <w:marRight w:val="0"/>
      <w:marTop w:val="0"/>
      <w:marBottom w:val="0"/>
      <w:divBdr>
        <w:top w:val="none" w:sz="0" w:space="0" w:color="auto"/>
        <w:left w:val="none" w:sz="0" w:space="0" w:color="auto"/>
        <w:bottom w:val="none" w:sz="0" w:space="0" w:color="auto"/>
        <w:right w:val="none" w:sz="0" w:space="0" w:color="auto"/>
      </w:divBdr>
    </w:div>
    <w:div w:id="1634171995">
      <w:bodyDiv w:val="1"/>
      <w:marLeft w:val="0"/>
      <w:marRight w:val="0"/>
      <w:marTop w:val="0"/>
      <w:marBottom w:val="0"/>
      <w:divBdr>
        <w:top w:val="none" w:sz="0" w:space="0" w:color="auto"/>
        <w:left w:val="none" w:sz="0" w:space="0" w:color="auto"/>
        <w:bottom w:val="none" w:sz="0" w:space="0" w:color="auto"/>
        <w:right w:val="none" w:sz="0" w:space="0" w:color="auto"/>
      </w:divBdr>
    </w:div>
    <w:div w:id="1641110954">
      <w:bodyDiv w:val="1"/>
      <w:marLeft w:val="0"/>
      <w:marRight w:val="0"/>
      <w:marTop w:val="0"/>
      <w:marBottom w:val="0"/>
      <w:divBdr>
        <w:top w:val="none" w:sz="0" w:space="0" w:color="auto"/>
        <w:left w:val="none" w:sz="0" w:space="0" w:color="auto"/>
        <w:bottom w:val="none" w:sz="0" w:space="0" w:color="auto"/>
        <w:right w:val="none" w:sz="0" w:space="0" w:color="auto"/>
      </w:divBdr>
      <w:divsChild>
        <w:div w:id="846293085">
          <w:marLeft w:val="0"/>
          <w:marRight w:val="0"/>
          <w:marTop w:val="0"/>
          <w:marBottom w:val="0"/>
          <w:divBdr>
            <w:top w:val="single" w:sz="2" w:space="0" w:color="auto"/>
            <w:left w:val="single" w:sz="2" w:space="0" w:color="auto"/>
            <w:bottom w:val="single" w:sz="6" w:space="0" w:color="auto"/>
            <w:right w:val="single" w:sz="2" w:space="0" w:color="auto"/>
          </w:divBdr>
          <w:divsChild>
            <w:div w:id="773860897">
              <w:marLeft w:val="0"/>
              <w:marRight w:val="0"/>
              <w:marTop w:val="100"/>
              <w:marBottom w:val="100"/>
              <w:divBdr>
                <w:top w:val="single" w:sz="2" w:space="0" w:color="D9D9E3"/>
                <w:left w:val="single" w:sz="2" w:space="0" w:color="D9D9E3"/>
                <w:bottom w:val="single" w:sz="2" w:space="0" w:color="D9D9E3"/>
                <w:right w:val="single" w:sz="2" w:space="0" w:color="D9D9E3"/>
              </w:divBdr>
              <w:divsChild>
                <w:div w:id="982275042">
                  <w:marLeft w:val="0"/>
                  <w:marRight w:val="0"/>
                  <w:marTop w:val="0"/>
                  <w:marBottom w:val="0"/>
                  <w:divBdr>
                    <w:top w:val="single" w:sz="2" w:space="0" w:color="D9D9E3"/>
                    <w:left w:val="single" w:sz="2" w:space="0" w:color="D9D9E3"/>
                    <w:bottom w:val="single" w:sz="2" w:space="0" w:color="D9D9E3"/>
                    <w:right w:val="single" w:sz="2" w:space="0" w:color="D9D9E3"/>
                  </w:divBdr>
                  <w:divsChild>
                    <w:div w:id="963777942">
                      <w:marLeft w:val="0"/>
                      <w:marRight w:val="0"/>
                      <w:marTop w:val="0"/>
                      <w:marBottom w:val="0"/>
                      <w:divBdr>
                        <w:top w:val="single" w:sz="2" w:space="0" w:color="D9D9E3"/>
                        <w:left w:val="single" w:sz="2" w:space="0" w:color="D9D9E3"/>
                        <w:bottom w:val="single" w:sz="2" w:space="0" w:color="D9D9E3"/>
                        <w:right w:val="single" w:sz="2" w:space="0" w:color="D9D9E3"/>
                      </w:divBdr>
                      <w:divsChild>
                        <w:div w:id="953752923">
                          <w:marLeft w:val="0"/>
                          <w:marRight w:val="0"/>
                          <w:marTop w:val="0"/>
                          <w:marBottom w:val="0"/>
                          <w:divBdr>
                            <w:top w:val="single" w:sz="2" w:space="0" w:color="D9D9E3"/>
                            <w:left w:val="single" w:sz="2" w:space="0" w:color="D9D9E3"/>
                            <w:bottom w:val="single" w:sz="2" w:space="0" w:color="D9D9E3"/>
                            <w:right w:val="single" w:sz="2" w:space="0" w:color="D9D9E3"/>
                          </w:divBdr>
                          <w:divsChild>
                            <w:div w:id="616066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2886837">
      <w:bodyDiv w:val="1"/>
      <w:marLeft w:val="0"/>
      <w:marRight w:val="0"/>
      <w:marTop w:val="0"/>
      <w:marBottom w:val="0"/>
      <w:divBdr>
        <w:top w:val="none" w:sz="0" w:space="0" w:color="auto"/>
        <w:left w:val="none" w:sz="0" w:space="0" w:color="auto"/>
        <w:bottom w:val="none" w:sz="0" w:space="0" w:color="auto"/>
        <w:right w:val="none" w:sz="0" w:space="0" w:color="auto"/>
      </w:divBdr>
    </w:div>
    <w:div w:id="1647467603">
      <w:bodyDiv w:val="1"/>
      <w:marLeft w:val="0"/>
      <w:marRight w:val="0"/>
      <w:marTop w:val="0"/>
      <w:marBottom w:val="0"/>
      <w:divBdr>
        <w:top w:val="none" w:sz="0" w:space="0" w:color="auto"/>
        <w:left w:val="none" w:sz="0" w:space="0" w:color="auto"/>
        <w:bottom w:val="none" w:sz="0" w:space="0" w:color="auto"/>
        <w:right w:val="none" w:sz="0" w:space="0" w:color="auto"/>
      </w:divBdr>
    </w:div>
    <w:div w:id="1662928654">
      <w:bodyDiv w:val="1"/>
      <w:marLeft w:val="0"/>
      <w:marRight w:val="0"/>
      <w:marTop w:val="0"/>
      <w:marBottom w:val="0"/>
      <w:divBdr>
        <w:top w:val="none" w:sz="0" w:space="0" w:color="auto"/>
        <w:left w:val="none" w:sz="0" w:space="0" w:color="auto"/>
        <w:bottom w:val="none" w:sz="0" w:space="0" w:color="auto"/>
        <w:right w:val="none" w:sz="0" w:space="0" w:color="auto"/>
      </w:divBdr>
    </w:div>
    <w:div w:id="1667397880">
      <w:bodyDiv w:val="1"/>
      <w:marLeft w:val="0"/>
      <w:marRight w:val="0"/>
      <w:marTop w:val="0"/>
      <w:marBottom w:val="0"/>
      <w:divBdr>
        <w:top w:val="none" w:sz="0" w:space="0" w:color="auto"/>
        <w:left w:val="none" w:sz="0" w:space="0" w:color="auto"/>
        <w:bottom w:val="none" w:sz="0" w:space="0" w:color="auto"/>
        <w:right w:val="none" w:sz="0" w:space="0" w:color="auto"/>
      </w:divBdr>
    </w:div>
    <w:div w:id="1668246844">
      <w:bodyDiv w:val="1"/>
      <w:marLeft w:val="0"/>
      <w:marRight w:val="0"/>
      <w:marTop w:val="0"/>
      <w:marBottom w:val="0"/>
      <w:divBdr>
        <w:top w:val="none" w:sz="0" w:space="0" w:color="auto"/>
        <w:left w:val="none" w:sz="0" w:space="0" w:color="auto"/>
        <w:bottom w:val="none" w:sz="0" w:space="0" w:color="auto"/>
        <w:right w:val="none" w:sz="0" w:space="0" w:color="auto"/>
      </w:divBdr>
    </w:div>
    <w:div w:id="1668628747">
      <w:bodyDiv w:val="1"/>
      <w:marLeft w:val="0"/>
      <w:marRight w:val="0"/>
      <w:marTop w:val="0"/>
      <w:marBottom w:val="0"/>
      <w:divBdr>
        <w:top w:val="none" w:sz="0" w:space="0" w:color="auto"/>
        <w:left w:val="none" w:sz="0" w:space="0" w:color="auto"/>
        <w:bottom w:val="none" w:sz="0" w:space="0" w:color="auto"/>
        <w:right w:val="none" w:sz="0" w:space="0" w:color="auto"/>
      </w:divBdr>
    </w:div>
    <w:div w:id="1669550674">
      <w:bodyDiv w:val="1"/>
      <w:marLeft w:val="0"/>
      <w:marRight w:val="0"/>
      <w:marTop w:val="0"/>
      <w:marBottom w:val="0"/>
      <w:divBdr>
        <w:top w:val="none" w:sz="0" w:space="0" w:color="auto"/>
        <w:left w:val="none" w:sz="0" w:space="0" w:color="auto"/>
        <w:bottom w:val="none" w:sz="0" w:space="0" w:color="auto"/>
        <w:right w:val="none" w:sz="0" w:space="0" w:color="auto"/>
      </w:divBdr>
    </w:div>
    <w:div w:id="1670057469">
      <w:bodyDiv w:val="1"/>
      <w:marLeft w:val="0"/>
      <w:marRight w:val="0"/>
      <w:marTop w:val="0"/>
      <w:marBottom w:val="0"/>
      <w:divBdr>
        <w:top w:val="none" w:sz="0" w:space="0" w:color="auto"/>
        <w:left w:val="none" w:sz="0" w:space="0" w:color="auto"/>
        <w:bottom w:val="none" w:sz="0" w:space="0" w:color="auto"/>
        <w:right w:val="none" w:sz="0" w:space="0" w:color="auto"/>
      </w:divBdr>
    </w:div>
    <w:div w:id="1671716831">
      <w:bodyDiv w:val="1"/>
      <w:marLeft w:val="0"/>
      <w:marRight w:val="0"/>
      <w:marTop w:val="0"/>
      <w:marBottom w:val="0"/>
      <w:divBdr>
        <w:top w:val="none" w:sz="0" w:space="0" w:color="auto"/>
        <w:left w:val="none" w:sz="0" w:space="0" w:color="auto"/>
        <w:bottom w:val="none" w:sz="0" w:space="0" w:color="auto"/>
        <w:right w:val="none" w:sz="0" w:space="0" w:color="auto"/>
      </w:divBdr>
    </w:div>
    <w:div w:id="1673296188">
      <w:bodyDiv w:val="1"/>
      <w:marLeft w:val="0"/>
      <w:marRight w:val="0"/>
      <w:marTop w:val="0"/>
      <w:marBottom w:val="0"/>
      <w:divBdr>
        <w:top w:val="none" w:sz="0" w:space="0" w:color="auto"/>
        <w:left w:val="none" w:sz="0" w:space="0" w:color="auto"/>
        <w:bottom w:val="none" w:sz="0" w:space="0" w:color="auto"/>
        <w:right w:val="none" w:sz="0" w:space="0" w:color="auto"/>
      </w:divBdr>
    </w:div>
    <w:div w:id="1674717577">
      <w:bodyDiv w:val="1"/>
      <w:marLeft w:val="0"/>
      <w:marRight w:val="0"/>
      <w:marTop w:val="0"/>
      <w:marBottom w:val="0"/>
      <w:divBdr>
        <w:top w:val="none" w:sz="0" w:space="0" w:color="auto"/>
        <w:left w:val="none" w:sz="0" w:space="0" w:color="auto"/>
        <w:bottom w:val="none" w:sz="0" w:space="0" w:color="auto"/>
        <w:right w:val="none" w:sz="0" w:space="0" w:color="auto"/>
      </w:divBdr>
    </w:div>
    <w:div w:id="1675759834">
      <w:bodyDiv w:val="1"/>
      <w:marLeft w:val="0"/>
      <w:marRight w:val="0"/>
      <w:marTop w:val="0"/>
      <w:marBottom w:val="0"/>
      <w:divBdr>
        <w:top w:val="none" w:sz="0" w:space="0" w:color="auto"/>
        <w:left w:val="none" w:sz="0" w:space="0" w:color="auto"/>
        <w:bottom w:val="none" w:sz="0" w:space="0" w:color="auto"/>
        <w:right w:val="none" w:sz="0" w:space="0" w:color="auto"/>
      </w:divBdr>
    </w:div>
    <w:div w:id="1680230416">
      <w:bodyDiv w:val="1"/>
      <w:marLeft w:val="0"/>
      <w:marRight w:val="0"/>
      <w:marTop w:val="0"/>
      <w:marBottom w:val="0"/>
      <w:divBdr>
        <w:top w:val="none" w:sz="0" w:space="0" w:color="auto"/>
        <w:left w:val="none" w:sz="0" w:space="0" w:color="auto"/>
        <w:bottom w:val="none" w:sz="0" w:space="0" w:color="auto"/>
        <w:right w:val="none" w:sz="0" w:space="0" w:color="auto"/>
      </w:divBdr>
    </w:div>
    <w:div w:id="1683705429">
      <w:bodyDiv w:val="1"/>
      <w:marLeft w:val="0"/>
      <w:marRight w:val="0"/>
      <w:marTop w:val="0"/>
      <w:marBottom w:val="0"/>
      <w:divBdr>
        <w:top w:val="none" w:sz="0" w:space="0" w:color="auto"/>
        <w:left w:val="none" w:sz="0" w:space="0" w:color="auto"/>
        <w:bottom w:val="none" w:sz="0" w:space="0" w:color="auto"/>
        <w:right w:val="none" w:sz="0" w:space="0" w:color="auto"/>
      </w:divBdr>
    </w:div>
    <w:div w:id="1689483269">
      <w:bodyDiv w:val="1"/>
      <w:marLeft w:val="0"/>
      <w:marRight w:val="0"/>
      <w:marTop w:val="0"/>
      <w:marBottom w:val="0"/>
      <w:divBdr>
        <w:top w:val="none" w:sz="0" w:space="0" w:color="auto"/>
        <w:left w:val="none" w:sz="0" w:space="0" w:color="auto"/>
        <w:bottom w:val="none" w:sz="0" w:space="0" w:color="auto"/>
        <w:right w:val="none" w:sz="0" w:space="0" w:color="auto"/>
      </w:divBdr>
    </w:div>
    <w:div w:id="1689864175">
      <w:bodyDiv w:val="1"/>
      <w:marLeft w:val="0"/>
      <w:marRight w:val="0"/>
      <w:marTop w:val="0"/>
      <w:marBottom w:val="0"/>
      <w:divBdr>
        <w:top w:val="none" w:sz="0" w:space="0" w:color="auto"/>
        <w:left w:val="none" w:sz="0" w:space="0" w:color="auto"/>
        <w:bottom w:val="none" w:sz="0" w:space="0" w:color="auto"/>
        <w:right w:val="none" w:sz="0" w:space="0" w:color="auto"/>
      </w:divBdr>
    </w:div>
    <w:div w:id="1706829134">
      <w:bodyDiv w:val="1"/>
      <w:marLeft w:val="0"/>
      <w:marRight w:val="0"/>
      <w:marTop w:val="0"/>
      <w:marBottom w:val="0"/>
      <w:divBdr>
        <w:top w:val="none" w:sz="0" w:space="0" w:color="auto"/>
        <w:left w:val="none" w:sz="0" w:space="0" w:color="auto"/>
        <w:bottom w:val="none" w:sz="0" w:space="0" w:color="auto"/>
        <w:right w:val="none" w:sz="0" w:space="0" w:color="auto"/>
      </w:divBdr>
    </w:div>
    <w:div w:id="1714116189">
      <w:bodyDiv w:val="1"/>
      <w:marLeft w:val="0"/>
      <w:marRight w:val="0"/>
      <w:marTop w:val="0"/>
      <w:marBottom w:val="0"/>
      <w:divBdr>
        <w:top w:val="none" w:sz="0" w:space="0" w:color="auto"/>
        <w:left w:val="none" w:sz="0" w:space="0" w:color="auto"/>
        <w:bottom w:val="none" w:sz="0" w:space="0" w:color="auto"/>
        <w:right w:val="none" w:sz="0" w:space="0" w:color="auto"/>
      </w:divBdr>
    </w:div>
    <w:div w:id="1718821007">
      <w:bodyDiv w:val="1"/>
      <w:marLeft w:val="0"/>
      <w:marRight w:val="0"/>
      <w:marTop w:val="0"/>
      <w:marBottom w:val="0"/>
      <w:divBdr>
        <w:top w:val="none" w:sz="0" w:space="0" w:color="auto"/>
        <w:left w:val="none" w:sz="0" w:space="0" w:color="auto"/>
        <w:bottom w:val="none" w:sz="0" w:space="0" w:color="auto"/>
        <w:right w:val="none" w:sz="0" w:space="0" w:color="auto"/>
      </w:divBdr>
    </w:div>
    <w:div w:id="1724983187">
      <w:bodyDiv w:val="1"/>
      <w:marLeft w:val="0"/>
      <w:marRight w:val="0"/>
      <w:marTop w:val="0"/>
      <w:marBottom w:val="0"/>
      <w:divBdr>
        <w:top w:val="none" w:sz="0" w:space="0" w:color="auto"/>
        <w:left w:val="none" w:sz="0" w:space="0" w:color="auto"/>
        <w:bottom w:val="none" w:sz="0" w:space="0" w:color="auto"/>
        <w:right w:val="none" w:sz="0" w:space="0" w:color="auto"/>
      </w:divBdr>
    </w:div>
    <w:div w:id="1725451246">
      <w:bodyDiv w:val="1"/>
      <w:marLeft w:val="0"/>
      <w:marRight w:val="0"/>
      <w:marTop w:val="0"/>
      <w:marBottom w:val="0"/>
      <w:divBdr>
        <w:top w:val="none" w:sz="0" w:space="0" w:color="auto"/>
        <w:left w:val="none" w:sz="0" w:space="0" w:color="auto"/>
        <w:bottom w:val="none" w:sz="0" w:space="0" w:color="auto"/>
        <w:right w:val="none" w:sz="0" w:space="0" w:color="auto"/>
      </w:divBdr>
    </w:div>
    <w:div w:id="1726565847">
      <w:bodyDiv w:val="1"/>
      <w:marLeft w:val="0"/>
      <w:marRight w:val="0"/>
      <w:marTop w:val="0"/>
      <w:marBottom w:val="0"/>
      <w:divBdr>
        <w:top w:val="none" w:sz="0" w:space="0" w:color="auto"/>
        <w:left w:val="none" w:sz="0" w:space="0" w:color="auto"/>
        <w:bottom w:val="none" w:sz="0" w:space="0" w:color="auto"/>
        <w:right w:val="none" w:sz="0" w:space="0" w:color="auto"/>
      </w:divBdr>
    </w:div>
    <w:div w:id="1726949588">
      <w:bodyDiv w:val="1"/>
      <w:marLeft w:val="0"/>
      <w:marRight w:val="0"/>
      <w:marTop w:val="0"/>
      <w:marBottom w:val="0"/>
      <w:divBdr>
        <w:top w:val="none" w:sz="0" w:space="0" w:color="auto"/>
        <w:left w:val="none" w:sz="0" w:space="0" w:color="auto"/>
        <w:bottom w:val="none" w:sz="0" w:space="0" w:color="auto"/>
        <w:right w:val="none" w:sz="0" w:space="0" w:color="auto"/>
      </w:divBdr>
    </w:div>
    <w:div w:id="1734162443">
      <w:bodyDiv w:val="1"/>
      <w:marLeft w:val="0"/>
      <w:marRight w:val="0"/>
      <w:marTop w:val="0"/>
      <w:marBottom w:val="0"/>
      <w:divBdr>
        <w:top w:val="none" w:sz="0" w:space="0" w:color="auto"/>
        <w:left w:val="none" w:sz="0" w:space="0" w:color="auto"/>
        <w:bottom w:val="none" w:sz="0" w:space="0" w:color="auto"/>
        <w:right w:val="none" w:sz="0" w:space="0" w:color="auto"/>
      </w:divBdr>
    </w:div>
    <w:div w:id="1735279924">
      <w:bodyDiv w:val="1"/>
      <w:marLeft w:val="0"/>
      <w:marRight w:val="0"/>
      <w:marTop w:val="0"/>
      <w:marBottom w:val="0"/>
      <w:divBdr>
        <w:top w:val="none" w:sz="0" w:space="0" w:color="auto"/>
        <w:left w:val="none" w:sz="0" w:space="0" w:color="auto"/>
        <w:bottom w:val="none" w:sz="0" w:space="0" w:color="auto"/>
        <w:right w:val="none" w:sz="0" w:space="0" w:color="auto"/>
      </w:divBdr>
    </w:div>
    <w:div w:id="1735929437">
      <w:bodyDiv w:val="1"/>
      <w:marLeft w:val="0"/>
      <w:marRight w:val="0"/>
      <w:marTop w:val="0"/>
      <w:marBottom w:val="0"/>
      <w:divBdr>
        <w:top w:val="none" w:sz="0" w:space="0" w:color="auto"/>
        <w:left w:val="none" w:sz="0" w:space="0" w:color="auto"/>
        <w:bottom w:val="none" w:sz="0" w:space="0" w:color="auto"/>
        <w:right w:val="none" w:sz="0" w:space="0" w:color="auto"/>
      </w:divBdr>
    </w:div>
    <w:div w:id="1758818590">
      <w:bodyDiv w:val="1"/>
      <w:marLeft w:val="0"/>
      <w:marRight w:val="0"/>
      <w:marTop w:val="0"/>
      <w:marBottom w:val="0"/>
      <w:divBdr>
        <w:top w:val="none" w:sz="0" w:space="0" w:color="auto"/>
        <w:left w:val="none" w:sz="0" w:space="0" w:color="auto"/>
        <w:bottom w:val="none" w:sz="0" w:space="0" w:color="auto"/>
        <w:right w:val="none" w:sz="0" w:space="0" w:color="auto"/>
      </w:divBdr>
    </w:div>
    <w:div w:id="1759249337">
      <w:bodyDiv w:val="1"/>
      <w:marLeft w:val="0"/>
      <w:marRight w:val="0"/>
      <w:marTop w:val="0"/>
      <w:marBottom w:val="0"/>
      <w:divBdr>
        <w:top w:val="none" w:sz="0" w:space="0" w:color="auto"/>
        <w:left w:val="none" w:sz="0" w:space="0" w:color="auto"/>
        <w:bottom w:val="none" w:sz="0" w:space="0" w:color="auto"/>
        <w:right w:val="none" w:sz="0" w:space="0" w:color="auto"/>
      </w:divBdr>
    </w:div>
    <w:div w:id="1762947763">
      <w:bodyDiv w:val="1"/>
      <w:marLeft w:val="0"/>
      <w:marRight w:val="0"/>
      <w:marTop w:val="0"/>
      <w:marBottom w:val="0"/>
      <w:divBdr>
        <w:top w:val="none" w:sz="0" w:space="0" w:color="auto"/>
        <w:left w:val="none" w:sz="0" w:space="0" w:color="auto"/>
        <w:bottom w:val="none" w:sz="0" w:space="0" w:color="auto"/>
        <w:right w:val="none" w:sz="0" w:space="0" w:color="auto"/>
      </w:divBdr>
    </w:div>
    <w:div w:id="1763838607">
      <w:bodyDiv w:val="1"/>
      <w:marLeft w:val="0"/>
      <w:marRight w:val="0"/>
      <w:marTop w:val="0"/>
      <w:marBottom w:val="0"/>
      <w:divBdr>
        <w:top w:val="none" w:sz="0" w:space="0" w:color="auto"/>
        <w:left w:val="none" w:sz="0" w:space="0" w:color="auto"/>
        <w:bottom w:val="none" w:sz="0" w:space="0" w:color="auto"/>
        <w:right w:val="none" w:sz="0" w:space="0" w:color="auto"/>
      </w:divBdr>
    </w:div>
    <w:div w:id="1764649415">
      <w:bodyDiv w:val="1"/>
      <w:marLeft w:val="0"/>
      <w:marRight w:val="0"/>
      <w:marTop w:val="0"/>
      <w:marBottom w:val="0"/>
      <w:divBdr>
        <w:top w:val="none" w:sz="0" w:space="0" w:color="auto"/>
        <w:left w:val="none" w:sz="0" w:space="0" w:color="auto"/>
        <w:bottom w:val="none" w:sz="0" w:space="0" w:color="auto"/>
        <w:right w:val="none" w:sz="0" w:space="0" w:color="auto"/>
      </w:divBdr>
    </w:div>
    <w:div w:id="1766075857">
      <w:bodyDiv w:val="1"/>
      <w:marLeft w:val="0"/>
      <w:marRight w:val="0"/>
      <w:marTop w:val="0"/>
      <w:marBottom w:val="0"/>
      <w:divBdr>
        <w:top w:val="none" w:sz="0" w:space="0" w:color="auto"/>
        <w:left w:val="none" w:sz="0" w:space="0" w:color="auto"/>
        <w:bottom w:val="none" w:sz="0" w:space="0" w:color="auto"/>
        <w:right w:val="none" w:sz="0" w:space="0" w:color="auto"/>
      </w:divBdr>
    </w:div>
    <w:div w:id="1769304513">
      <w:bodyDiv w:val="1"/>
      <w:marLeft w:val="0"/>
      <w:marRight w:val="0"/>
      <w:marTop w:val="0"/>
      <w:marBottom w:val="0"/>
      <w:divBdr>
        <w:top w:val="none" w:sz="0" w:space="0" w:color="auto"/>
        <w:left w:val="none" w:sz="0" w:space="0" w:color="auto"/>
        <w:bottom w:val="none" w:sz="0" w:space="0" w:color="auto"/>
        <w:right w:val="none" w:sz="0" w:space="0" w:color="auto"/>
      </w:divBdr>
    </w:div>
    <w:div w:id="1773012267">
      <w:bodyDiv w:val="1"/>
      <w:marLeft w:val="0"/>
      <w:marRight w:val="0"/>
      <w:marTop w:val="0"/>
      <w:marBottom w:val="0"/>
      <w:divBdr>
        <w:top w:val="none" w:sz="0" w:space="0" w:color="auto"/>
        <w:left w:val="none" w:sz="0" w:space="0" w:color="auto"/>
        <w:bottom w:val="none" w:sz="0" w:space="0" w:color="auto"/>
        <w:right w:val="none" w:sz="0" w:space="0" w:color="auto"/>
      </w:divBdr>
    </w:div>
    <w:div w:id="1779175736">
      <w:bodyDiv w:val="1"/>
      <w:marLeft w:val="0"/>
      <w:marRight w:val="0"/>
      <w:marTop w:val="0"/>
      <w:marBottom w:val="0"/>
      <w:divBdr>
        <w:top w:val="none" w:sz="0" w:space="0" w:color="auto"/>
        <w:left w:val="none" w:sz="0" w:space="0" w:color="auto"/>
        <w:bottom w:val="none" w:sz="0" w:space="0" w:color="auto"/>
        <w:right w:val="none" w:sz="0" w:space="0" w:color="auto"/>
      </w:divBdr>
    </w:div>
    <w:div w:id="1780756827">
      <w:bodyDiv w:val="1"/>
      <w:marLeft w:val="0"/>
      <w:marRight w:val="0"/>
      <w:marTop w:val="0"/>
      <w:marBottom w:val="0"/>
      <w:divBdr>
        <w:top w:val="none" w:sz="0" w:space="0" w:color="auto"/>
        <w:left w:val="none" w:sz="0" w:space="0" w:color="auto"/>
        <w:bottom w:val="none" w:sz="0" w:space="0" w:color="auto"/>
        <w:right w:val="none" w:sz="0" w:space="0" w:color="auto"/>
      </w:divBdr>
    </w:div>
    <w:div w:id="1782264310">
      <w:bodyDiv w:val="1"/>
      <w:marLeft w:val="0"/>
      <w:marRight w:val="0"/>
      <w:marTop w:val="0"/>
      <w:marBottom w:val="0"/>
      <w:divBdr>
        <w:top w:val="none" w:sz="0" w:space="0" w:color="auto"/>
        <w:left w:val="none" w:sz="0" w:space="0" w:color="auto"/>
        <w:bottom w:val="none" w:sz="0" w:space="0" w:color="auto"/>
        <w:right w:val="none" w:sz="0" w:space="0" w:color="auto"/>
      </w:divBdr>
    </w:div>
    <w:div w:id="1787002153">
      <w:bodyDiv w:val="1"/>
      <w:marLeft w:val="0"/>
      <w:marRight w:val="0"/>
      <w:marTop w:val="0"/>
      <w:marBottom w:val="0"/>
      <w:divBdr>
        <w:top w:val="none" w:sz="0" w:space="0" w:color="auto"/>
        <w:left w:val="none" w:sz="0" w:space="0" w:color="auto"/>
        <w:bottom w:val="none" w:sz="0" w:space="0" w:color="auto"/>
        <w:right w:val="none" w:sz="0" w:space="0" w:color="auto"/>
      </w:divBdr>
    </w:div>
    <w:div w:id="1791126588">
      <w:bodyDiv w:val="1"/>
      <w:marLeft w:val="0"/>
      <w:marRight w:val="0"/>
      <w:marTop w:val="0"/>
      <w:marBottom w:val="0"/>
      <w:divBdr>
        <w:top w:val="none" w:sz="0" w:space="0" w:color="auto"/>
        <w:left w:val="none" w:sz="0" w:space="0" w:color="auto"/>
        <w:bottom w:val="none" w:sz="0" w:space="0" w:color="auto"/>
        <w:right w:val="none" w:sz="0" w:space="0" w:color="auto"/>
      </w:divBdr>
    </w:div>
    <w:div w:id="1793014054">
      <w:bodyDiv w:val="1"/>
      <w:marLeft w:val="0"/>
      <w:marRight w:val="0"/>
      <w:marTop w:val="0"/>
      <w:marBottom w:val="0"/>
      <w:divBdr>
        <w:top w:val="none" w:sz="0" w:space="0" w:color="auto"/>
        <w:left w:val="none" w:sz="0" w:space="0" w:color="auto"/>
        <w:bottom w:val="none" w:sz="0" w:space="0" w:color="auto"/>
        <w:right w:val="none" w:sz="0" w:space="0" w:color="auto"/>
      </w:divBdr>
    </w:div>
    <w:div w:id="1793861448">
      <w:bodyDiv w:val="1"/>
      <w:marLeft w:val="0"/>
      <w:marRight w:val="0"/>
      <w:marTop w:val="0"/>
      <w:marBottom w:val="0"/>
      <w:divBdr>
        <w:top w:val="none" w:sz="0" w:space="0" w:color="auto"/>
        <w:left w:val="none" w:sz="0" w:space="0" w:color="auto"/>
        <w:bottom w:val="none" w:sz="0" w:space="0" w:color="auto"/>
        <w:right w:val="none" w:sz="0" w:space="0" w:color="auto"/>
      </w:divBdr>
    </w:div>
    <w:div w:id="1811171837">
      <w:bodyDiv w:val="1"/>
      <w:marLeft w:val="0"/>
      <w:marRight w:val="0"/>
      <w:marTop w:val="0"/>
      <w:marBottom w:val="0"/>
      <w:divBdr>
        <w:top w:val="none" w:sz="0" w:space="0" w:color="auto"/>
        <w:left w:val="none" w:sz="0" w:space="0" w:color="auto"/>
        <w:bottom w:val="none" w:sz="0" w:space="0" w:color="auto"/>
        <w:right w:val="none" w:sz="0" w:space="0" w:color="auto"/>
      </w:divBdr>
    </w:div>
    <w:div w:id="1818376650">
      <w:bodyDiv w:val="1"/>
      <w:marLeft w:val="0"/>
      <w:marRight w:val="0"/>
      <w:marTop w:val="0"/>
      <w:marBottom w:val="0"/>
      <w:divBdr>
        <w:top w:val="none" w:sz="0" w:space="0" w:color="auto"/>
        <w:left w:val="none" w:sz="0" w:space="0" w:color="auto"/>
        <w:bottom w:val="none" w:sz="0" w:space="0" w:color="auto"/>
        <w:right w:val="none" w:sz="0" w:space="0" w:color="auto"/>
      </w:divBdr>
    </w:div>
    <w:div w:id="1818567714">
      <w:bodyDiv w:val="1"/>
      <w:marLeft w:val="0"/>
      <w:marRight w:val="0"/>
      <w:marTop w:val="0"/>
      <w:marBottom w:val="0"/>
      <w:divBdr>
        <w:top w:val="none" w:sz="0" w:space="0" w:color="auto"/>
        <w:left w:val="none" w:sz="0" w:space="0" w:color="auto"/>
        <w:bottom w:val="none" w:sz="0" w:space="0" w:color="auto"/>
        <w:right w:val="none" w:sz="0" w:space="0" w:color="auto"/>
      </w:divBdr>
    </w:div>
    <w:div w:id="1823305719">
      <w:bodyDiv w:val="1"/>
      <w:marLeft w:val="0"/>
      <w:marRight w:val="0"/>
      <w:marTop w:val="0"/>
      <w:marBottom w:val="0"/>
      <w:divBdr>
        <w:top w:val="none" w:sz="0" w:space="0" w:color="auto"/>
        <w:left w:val="none" w:sz="0" w:space="0" w:color="auto"/>
        <w:bottom w:val="none" w:sz="0" w:space="0" w:color="auto"/>
        <w:right w:val="none" w:sz="0" w:space="0" w:color="auto"/>
      </w:divBdr>
    </w:div>
    <w:div w:id="1825007677">
      <w:bodyDiv w:val="1"/>
      <w:marLeft w:val="0"/>
      <w:marRight w:val="0"/>
      <w:marTop w:val="0"/>
      <w:marBottom w:val="0"/>
      <w:divBdr>
        <w:top w:val="none" w:sz="0" w:space="0" w:color="auto"/>
        <w:left w:val="none" w:sz="0" w:space="0" w:color="auto"/>
        <w:bottom w:val="none" w:sz="0" w:space="0" w:color="auto"/>
        <w:right w:val="none" w:sz="0" w:space="0" w:color="auto"/>
      </w:divBdr>
    </w:div>
    <w:div w:id="1839924039">
      <w:bodyDiv w:val="1"/>
      <w:marLeft w:val="0"/>
      <w:marRight w:val="0"/>
      <w:marTop w:val="0"/>
      <w:marBottom w:val="0"/>
      <w:divBdr>
        <w:top w:val="none" w:sz="0" w:space="0" w:color="auto"/>
        <w:left w:val="none" w:sz="0" w:space="0" w:color="auto"/>
        <w:bottom w:val="none" w:sz="0" w:space="0" w:color="auto"/>
        <w:right w:val="none" w:sz="0" w:space="0" w:color="auto"/>
      </w:divBdr>
    </w:div>
    <w:div w:id="1846047179">
      <w:bodyDiv w:val="1"/>
      <w:marLeft w:val="0"/>
      <w:marRight w:val="0"/>
      <w:marTop w:val="0"/>
      <w:marBottom w:val="0"/>
      <w:divBdr>
        <w:top w:val="none" w:sz="0" w:space="0" w:color="auto"/>
        <w:left w:val="none" w:sz="0" w:space="0" w:color="auto"/>
        <w:bottom w:val="none" w:sz="0" w:space="0" w:color="auto"/>
        <w:right w:val="none" w:sz="0" w:space="0" w:color="auto"/>
      </w:divBdr>
    </w:div>
    <w:div w:id="1849560568">
      <w:bodyDiv w:val="1"/>
      <w:marLeft w:val="0"/>
      <w:marRight w:val="0"/>
      <w:marTop w:val="0"/>
      <w:marBottom w:val="0"/>
      <w:divBdr>
        <w:top w:val="none" w:sz="0" w:space="0" w:color="auto"/>
        <w:left w:val="none" w:sz="0" w:space="0" w:color="auto"/>
        <w:bottom w:val="none" w:sz="0" w:space="0" w:color="auto"/>
        <w:right w:val="none" w:sz="0" w:space="0" w:color="auto"/>
      </w:divBdr>
    </w:div>
    <w:div w:id="1860698417">
      <w:bodyDiv w:val="1"/>
      <w:marLeft w:val="0"/>
      <w:marRight w:val="0"/>
      <w:marTop w:val="0"/>
      <w:marBottom w:val="0"/>
      <w:divBdr>
        <w:top w:val="none" w:sz="0" w:space="0" w:color="auto"/>
        <w:left w:val="none" w:sz="0" w:space="0" w:color="auto"/>
        <w:bottom w:val="none" w:sz="0" w:space="0" w:color="auto"/>
        <w:right w:val="none" w:sz="0" w:space="0" w:color="auto"/>
      </w:divBdr>
    </w:div>
    <w:div w:id="1876237402">
      <w:bodyDiv w:val="1"/>
      <w:marLeft w:val="0"/>
      <w:marRight w:val="0"/>
      <w:marTop w:val="0"/>
      <w:marBottom w:val="0"/>
      <w:divBdr>
        <w:top w:val="none" w:sz="0" w:space="0" w:color="auto"/>
        <w:left w:val="none" w:sz="0" w:space="0" w:color="auto"/>
        <w:bottom w:val="none" w:sz="0" w:space="0" w:color="auto"/>
        <w:right w:val="none" w:sz="0" w:space="0" w:color="auto"/>
      </w:divBdr>
    </w:div>
    <w:div w:id="1877623740">
      <w:bodyDiv w:val="1"/>
      <w:marLeft w:val="0"/>
      <w:marRight w:val="0"/>
      <w:marTop w:val="0"/>
      <w:marBottom w:val="0"/>
      <w:divBdr>
        <w:top w:val="none" w:sz="0" w:space="0" w:color="auto"/>
        <w:left w:val="none" w:sz="0" w:space="0" w:color="auto"/>
        <w:bottom w:val="none" w:sz="0" w:space="0" w:color="auto"/>
        <w:right w:val="none" w:sz="0" w:space="0" w:color="auto"/>
      </w:divBdr>
    </w:div>
    <w:div w:id="1881355502">
      <w:bodyDiv w:val="1"/>
      <w:marLeft w:val="0"/>
      <w:marRight w:val="0"/>
      <w:marTop w:val="0"/>
      <w:marBottom w:val="0"/>
      <w:divBdr>
        <w:top w:val="none" w:sz="0" w:space="0" w:color="auto"/>
        <w:left w:val="none" w:sz="0" w:space="0" w:color="auto"/>
        <w:bottom w:val="none" w:sz="0" w:space="0" w:color="auto"/>
        <w:right w:val="none" w:sz="0" w:space="0" w:color="auto"/>
      </w:divBdr>
    </w:div>
    <w:div w:id="1881552482">
      <w:bodyDiv w:val="1"/>
      <w:marLeft w:val="0"/>
      <w:marRight w:val="0"/>
      <w:marTop w:val="0"/>
      <w:marBottom w:val="0"/>
      <w:divBdr>
        <w:top w:val="none" w:sz="0" w:space="0" w:color="auto"/>
        <w:left w:val="none" w:sz="0" w:space="0" w:color="auto"/>
        <w:bottom w:val="none" w:sz="0" w:space="0" w:color="auto"/>
        <w:right w:val="none" w:sz="0" w:space="0" w:color="auto"/>
      </w:divBdr>
    </w:div>
    <w:div w:id="1889295645">
      <w:bodyDiv w:val="1"/>
      <w:marLeft w:val="0"/>
      <w:marRight w:val="0"/>
      <w:marTop w:val="0"/>
      <w:marBottom w:val="0"/>
      <w:divBdr>
        <w:top w:val="none" w:sz="0" w:space="0" w:color="auto"/>
        <w:left w:val="none" w:sz="0" w:space="0" w:color="auto"/>
        <w:bottom w:val="none" w:sz="0" w:space="0" w:color="auto"/>
        <w:right w:val="none" w:sz="0" w:space="0" w:color="auto"/>
      </w:divBdr>
    </w:div>
    <w:div w:id="1894192135">
      <w:bodyDiv w:val="1"/>
      <w:marLeft w:val="0"/>
      <w:marRight w:val="0"/>
      <w:marTop w:val="0"/>
      <w:marBottom w:val="0"/>
      <w:divBdr>
        <w:top w:val="none" w:sz="0" w:space="0" w:color="auto"/>
        <w:left w:val="none" w:sz="0" w:space="0" w:color="auto"/>
        <w:bottom w:val="none" w:sz="0" w:space="0" w:color="auto"/>
        <w:right w:val="none" w:sz="0" w:space="0" w:color="auto"/>
      </w:divBdr>
    </w:div>
    <w:div w:id="1897475629">
      <w:bodyDiv w:val="1"/>
      <w:marLeft w:val="0"/>
      <w:marRight w:val="0"/>
      <w:marTop w:val="0"/>
      <w:marBottom w:val="0"/>
      <w:divBdr>
        <w:top w:val="none" w:sz="0" w:space="0" w:color="auto"/>
        <w:left w:val="none" w:sz="0" w:space="0" w:color="auto"/>
        <w:bottom w:val="none" w:sz="0" w:space="0" w:color="auto"/>
        <w:right w:val="none" w:sz="0" w:space="0" w:color="auto"/>
      </w:divBdr>
    </w:div>
    <w:div w:id="1897857937">
      <w:bodyDiv w:val="1"/>
      <w:marLeft w:val="0"/>
      <w:marRight w:val="0"/>
      <w:marTop w:val="0"/>
      <w:marBottom w:val="0"/>
      <w:divBdr>
        <w:top w:val="none" w:sz="0" w:space="0" w:color="auto"/>
        <w:left w:val="none" w:sz="0" w:space="0" w:color="auto"/>
        <w:bottom w:val="none" w:sz="0" w:space="0" w:color="auto"/>
        <w:right w:val="none" w:sz="0" w:space="0" w:color="auto"/>
      </w:divBdr>
    </w:div>
    <w:div w:id="1899778816">
      <w:bodyDiv w:val="1"/>
      <w:marLeft w:val="0"/>
      <w:marRight w:val="0"/>
      <w:marTop w:val="0"/>
      <w:marBottom w:val="0"/>
      <w:divBdr>
        <w:top w:val="none" w:sz="0" w:space="0" w:color="auto"/>
        <w:left w:val="none" w:sz="0" w:space="0" w:color="auto"/>
        <w:bottom w:val="none" w:sz="0" w:space="0" w:color="auto"/>
        <w:right w:val="none" w:sz="0" w:space="0" w:color="auto"/>
      </w:divBdr>
    </w:div>
    <w:div w:id="1901331028">
      <w:bodyDiv w:val="1"/>
      <w:marLeft w:val="0"/>
      <w:marRight w:val="0"/>
      <w:marTop w:val="0"/>
      <w:marBottom w:val="0"/>
      <w:divBdr>
        <w:top w:val="none" w:sz="0" w:space="0" w:color="auto"/>
        <w:left w:val="none" w:sz="0" w:space="0" w:color="auto"/>
        <w:bottom w:val="none" w:sz="0" w:space="0" w:color="auto"/>
        <w:right w:val="none" w:sz="0" w:space="0" w:color="auto"/>
      </w:divBdr>
    </w:div>
    <w:div w:id="1902327370">
      <w:bodyDiv w:val="1"/>
      <w:marLeft w:val="0"/>
      <w:marRight w:val="0"/>
      <w:marTop w:val="0"/>
      <w:marBottom w:val="0"/>
      <w:divBdr>
        <w:top w:val="none" w:sz="0" w:space="0" w:color="auto"/>
        <w:left w:val="none" w:sz="0" w:space="0" w:color="auto"/>
        <w:bottom w:val="none" w:sz="0" w:space="0" w:color="auto"/>
        <w:right w:val="none" w:sz="0" w:space="0" w:color="auto"/>
      </w:divBdr>
    </w:div>
    <w:div w:id="1913270943">
      <w:bodyDiv w:val="1"/>
      <w:marLeft w:val="0"/>
      <w:marRight w:val="0"/>
      <w:marTop w:val="0"/>
      <w:marBottom w:val="0"/>
      <w:divBdr>
        <w:top w:val="none" w:sz="0" w:space="0" w:color="auto"/>
        <w:left w:val="none" w:sz="0" w:space="0" w:color="auto"/>
        <w:bottom w:val="none" w:sz="0" w:space="0" w:color="auto"/>
        <w:right w:val="none" w:sz="0" w:space="0" w:color="auto"/>
      </w:divBdr>
    </w:div>
    <w:div w:id="1914387659">
      <w:bodyDiv w:val="1"/>
      <w:marLeft w:val="0"/>
      <w:marRight w:val="0"/>
      <w:marTop w:val="0"/>
      <w:marBottom w:val="0"/>
      <w:divBdr>
        <w:top w:val="none" w:sz="0" w:space="0" w:color="auto"/>
        <w:left w:val="none" w:sz="0" w:space="0" w:color="auto"/>
        <w:bottom w:val="none" w:sz="0" w:space="0" w:color="auto"/>
        <w:right w:val="none" w:sz="0" w:space="0" w:color="auto"/>
      </w:divBdr>
    </w:div>
    <w:div w:id="1923487940">
      <w:bodyDiv w:val="1"/>
      <w:marLeft w:val="0"/>
      <w:marRight w:val="0"/>
      <w:marTop w:val="0"/>
      <w:marBottom w:val="0"/>
      <w:divBdr>
        <w:top w:val="none" w:sz="0" w:space="0" w:color="auto"/>
        <w:left w:val="none" w:sz="0" w:space="0" w:color="auto"/>
        <w:bottom w:val="none" w:sz="0" w:space="0" w:color="auto"/>
        <w:right w:val="none" w:sz="0" w:space="0" w:color="auto"/>
      </w:divBdr>
    </w:div>
    <w:div w:id="1927105507">
      <w:bodyDiv w:val="1"/>
      <w:marLeft w:val="0"/>
      <w:marRight w:val="0"/>
      <w:marTop w:val="0"/>
      <w:marBottom w:val="0"/>
      <w:divBdr>
        <w:top w:val="none" w:sz="0" w:space="0" w:color="auto"/>
        <w:left w:val="none" w:sz="0" w:space="0" w:color="auto"/>
        <w:bottom w:val="none" w:sz="0" w:space="0" w:color="auto"/>
        <w:right w:val="none" w:sz="0" w:space="0" w:color="auto"/>
      </w:divBdr>
    </w:div>
    <w:div w:id="1950623689">
      <w:bodyDiv w:val="1"/>
      <w:marLeft w:val="0"/>
      <w:marRight w:val="0"/>
      <w:marTop w:val="0"/>
      <w:marBottom w:val="0"/>
      <w:divBdr>
        <w:top w:val="none" w:sz="0" w:space="0" w:color="auto"/>
        <w:left w:val="none" w:sz="0" w:space="0" w:color="auto"/>
        <w:bottom w:val="none" w:sz="0" w:space="0" w:color="auto"/>
        <w:right w:val="none" w:sz="0" w:space="0" w:color="auto"/>
      </w:divBdr>
    </w:div>
    <w:div w:id="1962032889">
      <w:bodyDiv w:val="1"/>
      <w:marLeft w:val="0"/>
      <w:marRight w:val="0"/>
      <w:marTop w:val="0"/>
      <w:marBottom w:val="0"/>
      <w:divBdr>
        <w:top w:val="none" w:sz="0" w:space="0" w:color="auto"/>
        <w:left w:val="none" w:sz="0" w:space="0" w:color="auto"/>
        <w:bottom w:val="none" w:sz="0" w:space="0" w:color="auto"/>
        <w:right w:val="none" w:sz="0" w:space="0" w:color="auto"/>
      </w:divBdr>
    </w:div>
    <w:div w:id="1965234673">
      <w:bodyDiv w:val="1"/>
      <w:marLeft w:val="0"/>
      <w:marRight w:val="0"/>
      <w:marTop w:val="0"/>
      <w:marBottom w:val="0"/>
      <w:divBdr>
        <w:top w:val="none" w:sz="0" w:space="0" w:color="auto"/>
        <w:left w:val="none" w:sz="0" w:space="0" w:color="auto"/>
        <w:bottom w:val="none" w:sz="0" w:space="0" w:color="auto"/>
        <w:right w:val="none" w:sz="0" w:space="0" w:color="auto"/>
      </w:divBdr>
    </w:div>
    <w:div w:id="1970161047">
      <w:bodyDiv w:val="1"/>
      <w:marLeft w:val="0"/>
      <w:marRight w:val="0"/>
      <w:marTop w:val="0"/>
      <w:marBottom w:val="0"/>
      <w:divBdr>
        <w:top w:val="none" w:sz="0" w:space="0" w:color="auto"/>
        <w:left w:val="none" w:sz="0" w:space="0" w:color="auto"/>
        <w:bottom w:val="none" w:sz="0" w:space="0" w:color="auto"/>
        <w:right w:val="none" w:sz="0" w:space="0" w:color="auto"/>
      </w:divBdr>
    </w:div>
    <w:div w:id="1970699460">
      <w:bodyDiv w:val="1"/>
      <w:marLeft w:val="0"/>
      <w:marRight w:val="0"/>
      <w:marTop w:val="0"/>
      <w:marBottom w:val="0"/>
      <w:divBdr>
        <w:top w:val="none" w:sz="0" w:space="0" w:color="auto"/>
        <w:left w:val="none" w:sz="0" w:space="0" w:color="auto"/>
        <w:bottom w:val="none" w:sz="0" w:space="0" w:color="auto"/>
        <w:right w:val="none" w:sz="0" w:space="0" w:color="auto"/>
      </w:divBdr>
    </w:div>
    <w:div w:id="1971202066">
      <w:bodyDiv w:val="1"/>
      <w:marLeft w:val="0"/>
      <w:marRight w:val="0"/>
      <w:marTop w:val="0"/>
      <w:marBottom w:val="0"/>
      <w:divBdr>
        <w:top w:val="none" w:sz="0" w:space="0" w:color="auto"/>
        <w:left w:val="none" w:sz="0" w:space="0" w:color="auto"/>
        <w:bottom w:val="none" w:sz="0" w:space="0" w:color="auto"/>
        <w:right w:val="none" w:sz="0" w:space="0" w:color="auto"/>
      </w:divBdr>
    </w:div>
    <w:div w:id="1973097327">
      <w:bodyDiv w:val="1"/>
      <w:marLeft w:val="0"/>
      <w:marRight w:val="0"/>
      <w:marTop w:val="0"/>
      <w:marBottom w:val="0"/>
      <w:divBdr>
        <w:top w:val="none" w:sz="0" w:space="0" w:color="auto"/>
        <w:left w:val="none" w:sz="0" w:space="0" w:color="auto"/>
        <w:bottom w:val="none" w:sz="0" w:space="0" w:color="auto"/>
        <w:right w:val="none" w:sz="0" w:space="0" w:color="auto"/>
      </w:divBdr>
    </w:div>
    <w:div w:id="1974746614">
      <w:bodyDiv w:val="1"/>
      <w:marLeft w:val="0"/>
      <w:marRight w:val="0"/>
      <w:marTop w:val="0"/>
      <w:marBottom w:val="0"/>
      <w:divBdr>
        <w:top w:val="none" w:sz="0" w:space="0" w:color="auto"/>
        <w:left w:val="none" w:sz="0" w:space="0" w:color="auto"/>
        <w:bottom w:val="none" w:sz="0" w:space="0" w:color="auto"/>
        <w:right w:val="none" w:sz="0" w:space="0" w:color="auto"/>
      </w:divBdr>
    </w:div>
    <w:div w:id="1978294734">
      <w:bodyDiv w:val="1"/>
      <w:marLeft w:val="0"/>
      <w:marRight w:val="0"/>
      <w:marTop w:val="0"/>
      <w:marBottom w:val="0"/>
      <w:divBdr>
        <w:top w:val="none" w:sz="0" w:space="0" w:color="auto"/>
        <w:left w:val="none" w:sz="0" w:space="0" w:color="auto"/>
        <w:bottom w:val="none" w:sz="0" w:space="0" w:color="auto"/>
        <w:right w:val="none" w:sz="0" w:space="0" w:color="auto"/>
      </w:divBdr>
    </w:div>
    <w:div w:id="1980260532">
      <w:bodyDiv w:val="1"/>
      <w:marLeft w:val="0"/>
      <w:marRight w:val="0"/>
      <w:marTop w:val="0"/>
      <w:marBottom w:val="0"/>
      <w:divBdr>
        <w:top w:val="none" w:sz="0" w:space="0" w:color="auto"/>
        <w:left w:val="none" w:sz="0" w:space="0" w:color="auto"/>
        <w:bottom w:val="none" w:sz="0" w:space="0" w:color="auto"/>
        <w:right w:val="none" w:sz="0" w:space="0" w:color="auto"/>
      </w:divBdr>
    </w:div>
    <w:div w:id="1989705642">
      <w:bodyDiv w:val="1"/>
      <w:marLeft w:val="0"/>
      <w:marRight w:val="0"/>
      <w:marTop w:val="0"/>
      <w:marBottom w:val="0"/>
      <w:divBdr>
        <w:top w:val="none" w:sz="0" w:space="0" w:color="auto"/>
        <w:left w:val="none" w:sz="0" w:space="0" w:color="auto"/>
        <w:bottom w:val="none" w:sz="0" w:space="0" w:color="auto"/>
        <w:right w:val="none" w:sz="0" w:space="0" w:color="auto"/>
      </w:divBdr>
    </w:div>
    <w:div w:id="1998070277">
      <w:bodyDiv w:val="1"/>
      <w:marLeft w:val="0"/>
      <w:marRight w:val="0"/>
      <w:marTop w:val="0"/>
      <w:marBottom w:val="0"/>
      <w:divBdr>
        <w:top w:val="none" w:sz="0" w:space="0" w:color="auto"/>
        <w:left w:val="none" w:sz="0" w:space="0" w:color="auto"/>
        <w:bottom w:val="none" w:sz="0" w:space="0" w:color="auto"/>
        <w:right w:val="none" w:sz="0" w:space="0" w:color="auto"/>
      </w:divBdr>
    </w:div>
    <w:div w:id="2001613609">
      <w:bodyDiv w:val="1"/>
      <w:marLeft w:val="0"/>
      <w:marRight w:val="0"/>
      <w:marTop w:val="0"/>
      <w:marBottom w:val="0"/>
      <w:divBdr>
        <w:top w:val="none" w:sz="0" w:space="0" w:color="auto"/>
        <w:left w:val="none" w:sz="0" w:space="0" w:color="auto"/>
        <w:bottom w:val="none" w:sz="0" w:space="0" w:color="auto"/>
        <w:right w:val="none" w:sz="0" w:space="0" w:color="auto"/>
      </w:divBdr>
    </w:div>
    <w:div w:id="2005815545">
      <w:bodyDiv w:val="1"/>
      <w:marLeft w:val="0"/>
      <w:marRight w:val="0"/>
      <w:marTop w:val="0"/>
      <w:marBottom w:val="0"/>
      <w:divBdr>
        <w:top w:val="none" w:sz="0" w:space="0" w:color="auto"/>
        <w:left w:val="none" w:sz="0" w:space="0" w:color="auto"/>
        <w:bottom w:val="none" w:sz="0" w:space="0" w:color="auto"/>
        <w:right w:val="none" w:sz="0" w:space="0" w:color="auto"/>
      </w:divBdr>
    </w:div>
    <w:div w:id="2007780133">
      <w:bodyDiv w:val="1"/>
      <w:marLeft w:val="0"/>
      <w:marRight w:val="0"/>
      <w:marTop w:val="0"/>
      <w:marBottom w:val="0"/>
      <w:divBdr>
        <w:top w:val="none" w:sz="0" w:space="0" w:color="auto"/>
        <w:left w:val="none" w:sz="0" w:space="0" w:color="auto"/>
        <w:bottom w:val="none" w:sz="0" w:space="0" w:color="auto"/>
        <w:right w:val="none" w:sz="0" w:space="0" w:color="auto"/>
      </w:divBdr>
    </w:div>
    <w:div w:id="2023047367">
      <w:bodyDiv w:val="1"/>
      <w:marLeft w:val="0"/>
      <w:marRight w:val="0"/>
      <w:marTop w:val="0"/>
      <w:marBottom w:val="0"/>
      <w:divBdr>
        <w:top w:val="none" w:sz="0" w:space="0" w:color="auto"/>
        <w:left w:val="none" w:sz="0" w:space="0" w:color="auto"/>
        <w:bottom w:val="none" w:sz="0" w:space="0" w:color="auto"/>
        <w:right w:val="none" w:sz="0" w:space="0" w:color="auto"/>
      </w:divBdr>
    </w:div>
    <w:div w:id="2032490727">
      <w:bodyDiv w:val="1"/>
      <w:marLeft w:val="0"/>
      <w:marRight w:val="0"/>
      <w:marTop w:val="0"/>
      <w:marBottom w:val="0"/>
      <w:divBdr>
        <w:top w:val="none" w:sz="0" w:space="0" w:color="auto"/>
        <w:left w:val="none" w:sz="0" w:space="0" w:color="auto"/>
        <w:bottom w:val="none" w:sz="0" w:space="0" w:color="auto"/>
        <w:right w:val="none" w:sz="0" w:space="0" w:color="auto"/>
      </w:divBdr>
    </w:div>
    <w:div w:id="2040354433">
      <w:bodyDiv w:val="1"/>
      <w:marLeft w:val="0"/>
      <w:marRight w:val="0"/>
      <w:marTop w:val="0"/>
      <w:marBottom w:val="0"/>
      <w:divBdr>
        <w:top w:val="none" w:sz="0" w:space="0" w:color="auto"/>
        <w:left w:val="none" w:sz="0" w:space="0" w:color="auto"/>
        <w:bottom w:val="none" w:sz="0" w:space="0" w:color="auto"/>
        <w:right w:val="none" w:sz="0" w:space="0" w:color="auto"/>
      </w:divBdr>
    </w:div>
    <w:div w:id="2051224151">
      <w:bodyDiv w:val="1"/>
      <w:marLeft w:val="0"/>
      <w:marRight w:val="0"/>
      <w:marTop w:val="0"/>
      <w:marBottom w:val="0"/>
      <w:divBdr>
        <w:top w:val="none" w:sz="0" w:space="0" w:color="auto"/>
        <w:left w:val="none" w:sz="0" w:space="0" w:color="auto"/>
        <w:bottom w:val="none" w:sz="0" w:space="0" w:color="auto"/>
        <w:right w:val="none" w:sz="0" w:space="0" w:color="auto"/>
      </w:divBdr>
    </w:div>
    <w:div w:id="2055349486">
      <w:bodyDiv w:val="1"/>
      <w:marLeft w:val="0"/>
      <w:marRight w:val="0"/>
      <w:marTop w:val="0"/>
      <w:marBottom w:val="0"/>
      <w:divBdr>
        <w:top w:val="none" w:sz="0" w:space="0" w:color="auto"/>
        <w:left w:val="none" w:sz="0" w:space="0" w:color="auto"/>
        <w:bottom w:val="none" w:sz="0" w:space="0" w:color="auto"/>
        <w:right w:val="none" w:sz="0" w:space="0" w:color="auto"/>
      </w:divBdr>
    </w:div>
    <w:div w:id="2055881831">
      <w:bodyDiv w:val="1"/>
      <w:marLeft w:val="0"/>
      <w:marRight w:val="0"/>
      <w:marTop w:val="0"/>
      <w:marBottom w:val="0"/>
      <w:divBdr>
        <w:top w:val="none" w:sz="0" w:space="0" w:color="auto"/>
        <w:left w:val="none" w:sz="0" w:space="0" w:color="auto"/>
        <w:bottom w:val="none" w:sz="0" w:space="0" w:color="auto"/>
        <w:right w:val="none" w:sz="0" w:space="0" w:color="auto"/>
      </w:divBdr>
    </w:div>
    <w:div w:id="2058697783">
      <w:bodyDiv w:val="1"/>
      <w:marLeft w:val="0"/>
      <w:marRight w:val="0"/>
      <w:marTop w:val="0"/>
      <w:marBottom w:val="0"/>
      <w:divBdr>
        <w:top w:val="none" w:sz="0" w:space="0" w:color="auto"/>
        <w:left w:val="none" w:sz="0" w:space="0" w:color="auto"/>
        <w:bottom w:val="none" w:sz="0" w:space="0" w:color="auto"/>
        <w:right w:val="none" w:sz="0" w:space="0" w:color="auto"/>
      </w:divBdr>
    </w:div>
    <w:div w:id="2070766657">
      <w:bodyDiv w:val="1"/>
      <w:marLeft w:val="0"/>
      <w:marRight w:val="0"/>
      <w:marTop w:val="0"/>
      <w:marBottom w:val="0"/>
      <w:divBdr>
        <w:top w:val="none" w:sz="0" w:space="0" w:color="auto"/>
        <w:left w:val="none" w:sz="0" w:space="0" w:color="auto"/>
        <w:bottom w:val="none" w:sz="0" w:space="0" w:color="auto"/>
        <w:right w:val="none" w:sz="0" w:space="0" w:color="auto"/>
      </w:divBdr>
    </w:div>
    <w:div w:id="2072074505">
      <w:bodyDiv w:val="1"/>
      <w:marLeft w:val="0"/>
      <w:marRight w:val="0"/>
      <w:marTop w:val="0"/>
      <w:marBottom w:val="0"/>
      <w:divBdr>
        <w:top w:val="none" w:sz="0" w:space="0" w:color="auto"/>
        <w:left w:val="none" w:sz="0" w:space="0" w:color="auto"/>
        <w:bottom w:val="none" w:sz="0" w:space="0" w:color="auto"/>
        <w:right w:val="none" w:sz="0" w:space="0" w:color="auto"/>
      </w:divBdr>
    </w:div>
    <w:div w:id="2076580704">
      <w:bodyDiv w:val="1"/>
      <w:marLeft w:val="0"/>
      <w:marRight w:val="0"/>
      <w:marTop w:val="0"/>
      <w:marBottom w:val="0"/>
      <w:divBdr>
        <w:top w:val="none" w:sz="0" w:space="0" w:color="auto"/>
        <w:left w:val="none" w:sz="0" w:space="0" w:color="auto"/>
        <w:bottom w:val="none" w:sz="0" w:space="0" w:color="auto"/>
        <w:right w:val="none" w:sz="0" w:space="0" w:color="auto"/>
      </w:divBdr>
    </w:div>
    <w:div w:id="2077121813">
      <w:bodyDiv w:val="1"/>
      <w:marLeft w:val="0"/>
      <w:marRight w:val="0"/>
      <w:marTop w:val="0"/>
      <w:marBottom w:val="0"/>
      <w:divBdr>
        <w:top w:val="none" w:sz="0" w:space="0" w:color="auto"/>
        <w:left w:val="none" w:sz="0" w:space="0" w:color="auto"/>
        <w:bottom w:val="none" w:sz="0" w:space="0" w:color="auto"/>
        <w:right w:val="none" w:sz="0" w:space="0" w:color="auto"/>
      </w:divBdr>
    </w:div>
    <w:div w:id="2080128288">
      <w:bodyDiv w:val="1"/>
      <w:marLeft w:val="0"/>
      <w:marRight w:val="0"/>
      <w:marTop w:val="0"/>
      <w:marBottom w:val="0"/>
      <w:divBdr>
        <w:top w:val="none" w:sz="0" w:space="0" w:color="auto"/>
        <w:left w:val="none" w:sz="0" w:space="0" w:color="auto"/>
        <w:bottom w:val="none" w:sz="0" w:space="0" w:color="auto"/>
        <w:right w:val="none" w:sz="0" w:space="0" w:color="auto"/>
      </w:divBdr>
    </w:div>
    <w:div w:id="2081438540">
      <w:bodyDiv w:val="1"/>
      <w:marLeft w:val="0"/>
      <w:marRight w:val="0"/>
      <w:marTop w:val="0"/>
      <w:marBottom w:val="0"/>
      <w:divBdr>
        <w:top w:val="none" w:sz="0" w:space="0" w:color="auto"/>
        <w:left w:val="none" w:sz="0" w:space="0" w:color="auto"/>
        <w:bottom w:val="none" w:sz="0" w:space="0" w:color="auto"/>
        <w:right w:val="none" w:sz="0" w:space="0" w:color="auto"/>
      </w:divBdr>
    </w:div>
    <w:div w:id="2083943606">
      <w:bodyDiv w:val="1"/>
      <w:marLeft w:val="0"/>
      <w:marRight w:val="0"/>
      <w:marTop w:val="0"/>
      <w:marBottom w:val="0"/>
      <w:divBdr>
        <w:top w:val="none" w:sz="0" w:space="0" w:color="auto"/>
        <w:left w:val="none" w:sz="0" w:space="0" w:color="auto"/>
        <w:bottom w:val="none" w:sz="0" w:space="0" w:color="auto"/>
        <w:right w:val="none" w:sz="0" w:space="0" w:color="auto"/>
      </w:divBdr>
    </w:div>
    <w:div w:id="2087723972">
      <w:bodyDiv w:val="1"/>
      <w:marLeft w:val="0"/>
      <w:marRight w:val="0"/>
      <w:marTop w:val="0"/>
      <w:marBottom w:val="0"/>
      <w:divBdr>
        <w:top w:val="none" w:sz="0" w:space="0" w:color="auto"/>
        <w:left w:val="none" w:sz="0" w:space="0" w:color="auto"/>
        <w:bottom w:val="none" w:sz="0" w:space="0" w:color="auto"/>
        <w:right w:val="none" w:sz="0" w:space="0" w:color="auto"/>
      </w:divBdr>
    </w:div>
    <w:div w:id="2093231611">
      <w:bodyDiv w:val="1"/>
      <w:marLeft w:val="0"/>
      <w:marRight w:val="0"/>
      <w:marTop w:val="0"/>
      <w:marBottom w:val="0"/>
      <w:divBdr>
        <w:top w:val="none" w:sz="0" w:space="0" w:color="auto"/>
        <w:left w:val="none" w:sz="0" w:space="0" w:color="auto"/>
        <w:bottom w:val="none" w:sz="0" w:space="0" w:color="auto"/>
        <w:right w:val="none" w:sz="0" w:space="0" w:color="auto"/>
      </w:divBdr>
    </w:div>
    <w:div w:id="2097700348">
      <w:bodyDiv w:val="1"/>
      <w:marLeft w:val="0"/>
      <w:marRight w:val="0"/>
      <w:marTop w:val="0"/>
      <w:marBottom w:val="0"/>
      <w:divBdr>
        <w:top w:val="none" w:sz="0" w:space="0" w:color="auto"/>
        <w:left w:val="none" w:sz="0" w:space="0" w:color="auto"/>
        <w:bottom w:val="none" w:sz="0" w:space="0" w:color="auto"/>
        <w:right w:val="none" w:sz="0" w:space="0" w:color="auto"/>
      </w:divBdr>
    </w:div>
    <w:div w:id="2101412246">
      <w:bodyDiv w:val="1"/>
      <w:marLeft w:val="0"/>
      <w:marRight w:val="0"/>
      <w:marTop w:val="0"/>
      <w:marBottom w:val="0"/>
      <w:divBdr>
        <w:top w:val="none" w:sz="0" w:space="0" w:color="auto"/>
        <w:left w:val="none" w:sz="0" w:space="0" w:color="auto"/>
        <w:bottom w:val="none" w:sz="0" w:space="0" w:color="auto"/>
        <w:right w:val="none" w:sz="0" w:space="0" w:color="auto"/>
      </w:divBdr>
    </w:div>
    <w:div w:id="2108193610">
      <w:bodyDiv w:val="1"/>
      <w:marLeft w:val="0"/>
      <w:marRight w:val="0"/>
      <w:marTop w:val="0"/>
      <w:marBottom w:val="0"/>
      <w:divBdr>
        <w:top w:val="none" w:sz="0" w:space="0" w:color="auto"/>
        <w:left w:val="none" w:sz="0" w:space="0" w:color="auto"/>
        <w:bottom w:val="none" w:sz="0" w:space="0" w:color="auto"/>
        <w:right w:val="none" w:sz="0" w:space="0" w:color="auto"/>
      </w:divBdr>
    </w:div>
    <w:div w:id="2119904355">
      <w:bodyDiv w:val="1"/>
      <w:marLeft w:val="0"/>
      <w:marRight w:val="0"/>
      <w:marTop w:val="0"/>
      <w:marBottom w:val="0"/>
      <w:divBdr>
        <w:top w:val="none" w:sz="0" w:space="0" w:color="auto"/>
        <w:left w:val="none" w:sz="0" w:space="0" w:color="auto"/>
        <w:bottom w:val="none" w:sz="0" w:space="0" w:color="auto"/>
        <w:right w:val="none" w:sz="0" w:space="0" w:color="auto"/>
      </w:divBdr>
    </w:div>
    <w:div w:id="2123188367">
      <w:bodyDiv w:val="1"/>
      <w:marLeft w:val="0"/>
      <w:marRight w:val="0"/>
      <w:marTop w:val="0"/>
      <w:marBottom w:val="0"/>
      <w:divBdr>
        <w:top w:val="none" w:sz="0" w:space="0" w:color="auto"/>
        <w:left w:val="none" w:sz="0" w:space="0" w:color="auto"/>
        <w:bottom w:val="none" w:sz="0" w:space="0" w:color="auto"/>
        <w:right w:val="none" w:sz="0" w:space="0" w:color="auto"/>
      </w:divBdr>
    </w:div>
    <w:div w:id="2125927417">
      <w:bodyDiv w:val="1"/>
      <w:marLeft w:val="0"/>
      <w:marRight w:val="0"/>
      <w:marTop w:val="0"/>
      <w:marBottom w:val="0"/>
      <w:divBdr>
        <w:top w:val="none" w:sz="0" w:space="0" w:color="auto"/>
        <w:left w:val="none" w:sz="0" w:space="0" w:color="auto"/>
        <w:bottom w:val="none" w:sz="0" w:space="0" w:color="auto"/>
        <w:right w:val="none" w:sz="0" w:space="0" w:color="auto"/>
      </w:divBdr>
    </w:div>
    <w:div w:id="2127121428">
      <w:bodyDiv w:val="1"/>
      <w:marLeft w:val="0"/>
      <w:marRight w:val="0"/>
      <w:marTop w:val="0"/>
      <w:marBottom w:val="0"/>
      <w:divBdr>
        <w:top w:val="none" w:sz="0" w:space="0" w:color="auto"/>
        <w:left w:val="none" w:sz="0" w:space="0" w:color="auto"/>
        <w:bottom w:val="none" w:sz="0" w:space="0" w:color="auto"/>
        <w:right w:val="none" w:sz="0" w:space="0" w:color="auto"/>
      </w:divBdr>
    </w:div>
    <w:div w:id="2129084022">
      <w:bodyDiv w:val="1"/>
      <w:marLeft w:val="0"/>
      <w:marRight w:val="0"/>
      <w:marTop w:val="0"/>
      <w:marBottom w:val="0"/>
      <w:divBdr>
        <w:top w:val="none" w:sz="0" w:space="0" w:color="auto"/>
        <w:left w:val="none" w:sz="0" w:space="0" w:color="auto"/>
        <w:bottom w:val="none" w:sz="0" w:space="0" w:color="auto"/>
        <w:right w:val="none" w:sz="0" w:space="0" w:color="auto"/>
      </w:divBdr>
    </w:div>
    <w:div w:id="2130781004">
      <w:bodyDiv w:val="1"/>
      <w:marLeft w:val="0"/>
      <w:marRight w:val="0"/>
      <w:marTop w:val="0"/>
      <w:marBottom w:val="0"/>
      <w:divBdr>
        <w:top w:val="none" w:sz="0" w:space="0" w:color="auto"/>
        <w:left w:val="none" w:sz="0" w:space="0" w:color="auto"/>
        <w:bottom w:val="none" w:sz="0" w:space="0" w:color="auto"/>
        <w:right w:val="none" w:sz="0" w:space="0" w:color="auto"/>
      </w:divBdr>
    </w:div>
    <w:div w:id="2136679389">
      <w:bodyDiv w:val="1"/>
      <w:marLeft w:val="0"/>
      <w:marRight w:val="0"/>
      <w:marTop w:val="0"/>
      <w:marBottom w:val="0"/>
      <w:divBdr>
        <w:top w:val="none" w:sz="0" w:space="0" w:color="auto"/>
        <w:left w:val="none" w:sz="0" w:space="0" w:color="auto"/>
        <w:bottom w:val="none" w:sz="0" w:space="0" w:color="auto"/>
        <w:right w:val="none" w:sz="0" w:space="0" w:color="auto"/>
      </w:divBdr>
    </w:div>
    <w:div w:id="214099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gif"/><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32"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gif"/><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8c08b1c-3a97-44ce-816c-2f6d01d7c2a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38C94DBDF5C74BBF6EAC0290910D3D" ma:contentTypeVersion="15" ma:contentTypeDescription="Create a new document." ma:contentTypeScope="" ma:versionID="17ffdc5f76c79a4224c3b91eeeda8815">
  <xsd:schema xmlns:xsd="http://www.w3.org/2001/XMLSchema" xmlns:xs="http://www.w3.org/2001/XMLSchema" xmlns:p="http://schemas.microsoft.com/office/2006/metadata/properties" xmlns:ns3="18c08b1c-3a97-44ce-816c-2f6d01d7c2ae" xmlns:ns4="fc5266d8-d9aa-4632-abbc-50b109c70e90" targetNamespace="http://schemas.microsoft.com/office/2006/metadata/properties" ma:root="true" ma:fieldsID="2408e668ac9e1f568f53603349cd1824" ns3:_="" ns4:_="">
    <xsd:import namespace="18c08b1c-3a97-44ce-816c-2f6d01d7c2ae"/>
    <xsd:import namespace="fc5266d8-d9aa-4632-abbc-50b109c70e9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c08b1c-3a97-44ce-816c-2f6d01d7c2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5266d8-d9aa-4632-abbc-50b109c70e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Tốn</b:Tag>
    <b:SourceType>BookSection</b:SourceType>
    <b:Guid>{5C20D344-585F-42C7-BDE7-63F152B48F84}</b:Guid>
    <b:Author>
      <b:Author>
        <b:NameList>
          <b:Person>
            <b:Last>Quỳ</b:Last>
            <b:First>Tống</b:First>
            <b:Middle>Đình</b:Middle>
          </b:Person>
        </b:NameList>
      </b:Author>
    </b:Author>
    <b:Title>Chương 2 Biến ngẫu nhiên và luật phân phối xác suất  3.1.Kỳ vọng</b:Title>
    <b:BookTitle>Xác suất thống kê</b:BookTitle>
    <b:RefOrder>1</b:RefOrder>
  </b:Source>
  <b:Source>
    <b:Tag>Quỳ</b:Tag>
    <b:SourceType>BookSection</b:SourceType>
    <b:Guid>{69C6A7A8-121A-4769-BABE-ABA62448308D}</b:Guid>
    <b:Author>
      <b:Author>
        <b:NameList>
          <b:Person>
            <b:Last>Quỳ</b:Last>
            <b:First>Tống</b:First>
            <b:Middle>Đình</b:Middle>
          </b:Person>
        </b:NameList>
      </b:Author>
    </b:Author>
    <b:Title>Chương 2 Biến ngẫu nhiên và luật phân phối xác suất  3.2.Phương sai</b:Title>
    <b:BookTitle>Xác suất thống kê</b:BookTitle>
    <b:RefOrder>2</b:RefOrder>
  </b:Source>
</b:Sources>
</file>

<file path=customXml/itemProps1.xml><?xml version="1.0" encoding="utf-8"?>
<ds:datastoreItem xmlns:ds="http://schemas.openxmlformats.org/officeDocument/2006/customXml" ds:itemID="{B6216CB4-C91B-4F01-BA24-C4EDB41DB2E4}">
  <ds:schemaRefs>
    <ds:schemaRef ds:uri="http://schemas.microsoft.com/office/2006/metadata/properties"/>
    <ds:schemaRef ds:uri="http://schemas.microsoft.com/office/infopath/2007/PartnerControls"/>
    <ds:schemaRef ds:uri="18c08b1c-3a97-44ce-816c-2f6d01d7c2ae"/>
  </ds:schemaRefs>
</ds:datastoreItem>
</file>

<file path=customXml/itemProps2.xml><?xml version="1.0" encoding="utf-8"?>
<ds:datastoreItem xmlns:ds="http://schemas.openxmlformats.org/officeDocument/2006/customXml" ds:itemID="{1A497CBC-E4BC-4F07-8469-5D5125D3C7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c08b1c-3a97-44ce-816c-2f6d01d7c2ae"/>
    <ds:schemaRef ds:uri="fc5266d8-d9aa-4632-abbc-50b109c70e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BE458A-1A57-4DF8-B50E-2092AB5933D1}">
  <ds:schemaRefs>
    <ds:schemaRef ds:uri="http://schemas.microsoft.com/sharepoint/v3/contenttype/forms"/>
  </ds:schemaRefs>
</ds:datastoreItem>
</file>

<file path=customXml/itemProps4.xml><?xml version="1.0" encoding="utf-8"?>
<ds:datastoreItem xmlns:ds="http://schemas.openxmlformats.org/officeDocument/2006/customXml" ds:itemID="{90F5A066-613A-4136-B3A7-BC754034E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Template>
  <TotalTime>4471</TotalTime>
  <Pages>25</Pages>
  <Words>2629</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Hunget</dc:creator>
  <cp:keywords/>
  <cp:lastModifiedBy>Le Thanh Luan 20203494</cp:lastModifiedBy>
  <cp:revision>940</cp:revision>
  <cp:lastPrinted>2024-05-12T14:00:00Z</cp:lastPrinted>
  <dcterms:created xsi:type="dcterms:W3CDTF">2023-07-31T23:33:00Z</dcterms:created>
  <dcterms:modified xsi:type="dcterms:W3CDTF">2024-06-19T08:03:00Z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0x0101002138C94DBDF5C74BBF6EAC0290910D3D</vt:lpwstr>
  </property>
</Properties>
</file>